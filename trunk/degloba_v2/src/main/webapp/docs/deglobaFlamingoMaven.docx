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F8A" w:rsidRPr="003B64BC" w:rsidRDefault="005A6F8A" w:rsidP="005A6F8A">
      <w:pPr>
        <w:ind w:left="1416" w:hanging="1416"/>
        <w:rPr>
          <w:rFonts w:ascii="Verdana" w:hAnsi="Verdana"/>
          <w:sz w:val="20"/>
          <w:szCs w:val="20"/>
          <w:lang w:val="en-GB"/>
        </w:rPr>
      </w:pPr>
    </w:p>
    <w:p w:rsidR="005A6F8A" w:rsidRPr="003B64BC" w:rsidRDefault="005A6F8A" w:rsidP="005A6F8A">
      <w:pPr>
        <w:rPr>
          <w:rFonts w:ascii="Verdana" w:hAnsi="Verdana"/>
          <w:color w:val="333399"/>
          <w:sz w:val="22"/>
          <w:szCs w:val="22"/>
        </w:rPr>
      </w:pPr>
    </w:p>
    <w:p w:rsidR="005A6F8A" w:rsidRPr="003B64BC" w:rsidRDefault="005A6F8A" w:rsidP="005A6F8A">
      <w:pPr>
        <w:rPr>
          <w:rFonts w:ascii="Verdana" w:hAnsi="Verdana"/>
          <w:color w:val="333399"/>
          <w:sz w:val="22"/>
          <w:szCs w:val="22"/>
        </w:rPr>
      </w:pPr>
    </w:p>
    <w:p w:rsidR="005A6F8A" w:rsidRPr="003B64BC" w:rsidRDefault="005A6F8A" w:rsidP="005A6F8A">
      <w:pPr>
        <w:pStyle w:val="Ttulo1"/>
        <w:rPr>
          <w:rFonts w:ascii="Verdana" w:hAnsi="Verdana"/>
        </w:rPr>
      </w:pPr>
    </w:p>
    <w:p w:rsidR="005A6F8A" w:rsidRPr="003B64BC" w:rsidRDefault="005A6F8A" w:rsidP="005A6F8A">
      <w:pPr>
        <w:rPr>
          <w:rFonts w:ascii="Verdana" w:hAnsi="Verdana"/>
        </w:rPr>
      </w:pPr>
    </w:p>
    <w:p w:rsidR="005A6F8A" w:rsidRPr="003B64BC" w:rsidRDefault="005A6F8A" w:rsidP="005A6F8A">
      <w:pPr>
        <w:rPr>
          <w:rFonts w:ascii="Verdana" w:hAnsi="Verdana"/>
        </w:rPr>
      </w:pPr>
    </w:p>
    <w:p w:rsidR="005A6F8A" w:rsidRDefault="005A6F8A" w:rsidP="005A6F8A">
      <w:pPr>
        <w:rPr>
          <w:rFonts w:ascii="Trebuchet MS" w:hAnsi="Trebuchet MS"/>
          <w:lang w:val="en-GB"/>
        </w:rPr>
      </w:pPr>
      <w:r>
        <w:rPr>
          <w:rFonts w:ascii="Trebuchet MS" w:hAnsi="Trebuchet MS"/>
          <w:noProof/>
          <w:lang w:val="ca-ES" w:eastAsia="ca-ES"/>
        </w:rPr>
        <mc:AlternateContent>
          <mc:Choice Requires="wps">
            <w:drawing>
              <wp:anchor distT="0" distB="0" distL="114300" distR="114300" simplePos="0" relativeHeight="251682816" behindDoc="0" locked="0" layoutInCell="1" allowOverlap="1" wp14:anchorId="27F26636" wp14:editId="1947E17D">
                <wp:simplePos x="0" y="0"/>
                <wp:positionH relativeFrom="column">
                  <wp:posOffset>1143000</wp:posOffset>
                </wp:positionH>
                <wp:positionV relativeFrom="paragraph">
                  <wp:posOffset>114300</wp:posOffset>
                </wp:positionV>
                <wp:extent cx="1943100" cy="228600"/>
                <wp:effectExtent l="9525" t="9525" r="9525" b="9525"/>
                <wp:wrapNone/>
                <wp:docPr id="140"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28600"/>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90pt;margin-top:9pt;width:153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HkcwIAAPAEAAAOAAAAZHJzL2Uyb0RvYy54bWysVFFv2yAQfp+0/4B4T2wnTppYdaoojqdJ&#10;3Vqp2w8gGMdoGBiQON20/74DO1nTvkzT/IAP7ri77+47bu9OrUBHZixXMsfJOMaISaoqLvc5/vql&#10;HC0wso7IigglWY6fmcV3q/fvbjudsYlqlKiYQeBE2qzTOW6c01kUWdqwltix0kyCslamJQ62Zh9V&#10;hnTgvRXRJI7nUadMpY2izFo4LXolXgX/dc2oe6hryxwSOYbcXFhNWHd+jVa3JNsbohtOhzTIP2TR&#10;Ei4h6MVVQRxBB8PfuGo5Ncqq2o2paiNV15yygAHQJPErNE8N0SxggeJYfSmT/X9u6efjo0G8gt6l&#10;UB9JWmjSw5EINJ364nTaZmDzpB+Nh2f1vaLfLJJq0xC5Z2tjVNcwUkFKibePri74jYWraNd9UhV4&#10;JgenQp1OtWm9Q6gAOoV2PF/awU4OUThMluk0iSErCrrJZDEH2Ycg2fm2NtZ9YKpFXsgxE4Jr6ytG&#10;MnK8t663Plv5Y6lKLgSck0xI1EGQ2eJmFm5YJXjltV5pzX63EQZBJXJcljF8Q+wrM6MOsgrefBG2&#10;g+wIF70MuQrp/QEmyGeQemb8XMbL7WK7SEfpZL4dpXFRjNblJh3Ny+RmVkyLzaZIfvnUkjRreFUx&#10;6bM7szRJ/44Fw7z0/Lrw9ArFK7AlfG/BRtdphD4AqvM/oAvd9w3vibNT1TM036h+7OCZAKFR5gdG&#10;HYxcju33AzEMI/FRAoGWSeo56MImnd1MYGNeanYvNURScJVjh1Evblw/1wdt+L6BSEloq1RrIF3N&#10;Axk8IfusBqrCWAUEwxPg5/blPlj9eahWvwEAAP//AwBQSwMEFAAGAAgAAAAhAO3cyfDfAAAACQEA&#10;AA8AAABkcnMvZG93bnJldi54bWxMj0FLxDAQhe+C/yGM4M1N1LWU2nSRsougIOwqiLdsM9sWm0lt&#10;sm311zt60du8mceb7+Wr2XVixCG0njRcLhQIpMrblmoNL8+bixREiIas6Tyhhk8MsCpOT3KTWT/R&#10;FsddrAWHUMiMhibGPpMyVA06Exa+R+LbwQ/ORJZDLe1gJg53nbxSKpHOtMQfGtNj2WD1vjs6DdcP&#10;T/P6a/P65qZxfV8+1klpDx9an5/Nd7cgIs7xzww/+IwOBTPt/ZFsEB3rVHGX+DuAYMMyTXix13Cz&#10;VCCLXP5vUHwDAAD//wMAUEsBAi0AFAAGAAgAAAAhALaDOJL+AAAA4QEAABMAAAAAAAAAAAAAAAAA&#10;AAAAAFtDb250ZW50X1R5cGVzXS54bWxQSwECLQAUAAYACAAAACEAOP0h/9YAAACUAQAACwAAAAAA&#10;AAAAAAAAAAAvAQAAX3JlbHMvLnJlbHNQSwECLQAUAAYACAAAACEAT6JB5HMCAADwBAAADgAAAAAA&#10;AAAAAAAAAAAuAgAAZHJzL2Uyb0RvYy54bWxQSwECLQAUAAYACAAAACEA7dzJ8N8AAAAJAQAADwAA&#10;AAAAAAAAAAAAAADNBAAAZHJzL2Rvd25yZXYueG1sUEsFBgAAAAAEAAQA8wAAANkFAAAAAA==&#10;" filled="f" strokecolor="red" strokeweight="1.25pt"/>
            </w:pict>
          </mc:Fallback>
        </mc:AlternateContent>
      </w:r>
      <w:r w:rsidRPr="00F05987">
        <w:rPr>
          <w:rFonts w:ascii="Trebuchet MS" w:hAnsi="Trebuchet MS"/>
          <w:lang w:val="en-GB"/>
        </w:rPr>
        <w:t xml:space="preserve">With Exadel Flamingo, Flex, JavaFX,  Swing, J2ME, iPhone SDK, and Android SDK can easily be glued to Seam, Spring, and JavaEE. And, in the future, Flamingo will be extended to provide glue for </w:t>
      </w:r>
      <w:r w:rsidRPr="00B72723">
        <w:rPr>
          <w:rFonts w:ascii="Trebuchet MS" w:hAnsi="Trebuchet MS"/>
          <w:u w:val="single"/>
          <w:lang w:val="en-GB"/>
        </w:rPr>
        <w:t>other RIA technologies.</w:t>
      </w:r>
    </w:p>
    <w:p w:rsidR="005A6F8A" w:rsidRDefault="005A6F8A" w:rsidP="005A6F8A">
      <w:pPr>
        <w:rPr>
          <w:rFonts w:ascii="Trebuchet MS" w:hAnsi="Trebuchet MS"/>
          <w:lang w:val="en-GB"/>
        </w:rPr>
      </w:pPr>
    </w:p>
    <w:p w:rsidR="005A6F8A" w:rsidRPr="00F05987"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681792" behindDoc="0" locked="0" layoutInCell="1" allowOverlap="1" wp14:anchorId="765A4FDA" wp14:editId="01B64C7E">
                <wp:simplePos x="0" y="0"/>
                <wp:positionH relativeFrom="column">
                  <wp:posOffset>914400</wp:posOffset>
                </wp:positionH>
                <wp:positionV relativeFrom="paragraph">
                  <wp:posOffset>549275</wp:posOffset>
                </wp:positionV>
                <wp:extent cx="2400300" cy="1905"/>
                <wp:effectExtent l="9525" t="6350" r="9525" b="10795"/>
                <wp:wrapNone/>
                <wp:docPr id="1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1905"/>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3.25pt" to="261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hGGQIAAC8EAAAOAAAAZHJzL2Uyb0RvYy54bWysU02P2yAQvVfqf0C+J/6IN5tYcVaVHfey&#10;7Uba7Q8ggGNUDAhInKjqf+9AnGjTXqqqPuCBGd68mXmsnk69QEdmLFeyjNJpEiEmiaJc7svo21sz&#10;WUTIOiwpFkqyMjozGz2tP35YDbpgmeqUoMwgAJG2GHQZdc7pIo4t6ViP7VRpJsHZKtNjB1uzj6nB&#10;A6D3Is6SZB4PylBtFGHWwml9cUbrgN+2jLiXtrXMIVFGwM2F1YR159d4vcLF3mDdcTLSwP/Aosdc&#10;QtIbVI0dRgfD/4DqOTHKqtZNiepj1bacsFADVJMmv1Xz2mHNQi3QHKtvbbL/D5Z8PW4N4hRmN1tG&#10;SOIehvTMJUPZ0jdn0LaAmEpujS+PnOSrflbku0VSVR2WexZIvp013Ev9jfjuit9YDSl2wxdFIQYf&#10;nAqdOrWm95DQA3QKAznfBsJODhE4zPIkmSUwNwK+dJk8hAS4uN7VxrrPTPXIG2UkgHfAxsdn6zwX&#10;XFxDfCqpGi5EGLmQaADI7BHQvcsqwan3ho3Z7yph0BGDapomgW9MfBdm1EHSgNYxTDej7TAXFxuy&#10;C+nxoBzgM1oXWfxYJsvNYrPIJ3k230zypK4nn5oqn8yb9PGhntVVVac/PbU0LzpOKZOe3VWiaf53&#10;Ehgfy0VcN5He+hDfo4eGAdnrP5AO8/QjvIhhp+h5a65zBlWG4PEFedm/34P9/p2vfwEAAP//AwBQ&#10;SwMEFAAGAAgAAAAhAJE6cs/dAAAACQEAAA8AAABkcnMvZG93bnJldi54bWxMj8FOwzAQRO9I/IO1&#10;SNyoQ5SWEOJUFRKc4NBSDtyceIkDsR3ZbmL+nu0JjjM7mn1Tb5MZ2Yw+DM4KuF1lwNB2Tg22F3B8&#10;e7opgYUorZKjsyjgBwNsm8uLWlbKLXaP8yH2jEpsqKQAHeNUcR46jUaGlZvQ0u3TeSMjSd9z5eVC&#10;5WbkeZZtuJGDpQ9aTviosfs+nIyA4uW9nRavP47753R3j2mZX792Qlxfpd0DsIgp/oXhjE/o0BBT&#10;605WBTaSLgraEgWUmzUwCqzznIz2bJTAm5r/X9D8AgAA//8DAFBLAQItABQABgAIAAAAIQC2gziS&#10;/gAAAOEBAAATAAAAAAAAAAAAAAAAAAAAAABbQ29udGVudF9UeXBlc10ueG1sUEsBAi0AFAAGAAgA&#10;AAAhADj9If/WAAAAlAEAAAsAAAAAAAAAAAAAAAAALwEAAF9yZWxzLy5yZWxzUEsBAi0AFAAGAAgA&#10;AAAhAB7iCEYZAgAALwQAAA4AAAAAAAAAAAAAAAAALgIAAGRycy9lMm9Eb2MueG1sUEsBAi0AFAAG&#10;AAgAAAAhAJE6cs/dAAAACQEAAA8AAAAAAAAAAAAAAAAAcwQAAGRycy9kb3ducmV2LnhtbFBLBQYA&#10;AAAABAAEAPMAAAB9BQAAAAA=&#10;" strokecolor="red" strokeweight="1pt"/>
            </w:pict>
          </mc:Fallback>
        </mc:AlternateContent>
      </w:r>
      <w:r>
        <w:rPr>
          <w:rFonts w:ascii="Verdana" w:hAnsi="Verdana"/>
          <w:noProof/>
          <w:lang w:val="ca-ES" w:eastAsia="ca-ES"/>
        </w:rPr>
        <w:drawing>
          <wp:inline distT="0" distB="0" distL="0" distR="0" wp14:anchorId="49A13FA3" wp14:editId="4A131D18">
            <wp:extent cx="5882640" cy="4244340"/>
            <wp:effectExtent l="76200" t="7620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640" cy="4244340"/>
                    </a:xfrm>
                    <a:prstGeom prst="rect">
                      <a:avLst/>
                    </a:prstGeom>
                    <a:noFill/>
                    <a:ln>
                      <a:noFill/>
                    </a:ln>
                    <a:effectLst>
                      <a:outerShdw dist="107763" dir="13500000" algn="ctr" rotWithShape="0">
                        <a:srgbClr val="808080">
                          <a:alpha val="50000"/>
                        </a:srgbClr>
                      </a:outerShdw>
                    </a:effectLst>
                  </pic:spPr>
                </pic:pic>
              </a:graphicData>
            </a:graphic>
          </wp:inline>
        </w:drawing>
      </w:r>
    </w:p>
    <w:p w:rsidR="005A6F8A" w:rsidRDefault="005A6F8A" w:rsidP="005A6F8A">
      <w:pPr>
        <w:rPr>
          <w:rFonts w:ascii="Verdana" w:hAnsi="Verdana"/>
          <w:lang w:val="en-GB"/>
        </w:rPr>
      </w:pPr>
    </w:p>
    <w:p w:rsidR="005A6F8A" w:rsidRDefault="005A6F8A" w:rsidP="005A6F8A">
      <w:pPr>
        <w:rPr>
          <w:rFonts w:ascii="Verdana" w:hAnsi="Verdana"/>
          <w:lang w:val="en-GB"/>
        </w:rPr>
      </w:pPr>
    </w:p>
    <w:p w:rsidR="005A6F8A" w:rsidRPr="00DB6883" w:rsidRDefault="005A6F8A" w:rsidP="005A6F8A">
      <w:pPr>
        <w:rPr>
          <w:rFonts w:ascii="Verdana" w:hAnsi="Verdana"/>
          <w:color w:val="993300"/>
          <w:lang w:val="en-GB"/>
        </w:rPr>
      </w:pPr>
      <w:r>
        <w:rPr>
          <w:rFonts w:ascii="Verdana" w:hAnsi="Verdana"/>
          <w:color w:val="993300"/>
          <w:lang w:val="en-GB"/>
        </w:rPr>
        <w:t>Otros</w:t>
      </w:r>
      <w:r w:rsidRPr="00DB6883">
        <w:rPr>
          <w:rFonts w:ascii="Verdana" w:hAnsi="Verdana"/>
          <w:color w:val="993300"/>
          <w:lang w:val="en-GB"/>
        </w:rPr>
        <w:t xml:space="preserve"> RIA,</w:t>
      </w:r>
    </w:p>
    <w:p w:rsidR="005A6F8A" w:rsidRPr="00F05987" w:rsidRDefault="005A6F8A" w:rsidP="005A6F8A">
      <w:pPr>
        <w:rPr>
          <w:rFonts w:ascii="Verdana" w:hAnsi="Verdana"/>
          <w:lang w:val="en-GB"/>
        </w:rPr>
      </w:pPr>
    </w:p>
    <w:p w:rsidR="005A6F8A"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721728" behindDoc="0" locked="0" layoutInCell="1" allowOverlap="1" wp14:anchorId="20BFE52C" wp14:editId="7CC78646">
                <wp:simplePos x="0" y="0"/>
                <wp:positionH relativeFrom="column">
                  <wp:posOffset>4000500</wp:posOffset>
                </wp:positionH>
                <wp:positionV relativeFrom="paragraph">
                  <wp:posOffset>117475</wp:posOffset>
                </wp:positionV>
                <wp:extent cx="1028700" cy="358775"/>
                <wp:effectExtent l="9525" t="12700" r="9525" b="9525"/>
                <wp:wrapNone/>
                <wp:docPr id="13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587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26" style="position:absolute;margin-left:315pt;margin-top:9.25pt;width:81pt;height:28.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UcQIAAO8EAAAOAAAAZHJzL2Uyb0RvYy54bWysVNuO2yAQfa/Uf0C8Z21nnZu1zmoVJ1Wl&#10;bXelbT+AAI5RMVAgcdJq/70DTtKk+1JV9QOeYYbhnLlwd79vJdpx64RWJc5uUoy4opoJtSnx1y+r&#10;wRQj54liRGrFS3zgDt/P37+760zBh7rRknGLIIhyRWdK3HhviiRxtOEtcTfacAXGWtuWeFDtJmGW&#10;dBC9lckwTcdJpy0zVlPuHOxWvRHPY/y65tQ/1bXjHskSAzYfVxvXdViT+R0pNpaYRtAjDPIPKFoi&#10;FFx6DlURT9DWijehWkGtdrr2N1S3ia5rQXnkAGyy9A82Lw0xPHKB5DhzTpP7f2Hp592zRYJB7W6h&#10;VIq0UKSnHZFoloXkdMYV4PNinm2g58yjpt8cUnrRELXhD9bqruGEAaTon1wdCIqDo2jdfdIMIpOt&#10;1zFP+9q2ISBkAO1jOQ7ncvC9RxQ2s3Q4naRQNQq229F0MhkFSAkpTqeNdf4D1y0KQom5lMK4kDFS&#10;kN2j8733yStsK70SUsaqS4W6Es9Gw1E84LQULBgjT7tZL6RFkAiAFb/j1VduVm8Vi8FCDpZH2RMh&#10;exmgShXiASWAc5T6xvg5S2fL6XKaD/LheDnI06oaPKwW+WC8yiaj6rZaLKrsNUDL8qIRjHEV0J2a&#10;NMv/rgmO49K317lNr1i4S7Kr+L0lm1zDiGUAVqd/ZBeLH+rd981aswPU3up+6uCVAKHR9gdGHUxc&#10;id33LbEcI/lRQf/MsjwPIxqVfDQZgmIvLetLC1EUQpXYY9SLC9+P9dZYsWngpiyWVekH6LlaxF4I&#10;/dijAtxBgamKDI4vQBjbSz16/X6n5r8AAAD//wMAUEsDBBQABgAIAAAAIQDd2FLH3QAAAAkBAAAP&#10;AAAAZHJzL2Rvd25yZXYueG1sTI/BTsMwEETvSPyDtUhcELUptJQQp0JI3JAopR/gxIsTGq+D7Tbh&#10;71lO5ba7M5p9U64n34sjxtQF0nAzUyCQmmA7chp2Hy/XKxApG7KmD4QafjDBujo/K01hw0jveNxm&#10;JziEUmE0tDkPhZSpadGbNAsDEmufIXqTeY1O2mhGDve9nCu1lN50xB9aM+Bzi81+e/Aa6noXJvkd&#10;3zZXbh/N3dc4uNeN1pcX09MjiIxTPpnhD5/RoWKmOhzIJtFrWN4q7pJZWC1AsOH+Yc6HmoeFAlmV&#10;8n+D6hcAAP//AwBQSwECLQAUAAYACAAAACEAtoM4kv4AAADhAQAAEwAAAAAAAAAAAAAAAAAAAAAA&#10;W0NvbnRlbnRfVHlwZXNdLnhtbFBLAQItABQABgAIAAAAIQA4/SH/1gAAAJQBAAALAAAAAAAAAAAA&#10;AAAAAC8BAABfcmVscy8ucmVsc1BLAQItABQABgAIAAAAIQDCmz+UcQIAAO8EAAAOAAAAAAAAAAAA&#10;AAAAAC4CAABkcnMvZTJvRG9jLnhtbFBLAQItABQABgAIAAAAIQDd2FLH3QAAAAkBAAAPAAAAAAAA&#10;AAAAAAAAAMsEAABkcnMvZG93bnJldi54bWxQSwUGAAAAAAQABADzAAAA1QUAAAAA&#10;" filled="f"/>
            </w:pict>
          </mc:Fallback>
        </mc:AlternateContent>
      </w:r>
      <w:r>
        <w:rPr>
          <w:rFonts w:ascii="Verdana" w:hAnsi="Verdana"/>
          <w:noProof/>
          <w:lang w:val="ca-ES" w:eastAsia="ca-ES"/>
        </w:rPr>
        <mc:AlternateContent>
          <mc:Choice Requires="wps">
            <w:drawing>
              <wp:anchor distT="0" distB="0" distL="114300" distR="114300" simplePos="0" relativeHeight="251723776" behindDoc="0" locked="0" layoutInCell="1" allowOverlap="1" wp14:anchorId="0D771B9A" wp14:editId="2D6A9347">
                <wp:simplePos x="0" y="0"/>
                <wp:positionH relativeFrom="column">
                  <wp:posOffset>3657600</wp:posOffset>
                </wp:positionH>
                <wp:positionV relativeFrom="paragraph">
                  <wp:posOffset>30480</wp:posOffset>
                </wp:positionV>
                <wp:extent cx="228600" cy="1703070"/>
                <wp:effectExtent l="9525" t="11430" r="9525" b="9525"/>
                <wp:wrapNone/>
                <wp:docPr id="137"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703070"/>
                        </a:xfrm>
                        <a:prstGeom prst="leftBrace">
                          <a:avLst>
                            <a:gd name="adj1" fmla="val 620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5" o:spid="_x0000_s1026" type="#_x0000_t87" style="position:absolute;margin-left:4in;margin-top:2.4pt;width:18pt;height:13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zahg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N14&#10;hpEiDTTpfu90iI0WE1+hrrU5OD61j8ZztO2Dpl8tGKIriz9Y8EHb7r1mgEMAJ1TlWJnG/wl80TEU&#10;//lcfH50iMLHNJ1PY2gRBVMyi8fxLHQnIvnp79ZY95brBvlNgSWv3BtDqK8QycnhwbrQATawIOxL&#10;glHVSGjogUg0TeP5eGj4hU966TOJ4fE+EHZAhN0psIdXeiOkDLKRCnUFXkzSScjAaimYN3o3a3bb&#10;lTQIAgPT8AywV25G7xULYDUnbD3sHRGy30NwqTweVGng5+sVlPVjES/W8/U8G2XpdD3K4rIc3W9W&#10;2Wi6SWaTclyuVmXy06eWZHktGOPKZ3dSeZL9nYqGeev1edb5FYsrspvwvCQbXacRSgxcTu/ALujJ&#10;S6jX3FazZ5CT0f3YwjUDm1qb7xh1MLIFtt/2xHCM5DsFM7FIsszPeDhkk1kKB3Np2V5aiKIAVWCH&#10;Ub9duf5e2LdG7GqIlIS2Ku3HoRLupPc+q0H8MJaBwXCF+Lm/PAev3xfd8hcAAAD//wMAUEsDBBQA&#10;BgAIAAAAIQBVOArt4AAAAAkBAAAPAAAAZHJzL2Rvd25yZXYueG1sTI/BTsMwEETvSPyDtUhcUGsn&#10;QIpCnAohVYIeitoC521skqjxOsRuG/h6lhMcR7Oafa+Yj64TRzuE1pOGZKpAWKq8aanW8LpdTO5A&#10;hIhksPNkNXzZAPPy/KzA3PgTre1xE2vBIxRy1NDE2OdShqqxDsPU95a4+/CDw8hxqKUZ8MTjrpOp&#10;Upl02BJ/aLC3j42t9puD0xDfklU1fvtPXDy/q6fkarl+2S+1vrwYH+5BRDvGv2P4xWd0KJlp5w9k&#10;gug03M4ydokabtiA+yxJOe80pLNrBbIs5H+D8gcAAP//AwBQSwECLQAUAAYACAAAACEAtoM4kv4A&#10;AADhAQAAEwAAAAAAAAAAAAAAAAAAAAAAW0NvbnRlbnRfVHlwZXNdLnhtbFBLAQItABQABgAIAAAA&#10;IQA4/SH/1gAAAJQBAAALAAAAAAAAAAAAAAAAAC8BAABfcmVscy8ucmVsc1BLAQItABQABgAIAAAA&#10;IQAQ6ezahgIAADAFAAAOAAAAAAAAAAAAAAAAAC4CAABkcnMvZTJvRG9jLnhtbFBLAQItABQABgAI&#10;AAAAIQBVOArt4AAAAAkBAAAPAAAAAAAAAAAAAAAAAOAEAABkcnMvZG93bnJldi54bWxQSwUGAAAA&#10;AAQABADzAAAA7QUAAAAA&#10;"/>
            </w:pict>
          </mc:Fallback>
        </mc:AlternateContent>
      </w:r>
    </w:p>
    <w:p w:rsidR="005A6F8A" w:rsidRPr="000E66EB" w:rsidRDefault="005A6F8A" w:rsidP="005A6F8A">
      <w:pPr>
        <w:rPr>
          <w:rFonts w:ascii="Verdana" w:hAnsi="Verdana"/>
          <w:color w:val="008000"/>
          <w:sz w:val="20"/>
          <w:szCs w:val="20"/>
          <w:lang w:val="en-GB"/>
        </w:rPr>
      </w:pPr>
      <w:r>
        <w:rPr>
          <w:rFonts w:ascii="Verdana" w:hAnsi="Verdana"/>
          <w:lang w:val="en-GB"/>
        </w:rPr>
        <w:t xml:space="preserve">    </w:t>
      </w:r>
      <w:r w:rsidRPr="00813CCD">
        <w:rPr>
          <w:rFonts w:ascii="Verdana" w:hAnsi="Verdana"/>
          <w:b/>
          <w:color w:val="3366FF"/>
          <w:lang w:val="en-GB"/>
        </w:rPr>
        <w:t>Opció</w:t>
      </w:r>
      <w:r>
        <w:rPr>
          <w:rFonts w:ascii="Verdana" w:hAnsi="Verdana"/>
          <w:b/>
          <w:color w:val="3366FF"/>
          <w:lang w:val="en-GB"/>
        </w:rPr>
        <w:t>n</w:t>
      </w:r>
      <w:r w:rsidRPr="00813CCD">
        <w:rPr>
          <w:rFonts w:ascii="Verdana" w:hAnsi="Verdana"/>
          <w:b/>
          <w:color w:val="3366FF"/>
          <w:lang w:val="en-GB"/>
        </w:rPr>
        <w:t xml:space="preserve"> 1                                                                </w:t>
      </w:r>
      <w:r w:rsidRPr="000E66EB">
        <w:rPr>
          <w:rFonts w:ascii="Verdana" w:hAnsi="Verdana"/>
          <w:color w:val="008000"/>
          <w:sz w:val="20"/>
          <w:szCs w:val="20"/>
          <w:lang w:val="en-GB"/>
        </w:rPr>
        <w:t>Adobe Flex</w:t>
      </w:r>
    </w:p>
    <w:p w:rsidR="005A6F8A" w:rsidRDefault="005A6F8A" w:rsidP="005A6F8A">
      <w:pPr>
        <w:rPr>
          <w:rFonts w:ascii="Verdana" w:hAnsi="Verdana"/>
          <w:lang w:val="en-GB"/>
        </w:rPr>
      </w:pPr>
    </w:p>
    <w:p w:rsidR="005A6F8A" w:rsidRDefault="005A6F8A" w:rsidP="005A6F8A">
      <w:pPr>
        <w:rPr>
          <w:rFonts w:ascii="Verdana" w:hAnsi="Verdana"/>
          <w:lang w:val="en-GB"/>
        </w:rPr>
      </w:pPr>
      <w:r>
        <w:rPr>
          <w:rFonts w:ascii="Verdana" w:hAnsi="Verdana"/>
          <w:noProof/>
          <w:color w:val="FF0000"/>
          <w:lang w:val="ca-ES" w:eastAsia="ca-ES"/>
        </w:rPr>
        <mc:AlternateContent>
          <mc:Choice Requires="wps">
            <w:drawing>
              <wp:anchor distT="0" distB="0" distL="114300" distR="114300" simplePos="0" relativeHeight="251720704" behindDoc="0" locked="0" layoutInCell="1" allowOverlap="1" wp14:anchorId="23FE1B52" wp14:editId="666AD6C1">
                <wp:simplePos x="0" y="0"/>
                <wp:positionH relativeFrom="column">
                  <wp:posOffset>1028700</wp:posOffset>
                </wp:positionH>
                <wp:positionV relativeFrom="paragraph">
                  <wp:posOffset>180340</wp:posOffset>
                </wp:positionV>
                <wp:extent cx="1028700" cy="327025"/>
                <wp:effectExtent l="9525" t="8890" r="9525" b="6985"/>
                <wp:wrapNone/>
                <wp:docPr id="136"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270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26" style="position:absolute;margin-left:81pt;margin-top:14.2pt;width:81pt;height:2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btcAIAAO8EAAAOAAAAZHJzL2Uyb0RvYy54bWysVNuO2yAQfa/Uf0C8Z32Jc7PWWUVxUlXa&#10;dlfa9gOIwTEqBgokzrbqv3fATjbbfamq+gHPMHBmzly4vTu1Ah2ZsVzJAic3MUZMVopyuS/w1y/b&#10;0Rwj64ikRCjJCvzMLL5bvn932+mcpapRgjKDAETavNMFbpzTeRTZqmEtsTdKMwnGWpmWOFDNPqKG&#10;dIDeiiiN42nUKUO1URWzFnbL3oiXAb+uWeUe6toyh0SBITYXVhPWnV+j5S3J94bohldDGOQfomgJ&#10;l+D0AlUSR9DB8DdQLa+Msqp2N5VqI1XXvGKBA7BJ4j/YPDVEs8AFkmP1JU32/8FWn4+PBnEKtRtP&#10;MZKkhSI9HIlAi5CcTtsczjzpR+PpWX2vqm8WSbVuiNyzlTGqaxihEFLikxm9uuAVC1fRrvukKCCT&#10;g1MhT6fatB4QMoBOoRzPl3Kwk0MVbCZxOp/FULUKbON0FqeT4ILk59vaWPeBqRZ5ocBMCK6tzxjJ&#10;yfHeOh8Qyc+n/LZUWy5EqLqQqCvwYgKogZoSnHpjUMx+txYGQSIgrPANru31MaMOkgYwn4PNIDvC&#10;RS+DcyE9HlCCcAapb4yfi3ixmW/m2ShLp5tRFpflaLVdZ6PpNplNynG5XpfJLx9akuUNp5RJH925&#10;SZPs75pgGJe+vS5t+oqFvSa7Dd9bstHrMEJigdX5H9iF4vt6+/Gz+U7RZ6i9Uf3UwSsBQqPMD4w6&#10;mLgC2+8HYhhG4qOE/lkkWeZHNCjZZJaCYq4tu2sLkRVAFdhh1Itr14/1QRu+b8BTEsoq1Qp6ruah&#10;F16iGjoVpiowGF4AP7bXejj18k4tfwMAAP//AwBQSwMEFAAGAAgAAAAhAIQTie/dAAAACQEAAA8A&#10;AABkcnMvZG93bnJldi54bWxMj8FOwzAQRO9I/IO1SFwQdQhRaUOcCiFxQ6KUfoATL05ovA6224S/&#10;ZznR48yOZt9Um9kN4oQh9p4U3C0yEEitNz1ZBfuPl9sViJg0GT14QgU/GGFTX15UujR+onc87ZIV&#10;XEKx1Aq6lMZSyth26HRc+BGJb58+OJ1YBitN0BOXu0HmWbaUTvfEHzo94nOH7WF3dAqaZu9n+R3e&#10;tjf2EHTxNY32davU9dX89Agi4Zz+w/CHz+hQM1Pjj2SiGFgvc96SFOSrAgQH7vOCjUbBw3oNsq7k&#10;+YL6FwAA//8DAFBLAQItABQABgAIAAAAIQC2gziS/gAAAOEBAAATAAAAAAAAAAAAAAAAAAAAAABb&#10;Q29udGVudF9UeXBlc10ueG1sUEsBAi0AFAAGAAgAAAAhADj9If/WAAAAlAEAAAsAAAAAAAAAAAAA&#10;AAAALwEAAF9yZWxzLy5yZWxzUEsBAi0AFAAGAAgAAAAhAKyctu1wAgAA7wQAAA4AAAAAAAAAAAAA&#10;AAAALgIAAGRycy9lMm9Eb2MueG1sUEsBAi0AFAAGAAgAAAAhAIQTie/dAAAACQEAAA8AAAAAAAAA&#10;AAAAAAAAygQAAGRycy9kb3ducmV2LnhtbFBLBQYAAAAABAAEAPMAAADUBQAAAAA=&#10;" filled="f"/>
            </w:pict>
          </mc:Fallback>
        </mc:AlternateContent>
      </w:r>
    </w:p>
    <w:p w:rsidR="005A6F8A" w:rsidRDefault="005A6F8A" w:rsidP="005A6F8A">
      <w:pPr>
        <w:ind w:left="1416" w:firstLine="708"/>
        <w:rPr>
          <w:rFonts w:ascii="Verdana" w:hAnsi="Verdana"/>
          <w:sz w:val="20"/>
          <w:szCs w:val="20"/>
          <w:lang w:val="en-GB"/>
        </w:rPr>
      </w:pPr>
      <w:r w:rsidRPr="000E66EB">
        <w:rPr>
          <w:rFonts w:ascii="Verdana" w:hAnsi="Verdana"/>
          <w:color w:val="008000"/>
          <w:sz w:val="20"/>
          <w:szCs w:val="20"/>
          <w:lang w:val="en-GB"/>
        </w:rPr>
        <w:t xml:space="preserve">JavaFx </w:t>
      </w:r>
      <w:r>
        <w:rPr>
          <w:rFonts w:ascii="Verdana" w:hAnsi="Verdana"/>
          <w:sz w:val="20"/>
          <w:szCs w:val="20"/>
          <w:lang w:val="en-GB"/>
        </w:rPr>
        <w:t xml:space="preserve">               </w:t>
      </w:r>
      <w:r w:rsidRPr="00DB6883">
        <w:rPr>
          <w:rFonts w:ascii="Verdana" w:hAnsi="Verdana"/>
          <w:b/>
          <w:sz w:val="32"/>
          <w:szCs w:val="32"/>
          <w:lang w:val="en-GB"/>
        </w:rPr>
        <w:t>versus</w:t>
      </w:r>
      <w:r w:rsidRPr="00227DEA">
        <w:rPr>
          <w:rFonts w:ascii="Verdana" w:hAnsi="Verdana"/>
          <w:lang w:val="en-GB"/>
        </w:rPr>
        <w:t xml:space="preserve"> </w:t>
      </w:r>
      <w:r>
        <w:rPr>
          <w:rFonts w:ascii="Verdana" w:hAnsi="Verdana"/>
          <w:sz w:val="20"/>
          <w:szCs w:val="20"/>
          <w:lang w:val="en-GB"/>
        </w:rPr>
        <w:t xml:space="preserve">                       …………</w:t>
      </w:r>
    </w:p>
    <w:p w:rsidR="005A6F8A" w:rsidRDefault="005A6F8A" w:rsidP="005A6F8A">
      <w:pPr>
        <w:ind w:firstLine="2160"/>
        <w:rPr>
          <w:rFonts w:ascii="Verdana" w:hAnsi="Verdana"/>
          <w:sz w:val="20"/>
          <w:szCs w:val="20"/>
          <w:lang w:val="en-GB"/>
        </w:rPr>
      </w:pPr>
    </w:p>
    <w:p w:rsidR="005A6F8A" w:rsidRPr="00BF6082" w:rsidRDefault="005A6F8A" w:rsidP="005A6F8A">
      <w:pPr>
        <w:ind w:firstLine="2160"/>
        <w:rPr>
          <w:rFonts w:ascii="Verdana" w:hAnsi="Verdana"/>
          <w:sz w:val="20"/>
          <w:szCs w:val="20"/>
          <w:lang w:val="en-GB"/>
        </w:rPr>
      </w:pPr>
    </w:p>
    <w:p w:rsidR="005A6F8A" w:rsidRDefault="005A6F8A" w:rsidP="005A6F8A">
      <w:pPr>
        <w:rPr>
          <w:rFonts w:ascii="Verdana" w:hAnsi="Verdana"/>
          <w:lang w:val="en-GB"/>
        </w:rPr>
      </w:pPr>
      <w:r>
        <w:rPr>
          <w:rFonts w:ascii="Verdana" w:hAnsi="Verdana"/>
          <w:noProof/>
          <w:sz w:val="20"/>
          <w:szCs w:val="20"/>
          <w:lang w:val="ca-ES" w:eastAsia="ca-ES"/>
        </w:rPr>
        <mc:AlternateContent>
          <mc:Choice Requires="wps">
            <w:drawing>
              <wp:anchor distT="0" distB="0" distL="114300" distR="114300" simplePos="0" relativeHeight="251722752" behindDoc="0" locked="0" layoutInCell="1" allowOverlap="1" wp14:anchorId="4E6196DC" wp14:editId="10E55083">
                <wp:simplePos x="0" y="0"/>
                <wp:positionH relativeFrom="column">
                  <wp:posOffset>4000500</wp:posOffset>
                </wp:positionH>
                <wp:positionV relativeFrom="paragraph">
                  <wp:posOffset>114300</wp:posOffset>
                </wp:positionV>
                <wp:extent cx="1028700" cy="368935"/>
                <wp:effectExtent l="9525" t="9525" r="9525" b="12065"/>
                <wp:wrapNone/>
                <wp:docPr id="13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68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6" style="position:absolute;margin-left:315pt;margin-top:9pt;width:81pt;height:29.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uUcQIAAO8EAAAOAAAAZHJzL2Uyb0RvYy54bWysVN1u2yAUvp+0d0Dcp/6pkyZWnaqKk2nS&#10;tlbq9gAEcIyGgQGJ00179x2wkzXrzTTNF/gczuHwfeeH27tjJ9GBWye0qnB2lWLEFdVMqF2Fv3ze&#10;TOYYOU8UI1IrXuFn7vDd8u2b296UPNetloxbBEGUK3tT4dZ7UyaJoy3viLvShiswNtp2xINqdwmz&#10;pIfonUzyNJ0lvbbMWE25c7BbD0a8jPGbhlP/0DSOeyQrDNh8XG1ct2FNlrek3FliWkFHGOQfUHRE&#10;KLj0HKomnqC9Fa9CdYJa7XTjr6juEt00gvLIAdhk6R9snlpieOQCyXHmnCb3/8LST4dHiwSD2l1P&#10;MVKkgyI9HIhEizwkpzeuBJ8n82gDPWc+aPrVIaVXLVE7fm+t7ltOGEDKgn9ycSAoDo6ibf9RM4hM&#10;9l7HPB0b24WAkAF0jOV4PpeDHz2isJml+fwmhapRsF3P5gtAGK4g5em0sc6/47pDQagwl1IYFzJG&#10;SnL44PzgffIK20pvhJSwT0qpUF/hxTSfxgNOS8GCMdic3W1X0iJIBMCK33j1hZvVe8VisJCD9Sh7&#10;IuQgA1SpQjygBHBGaWiMH4t0sZ6v58WkyGfrSZHW9eR+syoms012M62v69Wqzn4GaFlRtoIxrgK6&#10;U5Nmxd81wTguQ3ud2/SCxQXZTfxek00uYcQyAKvTP7KLxQ/1Hvpmq9kz1N7qYerglQCh1fY7Rj1M&#10;XIXdtz2xHCP5XkH/LLKiCCMalWJ6k4NiX1q2Ly1EUQhVYY/RIK78MNZ7Y8WuhZuyWFal76HnGhF7&#10;IfTjgGrsVJiqyGB8AcLYvtSj1+93avkLAAD//wMAUEsDBBQABgAIAAAAIQBNmTkS2wAAAAkBAAAP&#10;AAAAZHJzL2Rvd25yZXYueG1sTE/LTsMwELwj8Q/WInFB1GlBoYQ4FULihkQp/YBNsjih8TrYbhP+&#10;nuUEp53VjOZRbmY3qBOF2Hs2sFxkoIgb3/ZsDezfn6/XoGJCbnHwTAa+KcKmOj8rsWj9xG902iWr&#10;xIRjgQa6lMZC69h05DAu/Egs3IcPDpO8weo24CTmbtCrLMu1w54locORnjpqDrujM1DXez/rr/C6&#10;vbKHgLef02hftsZcXsyPD6ASzelPDL/1pTpU0qn2R26jGgzkN5lsSUKs5Yrg7n4loBaQL0FXpf6/&#10;oPoBAAD//wMAUEsBAi0AFAAGAAgAAAAhALaDOJL+AAAA4QEAABMAAAAAAAAAAAAAAAAAAAAAAFtD&#10;b250ZW50X1R5cGVzXS54bWxQSwECLQAUAAYACAAAACEAOP0h/9YAAACUAQAACwAAAAAAAAAAAAAA&#10;AAAvAQAAX3JlbHMvLnJlbHNQSwECLQAUAAYACAAAACEA+xF7lHECAADvBAAADgAAAAAAAAAAAAAA&#10;AAAuAgAAZHJzL2Uyb0RvYy54bWxQSwECLQAUAAYACAAAACEATZk5EtsAAAAJAQAADwAAAAAAAAAA&#10;AAAAAADLBAAAZHJzL2Rvd25yZXYueG1sUEsFBgAAAAAEAAQA8wAAANMFAAAAAA==&#10;" filled="f"/>
            </w:pict>
          </mc:Fallback>
        </mc:AlternateContent>
      </w:r>
    </w:p>
    <w:p w:rsidR="005A6F8A" w:rsidRPr="000E66EB" w:rsidRDefault="005A6F8A" w:rsidP="005A6F8A">
      <w:pPr>
        <w:ind w:left="6300" w:firstLine="180"/>
        <w:rPr>
          <w:rFonts w:ascii="Verdana" w:hAnsi="Verdana"/>
          <w:color w:val="008000"/>
          <w:sz w:val="20"/>
          <w:szCs w:val="20"/>
          <w:lang w:val="en-GB"/>
        </w:rPr>
      </w:pPr>
      <w:r w:rsidRPr="000E66EB">
        <w:rPr>
          <w:rFonts w:ascii="Verdana" w:hAnsi="Verdana"/>
          <w:color w:val="008000"/>
          <w:sz w:val="20"/>
          <w:szCs w:val="20"/>
          <w:lang w:val="en-GB"/>
        </w:rPr>
        <w:lastRenderedPageBreak/>
        <w:t>MicroSoft Silverlight</w:t>
      </w:r>
    </w:p>
    <w:p w:rsidR="005A6F8A" w:rsidRDefault="005A6F8A" w:rsidP="005A6F8A">
      <w:pPr>
        <w:rPr>
          <w:rFonts w:ascii="Verdana" w:hAnsi="Verdana"/>
          <w:lang w:val="en-GB"/>
        </w:rPr>
      </w:pPr>
    </w:p>
    <w:p w:rsidR="005A6F8A" w:rsidRPr="00D3171E" w:rsidRDefault="005A6F8A" w:rsidP="005A6F8A">
      <w:pPr>
        <w:rPr>
          <w:rFonts w:ascii="Verdana" w:hAnsi="Verdana"/>
          <w:b/>
          <w:color w:val="3366FF"/>
          <w:lang w:val="es-ES_tradnl"/>
        </w:rPr>
      </w:pPr>
      <w:r w:rsidRPr="00D3171E">
        <w:rPr>
          <w:rFonts w:ascii="Verdana" w:hAnsi="Verdana"/>
          <w:lang w:val="es-ES_tradnl"/>
        </w:rPr>
        <w:t xml:space="preserve">     </w:t>
      </w:r>
      <w:r w:rsidRPr="00D3171E">
        <w:rPr>
          <w:rFonts w:ascii="Verdana" w:hAnsi="Verdana"/>
          <w:b/>
          <w:color w:val="3366FF"/>
          <w:lang w:val="es-ES_tradnl"/>
        </w:rPr>
        <w:t>Opción 2</w:t>
      </w:r>
    </w:p>
    <w:p w:rsidR="005A6F8A" w:rsidRPr="00D3171E" w:rsidRDefault="005A6F8A" w:rsidP="005A6F8A">
      <w:pPr>
        <w:rPr>
          <w:rFonts w:ascii="Verdana" w:hAnsi="Verdana"/>
          <w:lang w:val="es-ES_tradnl"/>
        </w:rPr>
      </w:pPr>
      <w:r w:rsidRPr="00D3171E">
        <w:rPr>
          <w:rFonts w:ascii="Verdana" w:hAnsi="Verdana"/>
          <w:lang w:val="es-ES_tradnl"/>
        </w:rPr>
        <w:tab/>
      </w:r>
      <w:r w:rsidRPr="00D3171E">
        <w:rPr>
          <w:rFonts w:ascii="Verdana" w:hAnsi="Verdana"/>
          <w:lang w:val="es-ES_tradnl"/>
        </w:rPr>
        <w:tab/>
      </w:r>
    </w:p>
    <w:p w:rsidR="005A6F8A" w:rsidRPr="00227DEA" w:rsidRDefault="005A6F8A" w:rsidP="005A6F8A">
      <w:pPr>
        <w:ind w:left="708" w:firstLine="708"/>
        <w:rPr>
          <w:rFonts w:ascii="Verdana" w:hAnsi="Verdana"/>
        </w:rPr>
      </w:pPr>
      <w:r>
        <w:rPr>
          <w:rFonts w:ascii="Verdana" w:hAnsi="Verdana"/>
        </w:rPr>
        <w:t>AJAX (no nece</w:t>
      </w:r>
      <w:r w:rsidRPr="00227DEA">
        <w:rPr>
          <w:rFonts w:ascii="Verdana" w:hAnsi="Verdana"/>
        </w:rPr>
        <w:t>sita plugin-browser)</w:t>
      </w:r>
    </w:p>
    <w:p w:rsidR="005A6F8A" w:rsidRPr="00227DEA" w:rsidRDefault="005A6F8A" w:rsidP="005A6F8A">
      <w:pPr>
        <w:rPr>
          <w:rFonts w:ascii="Verdana" w:hAnsi="Verdana"/>
        </w:rPr>
      </w:pPr>
    </w:p>
    <w:p w:rsidR="005A6F8A" w:rsidRDefault="005A6F8A" w:rsidP="005A6F8A">
      <w:pPr>
        <w:rPr>
          <w:rFonts w:ascii="Verdana" w:hAnsi="Verdana"/>
        </w:rPr>
      </w:pPr>
    </w:p>
    <w:p w:rsidR="005A6F8A" w:rsidRDefault="005A6F8A" w:rsidP="005A6F8A">
      <w:pPr>
        <w:rPr>
          <w:rFonts w:ascii="Verdana" w:hAnsi="Verdana"/>
        </w:rPr>
      </w:pPr>
    </w:p>
    <w:p w:rsidR="005A6F8A" w:rsidRPr="00227DEA" w:rsidRDefault="005A6F8A" w:rsidP="005A6F8A">
      <w:pPr>
        <w:rPr>
          <w:rFonts w:ascii="Verdana" w:hAnsi="Verdana"/>
        </w:rPr>
      </w:pPr>
    </w:p>
    <w:p w:rsidR="005A6F8A" w:rsidRPr="00227DEA" w:rsidRDefault="005A6F8A" w:rsidP="005A6F8A">
      <w:pPr>
        <w:rPr>
          <w:rFonts w:ascii="Verdana" w:hAnsi="Verdana"/>
        </w:rPr>
      </w:pPr>
    </w:p>
    <w:p w:rsidR="005A6F8A" w:rsidRPr="00DB6883" w:rsidRDefault="005A6F8A" w:rsidP="005A6F8A">
      <w:pPr>
        <w:rPr>
          <w:rFonts w:ascii="Verdana" w:hAnsi="Verdana"/>
          <w:color w:val="993300"/>
          <w:lang w:val="en-GB"/>
        </w:rPr>
      </w:pPr>
      <w:r>
        <w:rPr>
          <w:rFonts w:ascii="Verdana" w:hAnsi="Verdana"/>
          <w:color w:val="993300"/>
          <w:lang w:val="en-GB"/>
        </w:rPr>
        <w:t>SO movi</w:t>
      </w:r>
      <w:r w:rsidRPr="00DB6883">
        <w:rPr>
          <w:rFonts w:ascii="Verdana" w:hAnsi="Verdana"/>
          <w:color w:val="993300"/>
          <w:lang w:val="en-GB"/>
        </w:rPr>
        <w:t>l</w:t>
      </w:r>
      <w:r>
        <w:rPr>
          <w:rFonts w:ascii="Verdana" w:hAnsi="Verdana"/>
          <w:color w:val="993300"/>
          <w:lang w:val="en-GB"/>
        </w:rPr>
        <w:t>e</w:t>
      </w:r>
      <w:r w:rsidRPr="00DB6883">
        <w:rPr>
          <w:rFonts w:ascii="Verdana" w:hAnsi="Verdana"/>
          <w:color w:val="993300"/>
          <w:lang w:val="en-GB"/>
        </w:rPr>
        <w:t>s</w:t>
      </w:r>
    </w:p>
    <w:p w:rsidR="005A6F8A" w:rsidRDefault="005A6F8A" w:rsidP="005A6F8A">
      <w:pPr>
        <w:rPr>
          <w:rFonts w:ascii="Verdana" w:hAnsi="Verdana"/>
          <w:lang w:val="en-GB"/>
        </w:rPr>
      </w:pPr>
    </w:p>
    <w:p w:rsidR="005A6F8A" w:rsidRDefault="005A6F8A" w:rsidP="005A6F8A">
      <w:pPr>
        <w:rPr>
          <w:rFonts w:ascii="Verdana" w:hAnsi="Verdana"/>
          <w:lang w:val="en-GB"/>
        </w:rPr>
      </w:pPr>
      <w:r>
        <w:rPr>
          <w:rFonts w:ascii="Verdana" w:hAnsi="Verdana"/>
          <w:lang w:val="en-GB"/>
        </w:rPr>
        <w:t>Android (Google)</w:t>
      </w:r>
    </w:p>
    <w:p w:rsidR="005A6F8A" w:rsidRDefault="005A6F8A" w:rsidP="005A6F8A">
      <w:pPr>
        <w:rPr>
          <w:rFonts w:ascii="Verdana" w:hAnsi="Verdana"/>
          <w:lang w:val="en-GB"/>
        </w:rPr>
      </w:pPr>
      <w:r>
        <w:rPr>
          <w:rFonts w:ascii="Verdana" w:hAnsi="Verdana"/>
          <w:lang w:val="en-GB"/>
        </w:rPr>
        <w:t>Symbian (Nokia)</w:t>
      </w:r>
    </w:p>
    <w:p w:rsidR="005A6F8A" w:rsidRDefault="005A6F8A" w:rsidP="005A6F8A">
      <w:pPr>
        <w:rPr>
          <w:rFonts w:ascii="Verdana" w:hAnsi="Verdana"/>
          <w:lang w:val="en-GB"/>
        </w:rPr>
      </w:pPr>
      <w:r>
        <w:rPr>
          <w:rFonts w:ascii="Verdana" w:hAnsi="Verdana"/>
          <w:lang w:val="en-GB"/>
        </w:rPr>
        <w:t>Balckberry(RIM)</w:t>
      </w:r>
    </w:p>
    <w:p w:rsidR="005A6F8A" w:rsidRDefault="005A6F8A" w:rsidP="005A6F8A">
      <w:pPr>
        <w:rPr>
          <w:rFonts w:ascii="Verdana" w:hAnsi="Verdana"/>
          <w:lang w:val="en-GB"/>
        </w:rPr>
      </w:pPr>
    </w:p>
    <w:p w:rsidR="005A6F8A" w:rsidRDefault="005A6F8A" w:rsidP="005A6F8A">
      <w:pPr>
        <w:rPr>
          <w:rFonts w:ascii="Verdana" w:hAnsi="Verdana"/>
          <w:lang w:val="en-GB"/>
        </w:rPr>
      </w:pPr>
    </w:p>
    <w:p w:rsidR="005A6F8A" w:rsidRPr="00F05987" w:rsidRDefault="005A6F8A" w:rsidP="005A6F8A">
      <w:pPr>
        <w:rPr>
          <w:rFonts w:ascii="Verdana" w:hAnsi="Verdana"/>
          <w:lang w:val="en-GB"/>
        </w:rPr>
      </w:pPr>
    </w:p>
    <w:p w:rsidR="005A6F8A" w:rsidRPr="0046705E" w:rsidRDefault="005A6F8A" w:rsidP="005A6F8A">
      <w:pPr>
        <w:pStyle w:val="Ttulo1"/>
        <w:keepLines w:val="0"/>
        <w:numPr>
          <w:ilvl w:val="0"/>
          <w:numId w:val="2"/>
        </w:numPr>
        <w:spacing w:before="240" w:after="60"/>
        <w:rPr>
          <w:rFonts w:ascii="Verdana" w:hAnsi="Verdana"/>
          <w:b w:val="0"/>
        </w:rPr>
      </w:pPr>
      <w:r w:rsidRPr="0046705E">
        <w:rPr>
          <w:rFonts w:ascii="Verdana" w:hAnsi="Verdana"/>
          <w:b w:val="0"/>
        </w:rPr>
        <w:t>Instal.lar Maven al nostre PC</w:t>
      </w:r>
      <w:r>
        <w:rPr>
          <w:rFonts w:ascii="Verdana" w:hAnsi="Verdana"/>
          <w:b w:val="0"/>
        </w:rPr>
        <w:t xml:space="preserve"> (utilitzem Maven com a gestor de dependències, compilador, generador de wars, jars,…)</w:t>
      </w:r>
    </w:p>
    <w:p w:rsidR="005A6F8A" w:rsidRPr="003B64BC" w:rsidRDefault="005A6F8A" w:rsidP="005A6F8A">
      <w:pPr>
        <w:rPr>
          <w:rFonts w:ascii="Verdana" w:hAnsi="Verdana"/>
        </w:rPr>
      </w:pPr>
    </w:p>
    <w:p w:rsidR="005A6F8A" w:rsidRPr="003B64BC" w:rsidRDefault="005A6F8A" w:rsidP="005A6F8A">
      <w:pPr>
        <w:ind w:left="708" w:hanging="708"/>
        <w:rPr>
          <w:rFonts w:ascii="Verdana" w:hAnsi="Verdana"/>
        </w:rPr>
      </w:pPr>
    </w:p>
    <w:p w:rsidR="005A6F8A" w:rsidRPr="003B64BC" w:rsidRDefault="005A6F8A" w:rsidP="005A6F8A">
      <w:pPr>
        <w:rPr>
          <w:rFonts w:ascii="Verdana" w:hAnsi="Verdana"/>
        </w:rPr>
      </w:pPr>
      <w:r>
        <w:rPr>
          <w:rFonts w:ascii="Verdana" w:hAnsi="Verdana"/>
          <w:noProof/>
          <w:lang w:val="ca-ES" w:eastAsia="ca-ES"/>
        </w:rPr>
        <w:drawing>
          <wp:inline distT="0" distB="0" distL="0" distR="0" wp14:anchorId="1860C4C5" wp14:editId="536979C7">
            <wp:extent cx="365760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19400"/>
                    </a:xfrm>
                    <a:prstGeom prst="rect">
                      <a:avLst/>
                    </a:prstGeom>
                    <a:noFill/>
                    <a:ln>
                      <a:noFill/>
                    </a:ln>
                  </pic:spPr>
                </pic:pic>
              </a:graphicData>
            </a:graphic>
          </wp:inline>
        </w:drawing>
      </w:r>
    </w:p>
    <w:p w:rsidR="005A6F8A" w:rsidRPr="003B64BC" w:rsidRDefault="005A6F8A" w:rsidP="005A6F8A">
      <w:pPr>
        <w:rPr>
          <w:rFonts w:ascii="Verdana" w:hAnsi="Verdana"/>
        </w:rPr>
      </w:pPr>
    </w:p>
    <w:p w:rsidR="005A6F8A" w:rsidRPr="0046705E" w:rsidRDefault="005A6F8A" w:rsidP="005A6F8A">
      <w:pPr>
        <w:pStyle w:val="Ttulo1"/>
        <w:keepLines w:val="0"/>
        <w:numPr>
          <w:ilvl w:val="0"/>
          <w:numId w:val="2"/>
        </w:numPr>
        <w:spacing w:before="240" w:after="60"/>
        <w:rPr>
          <w:rFonts w:ascii="Verdana" w:hAnsi="Verdana"/>
          <w:b w:val="0"/>
        </w:rPr>
      </w:pPr>
      <w:r w:rsidRPr="0046705E">
        <w:rPr>
          <w:rFonts w:ascii="Verdana" w:hAnsi="Verdana"/>
          <w:b w:val="0"/>
        </w:rPr>
        <w:t>Configuració Repositori Maven + Web</w:t>
      </w:r>
    </w:p>
    <w:p w:rsidR="005A6F8A" w:rsidRPr="003B64BC" w:rsidRDefault="00D6231B" w:rsidP="005A6F8A">
      <w:pPr>
        <w:pStyle w:val="NormalWeb"/>
        <w:rPr>
          <w:rFonts w:ascii="Verdana" w:hAnsi="Verdana"/>
          <w:i/>
          <w:sz w:val="18"/>
          <w:szCs w:val="18"/>
        </w:rPr>
      </w:pPr>
      <w:hyperlink r:id="rId10" w:history="1">
        <w:r w:rsidR="005A6F8A" w:rsidRPr="003B64BC">
          <w:rPr>
            <w:rStyle w:val="Hipervnculo"/>
            <w:rFonts w:ascii="Verdana" w:hAnsi="Verdana"/>
            <w:i/>
            <w:sz w:val="18"/>
            <w:szCs w:val="18"/>
          </w:rPr>
          <w:t>http://monkiki.wordpress.com/2010/05/07/crear-un-repositorio-de-maven/</w:t>
        </w:r>
      </w:hyperlink>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r>
        <w:rPr>
          <w:rFonts w:ascii="Verdana" w:hAnsi="Verdana"/>
          <w:noProof/>
          <w:sz w:val="20"/>
          <w:szCs w:val="20"/>
          <w:lang w:val="ca-ES" w:eastAsia="ca-ES"/>
        </w:rPr>
        <w:lastRenderedPageBreak/>
        <mc:AlternateContent>
          <mc:Choice Requires="wps">
            <w:drawing>
              <wp:anchor distT="0" distB="0" distL="114300" distR="114300" simplePos="0" relativeHeight="251768832" behindDoc="0" locked="0" layoutInCell="1" allowOverlap="1" wp14:anchorId="7CC30C5B" wp14:editId="61BDF9B7">
                <wp:simplePos x="0" y="0"/>
                <wp:positionH relativeFrom="column">
                  <wp:posOffset>2971800</wp:posOffset>
                </wp:positionH>
                <wp:positionV relativeFrom="paragraph">
                  <wp:posOffset>4229100</wp:posOffset>
                </wp:positionV>
                <wp:extent cx="1943100" cy="685800"/>
                <wp:effectExtent l="19050" t="19050" r="19050" b="19050"/>
                <wp:wrapNone/>
                <wp:docPr id="134"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85800"/>
                        </a:xfrm>
                        <a:prstGeom prst="ellipse">
                          <a:avLst/>
                        </a:prstGeom>
                        <a:noFill/>
                        <a:ln w="25400" algn="ctr">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4pt;margin-top:333pt;width:153pt;height:5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Zf7QIAADUGAAAOAAAAZHJzL2Uyb0RvYy54bWysVF1vmzAUfZ+0/2D5nQIJCQSVVCmBadK2&#10;VuqmPTtggjVjM9sJ6ab9912bJG3al2lqIiFf+/r6nHM/rm8OHUd7qjSTIsPhVYARFZWsmdhm+NvX&#10;0ksw0oaImnApaIYfqcY3y/fvroc+pRPZSl5ThSCI0OnQZ7g1pk99X1ct7Yi+kj0VcNhI1REDptr6&#10;tSIDRO+4PwmCuT9IVfdKVlRr2F2Ph3jp4jcNrcxd02hqEM8wYDPuq9x3Y7/+8pqkW0X6llVHGOQ/&#10;UHSECXj0HGpNDEE7xV6F6lilpJaNuapk58umYRV1HIBNGLxg89CSnjouII7uzzLptwtbfdnfK8Rq&#10;yN00wkiQDpJ0tycchfHcqjP0OgWnh/5eWX66/ySrHxoJmbdEbOlKKTm0lNSAKbT+/sUFa2i4ijbD&#10;Z1lDaLIz0gl1aFRnA4IE6ODy8XjOBz0YVMFmuIimYQBpq+BsnswSWNsnSHq63SttPlDZIbvIMOWc&#10;9dpKRlKy/6TN6H3ysttCloxz2CcpF2jI8GQW2ScI30IBV0a5y1pyVltH66fVdpNzhUCVDJdlAL8j&#10;jAs3JXeidoGtHsVxbQjj4xpgc2HjUVeXIzqwDgaWbh9ou5r5vQgWRVIkkRdN5oUXBeu1tyrzyJuX&#10;YTxbT9d5vg7/WKBhlLasrqmwWE/1G0b/Vh/HThor71zBF5xeUC/h95q6fwnDJQhYXVJalbMgjqaJ&#10;F8ezqRdNi8C7TcrcW+XhfB4Xt/lt8YJS4WTSb8PqrLlFJXeGqoe2HlDNbNlMZ4tJiMGAwTCJbX4v&#10;CgIpab4z07p2tEVqY1wokwT2f1TmHH0U4pRsa53TdeT2JBUUx6kQXAfZphmbbyPrR2ggwOC6BGYt&#10;LFqpfmE0wNzKsP65I4pixD8KaMJFGEV20DkjmsUTMNTzk83zEyIqCJVhAw3glrkZh+OuV2zbwkuh&#10;YyvkChq3Ya6hbFOPqAC/NWA2OSbHOWqH33PbeT1N++VfAAAA//8DAFBLAwQUAAYACAAAACEAssRD&#10;5OAAAAALAQAADwAAAGRycy9kb3ducmV2LnhtbEyPT0vEMBDF74LfIYzgRXZTpaRLbbqIsv7Zg2DX&#10;PXhLm9gWk0lt0t367R1B0NvvMY837xXr2Vl2MGPoPUq4XCbADDZe99hKeN1tFitgISrUyno0Er5M&#10;gHV5elKoXPsjvphDFVtGIRhyJaGLccg5D01nnApLPxik27sfnYokx5brUR0p3Fl+lSSCO9UjfejU&#10;YG4703xUk5Mw1duL7Pnp88GGu7f7ff+4Sat+L+X52XxzDSyaOf6Z4ac+VYeSOtV+Qh2YlZCKFW2J&#10;EoQQBOTIspSg/gVeFvz/hvIbAAD//wMAUEsBAi0AFAAGAAgAAAAhALaDOJL+AAAA4QEAABMAAAAA&#10;AAAAAAAAAAAAAAAAAFtDb250ZW50X1R5cGVzXS54bWxQSwECLQAUAAYACAAAACEAOP0h/9YAAACU&#10;AQAACwAAAAAAAAAAAAAAAAAvAQAAX3JlbHMvLnJlbHNQSwECLQAUAAYACAAAACEA4wnmX+0CAAA1&#10;BgAADgAAAAAAAAAAAAAAAAAuAgAAZHJzL2Uyb0RvYy54bWxQSwECLQAUAAYACAAAACEAssRD5OAA&#10;AAALAQAADwAAAAAAAAAAAAAAAABHBQAAZHJzL2Rvd25yZXYueG1sUEsFBgAAAAAEAAQA8wAAAFQG&#10;AAAAAA==&#10;" filled="f" strokecolor="red" strokeweight="2pt"/>
            </w:pict>
          </mc:Fallback>
        </mc:AlternateContent>
      </w:r>
      <w:r>
        <w:rPr>
          <w:rFonts w:ascii="Verdana" w:hAnsi="Verdana"/>
          <w:noProof/>
          <w:sz w:val="20"/>
          <w:szCs w:val="20"/>
          <w:lang w:val="ca-ES" w:eastAsia="ca-ES"/>
        </w:rPr>
        <w:drawing>
          <wp:inline distT="0" distB="0" distL="0" distR="0" wp14:anchorId="5021C8A8" wp14:editId="3B1BB371">
            <wp:extent cx="5394960" cy="4945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945380"/>
                    </a:xfrm>
                    <a:prstGeom prst="rect">
                      <a:avLst/>
                    </a:prstGeom>
                    <a:noFill/>
                    <a:ln>
                      <a:noFill/>
                    </a:ln>
                  </pic:spPr>
                </pic:pic>
              </a:graphicData>
            </a:graphic>
          </wp:inline>
        </w:drawing>
      </w:r>
    </w:p>
    <w:p w:rsidR="005A6F8A" w:rsidRPr="003B64BC" w:rsidRDefault="005A6F8A" w:rsidP="005A6F8A">
      <w:pPr>
        <w:rPr>
          <w:rFonts w:ascii="Verdana" w:hAnsi="Verdana"/>
          <w:sz w:val="20"/>
          <w:szCs w:val="20"/>
        </w:rPr>
      </w:pPr>
      <w:r>
        <w:rPr>
          <w:rFonts w:ascii="Verdana" w:hAnsi="Verdana"/>
          <w:noProof/>
          <w:sz w:val="20"/>
          <w:szCs w:val="20"/>
          <w:lang w:val="ca-ES" w:eastAsia="ca-ES"/>
        </w:rPr>
        <w:drawing>
          <wp:inline distT="0" distB="0" distL="0" distR="0" wp14:anchorId="48D3B84B" wp14:editId="7D51FA52">
            <wp:extent cx="5394960" cy="3360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360420"/>
                    </a:xfrm>
                    <a:prstGeom prst="rect">
                      <a:avLst/>
                    </a:prstGeom>
                    <a:noFill/>
                    <a:ln>
                      <a:noFill/>
                    </a:ln>
                  </pic:spPr>
                </pic:pic>
              </a:graphicData>
            </a:graphic>
          </wp:inline>
        </w:drawing>
      </w:r>
    </w:p>
    <w:p w:rsidR="005A6F8A" w:rsidRPr="003B64BC" w:rsidRDefault="005A6F8A" w:rsidP="005A6F8A">
      <w:pPr>
        <w:rPr>
          <w:rFonts w:ascii="Verdana" w:hAnsi="Verdana"/>
        </w:rPr>
      </w:pPr>
    </w:p>
    <w:p w:rsidR="005A6F8A" w:rsidRPr="003B64BC" w:rsidRDefault="005A6F8A" w:rsidP="005A6F8A">
      <w:pPr>
        <w:rPr>
          <w:rFonts w:ascii="Verdana" w:hAnsi="Verdana"/>
          <w:color w:val="333399"/>
          <w:sz w:val="22"/>
          <w:szCs w:val="22"/>
        </w:rPr>
      </w:pPr>
    </w:p>
    <w:p w:rsidR="005A6F8A" w:rsidRPr="003B64BC" w:rsidRDefault="005A6F8A" w:rsidP="005A6F8A">
      <w:pPr>
        <w:rPr>
          <w:rFonts w:ascii="Verdana" w:hAnsi="Verdana"/>
          <w:color w:val="333399"/>
          <w:sz w:val="22"/>
          <w:szCs w:val="22"/>
        </w:rPr>
      </w:pPr>
    </w:p>
    <w:p w:rsidR="005A6F8A" w:rsidRPr="0046705E" w:rsidRDefault="005A6F8A" w:rsidP="005A6F8A">
      <w:pPr>
        <w:pStyle w:val="Ttulo1"/>
        <w:keepLines w:val="0"/>
        <w:numPr>
          <w:ilvl w:val="0"/>
          <w:numId w:val="2"/>
        </w:numPr>
        <w:spacing w:before="240" w:after="60"/>
        <w:rPr>
          <w:rFonts w:ascii="Verdana" w:hAnsi="Verdana"/>
          <w:b w:val="0"/>
        </w:rPr>
      </w:pPr>
      <w:r w:rsidRPr="0046705E">
        <w:rPr>
          <w:rFonts w:ascii="Verdana" w:hAnsi="Verdana"/>
          <w:b w:val="0"/>
        </w:rPr>
        <w:t>Instal.lar Flamingo</w:t>
      </w:r>
    </w:p>
    <w:p w:rsidR="005A6F8A" w:rsidRPr="003B64BC" w:rsidRDefault="005A6F8A" w:rsidP="005A6F8A">
      <w:pPr>
        <w:rPr>
          <w:rFonts w:ascii="Verdana" w:hAnsi="Verdana"/>
          <w:sz w:val="20"/>
          <w:szCs w:val="20"/>
        </w:rPr>
      </w:pPr>
      <w:r>
        <w:rPr>
          <w:rFonts w:ascii="Verdana" w:hAnsi="Verdana"/>
          <w:b/>
          <w:noProof/>
          <w:sz w:val="28"/>
          <w:szCs w:val="28"/>
          <w:lang w:val="ca-ES" w:eastAsia="ca-ES"/>
        </w:rPr>
        <mc:AlternateContent>
          <mc:Choice Requires="wps">
            <w:drawing>
              <wp:anchor distT="0" distB="0" distL="114300" distR="114300" simplePos="0" relativeHeight="251679744" behindDoc="0" locked="0" layoutInCell="1" allowOverlap="1" wp14:anchorId="0450F1CF" wp14:editId="305943BA">
                <wp:simplePos x="0" y="0"/>
                <wp:positionH relativeFrom="column">
                  <wp:posOffset>4457700</wp:posOffset>
                </wp:positionH>
                <wp:positionV relativeFrom="paragraph">
                  <wp:posOffset>52070</wp:posOffset>
                </wp:positionV>
                <wp:extent cx="1028700" cy="228600"/>
                <wp:effectExtent l="9525" t="13970" r="9525" b="5080"/>
                <wp:wrapNone/>
                <wp:docPr id="1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99"/>
                        </a:solidFill>
                        <a:ln w="9525">
                          <a:solidFill>
                            <a:srgbClr val="000000"/>
                          </a:solidFill>
                          <a:miter lim="800000"/>
                          <a:headEnd/>
                          <a:tailEnd/>
                        </a:ln>
                      </wps:spPr>
                      <wps:txbx>
                        <w:txbxContent>
                          <w:p w:rsidR="005A6F8A" w:rsidRPr="00E50B8B" w:rsidRDefault="005A6F8A" w:rsidP="005A6F8A">
                            <w:pPr>
                              <w:rPr>
                                <w:rFonts w:ascii="Verdana" w:hAnsi="Verdana"/>
                                <w:sz w:val="16"/>
                                <w:szCs w:val="16"/>
                              </w:rPr>
                            </w:pPr>
                            <w:r w:rsidRPr="00E50B8B">
                              <w:rPr>
                                <w:rFonts w:ascii="Verdana" w:hAnsi="Verdana"/>
                                <w:sz w:val="16"/>
                                <w:szCs w:val="16"/>
                              </w:rPr>
                              <w:t>Java desktop 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351pt;margin-top:4.1pt;width:81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lcKwIAAFM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sHdXV5Ro&#10;1mGTHsXgyVsYSLYIBPXG5ej3YNDTD3iPzrFYZ+6Bf3NEw7ZluhG31kLfClZhgtPwMrl4OuK4AFL2&#10;H6HCOGzvIQINte0Ce8gHQXRs1PHcnJALDyHTbLlI0cTRlmXLa5RDCJY/vzbW+fcCOhKEglpsfkRn&#10;h3vnR9dnlxDMgZLVTioVFduUW2XJgeGg7PBbrU7oP7kpTfqCrubZfCTgrxBp/P4E0UmPE69kV9Dl&#10;2YnlgbZ3usI0We6ZVKOM1Sl94jFQN5Loh3JAx0BuCdURGbUwTjZuIgot2B+U9DjVBXXf98wKStQH&#10;jV1ZTWezsAZRmc0XGSr20lJeWpjmCFVQT8kobv24OntjZdNipHEONNxiJ2sZSX7J6pQ3Tm5s02nL&#10;wmpc6tHr5V+weQIAAP//AwBQSwMEFAAGAAgAAAAhAObxhXzbAAAACAEAAA8AAABkcnMvZG93bnJl&#10;di54bWxMj8FOwzAQRO9I/IO1SNyo0yhKoxCnQkgcEJcS+gFOvE0M9jqK3Tb8PcsJjqMZzbxp9qt3&#10;4oJLtIEUbDcZCKQhGEujguPHy0MFIiZNRrtAqOAbI+zb25tG1yZc6R0vXRoFl1CstYIppbmWMg4T&#10;eh03YUZi7xQWrxPLZZRm0Vcu907mWVZKry3xwqRnfJ5w+OrOXkFZUuUP+Hk6vNnXTrthR1vbK3V/&#10;tz49gki4pr8w/OIzOrTM1IczmSicgl2W85ekoMpBsF+VBeteQVHkINtG/j/Q/gAAAP//AwBQSwEC&#10;LQAUAAYACAAAACEAtoM4kv4AAADhAQAAEwAAAAAAAAAAAAAAAAAAAAAAW0NvbnRlbnRfVHlwZXNd&#10;LnhtbFBLAQItABQABgAIAAAAIQA4/SH/1gAAAJQBAAALAAAAAAAAAAAAAAAAAC8BAABfcmVscy8u&#10;cmVsc1BLAQItABQABgAIAAAAIQBCiylcKwIAAFMEAAAOAAAAAAAAAAAAAAAAAC4CAABkcnMvZTJv&#10;RG9jLnhtbFBLAQItABQABgAIAAAAIQDm8YV82wAAAAgBAAAPAAAAAAAAAAAAAAAAAIUEAABkcnMv&#10;ZG93bnJldi54bWxQSwUGAAAAAAQABADzAAAAjQUAAAAA&#10;" fillcolor="#ff9">
                <v:textbox>
                  <w:txbxContent>
                    <w:p w:rsidR="005A6F8A" w:rsidRPr="00E50B8B" w:rsidRDefault="005A6F8A" w:rsidP="005A6F8A">
                      <w:pPr>
                        <w:rPr>
                          <w:rFonts w:ascii="Verdana" w:hAnsi="Verdana"/>
                          <w:sz w:val="16"/>
                          <w:szCs w:val="16"/>
                        </w:rPr>
                      </w:pPr>
                      <w:r w:rsidRPr="00E50B8B">
                        <w:rPr>
                          <w:rFonts w:ascii="Verdana" w:hAnsi="Verdana"/>
                          <w:sz w:val="16"/>
                          <w:szCs w:val="16"/>
                        </w:rPr>
                        <w:t>Java desktop UI</w:t>
                      </w:r>
                    </w:p>
                  </w:txbxContent>
                </v:textbox>
              </v:shape>
            </w:pict>
          </mc:Fallback>
        </mc:AlternateContent>
      </w:r>
    </w:p>
    <w:p w:rsidR="005A6F8A" w:rsidRPr="003B64BC" w:rsidRDefault="005A6F8A" w:rsidP="005A6F8A">
      <w:pPr>
        <w:pStyle w:val="Textoindependiente"/>
        <w:rPr>
          <w:rFonts w:ascii="Verdana" w:hAnsi="Verdana"/>
        </w:rPr>
      </w:pPr>
      <w:r>
        <w:rPr>
          <w:rFonts w:ascii="Verdana" w:hAnsi="Verdana"/>
          <w:noProof/>
          <w:lang w:val="ca-ES" w:eastAsia="ca-ES"/>
        </w:rPr>
        <mc:AlternateContent>
          <mc:Choice Requires="wps">
            <w:drawing>
              <wp:anchor distT="0" distB="0" distL="114300" distR="114300" simplePos="0" relativeHeight="251678720" behindDoc="0" locked="0" layoutInCell="1" allowOverlap="1" wp14:anchorId="5E49398C" wp14:editId="3A319AC8">
                <wp:simplePos x="0" y="0"/>
                <wp:positionH relativeFrom="column">
                  <wp:posOffset>5029200</wp:posOffset>
                </wp:positionH>
                <wp:positionV relativeFrom="paragraph">
                  <wp:posOffset>17780</wp:posOffset>
                </wp:positionV>
                <wp:extent cx="0" cy="800100"/>
                <wp:effectExtent l="57150" t="8255" r="57150" b="20320"/>
                <wp:wrapNone/>
                <wp:docPr id="1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pt" to="396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FVMAIAAFYEAAAOAAAAZHJzL2Uyb0RvYy54bWysVE2P2jAQvVfqf7B8h3wsUIgIqyqB9kC3&#10;SLv9AcZ2iFXHtmxDQFX/e8cOy+62l6oqBzO2Z57fvJnJ8v7cSXTi1gmtSpyNU4y4opoJdSjxt6fN&#10;aI6R80QxIrXiJb5wh+9X798te1PwXLdaMm4RgChX9KbErfemSBJHW94RN9aGK7hstO2Ih609JMyS&#10;HtA7meRpOkt6bZmxmnLn4LQeLvEq4jcNp/5r0zjukSwxcPNxtXHdhzVZLUlxsMS0gl5pkH9g0RGh&#10;4NEbVE08QUcr/oDqBLXa6caPqe4S3TSC8pgDZJOlv2Xz2BLDYy4gjjM3mdz/g6UPp51FgkHt7nKM&#10;FOmgSFuhOMpnQZzeuAJ8KrWzIT16Vo9mq+l3h5SuWqIOPJJ8uhiIy0JE8iYkbJyBJ/b9F83Ahxy9&#10;jkqdG9uhRgrzOQQGcFADnWNpLrfS8LNHdDikcDpPQaVYtYQUASHEGev8J647FIwSS2Af8chp63xg&#10;9OIS3JXeCClj4aVCfYkX03waA5yWgoXL4ObsYV9Ji04ktE78xfTg5rWb1UfFIljLCVtfbU+EBBv5&#10;qIu3ApSSHIfXOs4wkhymJVgDPanCi5ArEL5aQ/f8WKSL9Xw9n4wm+Ww9mqR1Pfq4qSaj2Sb7MK3v&#10;6qqqs5+BfDYpWsEYV4H/cydnk7/rlOtMDT146+WbUMlb9KgokH3+j6Rj2UOlh57Za3bZ2ZBd6ABo&#10;3uh8HbQwHa/30evlc7D6BQAA//8DAFBLAwQUAAYACAAAACEAg2W/ft4AAAAJAQAADwAAAGRycy9k&#10;b3ducmV2LnhtbEyPT0vDQBTE74LfYXmCN7tp8E8asykiCp7EtiJ42ybPJDb7Nu6+NtFP7xMPehxm&#10;mPlNsZxcrw4YYufJwHyWgEKqfN1RY+B5c3+WgYpsqba9JzTwiRGW5fFRYfPaj7TCw5obJSUUc2ug&#10;ZR5yrWPVorNx5gck8d58cJZFhkbXwY5S7nqdJsmldrYjWWjtgLctVrv13hlYbMYL/xR2L+fz7uP1&#10;6+6dh4dHNub0ZLq5BsU48V8YfvAFHUph2vo91VH1Bq4WqXxhA6k8EP9XbyWYZhnostD/H5TfAAAA&#10;//8DAFBLAQItABQABgAIAAAAIQC2gziS/gAAAOEBAAATAAAAAAAAAAAAAAAAAAAAAABbQ29udGVu&#10;dF9UeXBlc10ueG1sUEsBAi0AFAAGAAgAAAAhADj9If/WAAAAlAEAAAsAAAAAAAAAAAAAAAAALwEA&#10;AF9yZWxzLy5yZWxzUEsBAi0AFAAGAAgAAAAhAOleMVUwAgAAVgQAAA4AAAAAAAAAAAAAAAAALgIA&#10;AGRycy9lMm9Eb2MueG1sUEsBAi0AFAAGAAgAAAAhAINlv37eAAAACQEAAA8AAAAAAAAAAAAAAAAA&#10;igQAAGRycy9kb3ducmV2LnhtbFBLBQYAAAAABAAEAPMAAACVBQAAAAA=&#10;">
                <v:stroke endarrow="block"/>
              </v:line>
            </w:pict>
          </mc:Fallback>
        </mc:AlternateContent>
      </w:r>
      <w:hyperlink r:id="rId13" w:history="1">
        <w:r w:rsidRPr="003B64BC">
          <w:rPr>
            <w:rStyle w:val="Hipervnculo"/>
            <w:rFonts w:ascii="Verdana" w:hAnsi="Verdana"/>
            <w:sz w:val="22"/>
            <w:szCs w:val="22"/>
          </w:rPr>
          <w:t>http://flamingo.exadel.com</w:t>
        </w:r>
      </w:hyperlink>
    </w:p>
    <w:p w:rsidR="005A6F8A" w:rsidRPr="003B64BC" w:rsidRDefault="005A6F8A" w:rsidP="005A6F8A">
      <w:pPr>
        <w:pStyle w:val="Textoindependiente"/>
        <w:rPr>
          <w:rFonts w:ascii="Verdana" w:hAnsi="Verdana"/>
        </w:rPr>
      </w:pPr>
      <w:r w:rsidRPr="003B64BC">
        <w:rPr>
          <w:rFonts w:ascii="Verdana" w:hAnsi="Verdana"/>
        </w:rPr>
        <w:t xml:space="preserve">Si volem una versió de Flamingo </w:t>
      </w:r>
      <w:r w:rsidRPr="003B64BC">
        <w:rPr>
          <w:rFonts w:ascii="Verdana" w:hAnsi="Verdana"/>
          <w:color w:val="808000"/>
        </w:rPr>
        <w:t>per suportar únicament Android SDK</w:t>
      </w:r>
      <w:r w:rsidRPr="003B64BC">
        <w:rPr>
          <w:rFonts w:ascii="Verdana" w:hAnsi="Verdana"/>
        </w:rPr>
        <w:t xml:space="preserve"> com a front-end ens baixem la versió 2.1.1</w:t>
      </w:r>
    </w:p>
    <w:p w:rsidR="005A6F8A" w:rsidRPr="003B64BC" w:rsidRDefault="005A6F8A" w:rsidP="005A6F8A">
      <w:pPr>
        <w:pStyle w:val="Textoindependiente"/>
        <w:ind w:right="-441"/>
        <w:rPr>
          <w:rFonts w:ascii="Verdana" w:hAnsi="Verdana"/>
          <w:lang w:val="en-GB"/>
        </w:rPr>
      </w:pPr>
      <w:r w:rsidRPr="003B64BC">
        <w:rPr>
          <w:rFonts w:ascii="Verdana" w:hAnsi="Verdana"/>
          <w:lang w:val="en-GB"/>
        </w:rPr>
        <w:t xml:space="preserve">Si volem suportar </w:t>
      </w:r>
      <w:r w:rsidRPr="00AC0800">
        <w:rPr>
          <w:rFonts w:ascii="Verdana" w:hAnsi="Verdana"/>
          <w:color w:val="808000"/>
          <w:lang w:val="en-GB"/>
        </w:rPr>
        <w:t>altres front-ends</w:t>
      </w:r>
      <w:r w:rsidRPr="003B64BC">
        <w:rPr>
          <w:rFonts w:ascii="Verdana" w:hAnsi="Verdana"/>
          <w:lang w:val="en-GB"/>
        </w:rPr>
        <w:t xml:space="preserve"> (</w:t>
      </w:r>
      <w:r w:rsidRPr="003B64BC">
        <w:rPr>
          <w:rFonts w:ascii="Verdana" w:hAnsi="Verdana"/>
          <w:color w:val="FF6600"/>
          <w:lang w:val="en-GB"/>
        </w:rPr>
        <w:t>Flex</w:t>
      </w:r>
      <w:r w:rsidRPr="003B64BC">
        <w:rPr>
          <w:rFonts w:ascii="Verdana" w:hAnsi="Verdana"/>
          <w:lang w:val="en-GB"/>
        </w:rPr>
        <w:t xml:space="preserve">, </w:t>
      </w:r>
      <w:r w:rsidRPr="003B64BC">
        <w:rPr>
          <w:rFonts w:ascii="Verdana" w:hAnsi="Verdana"/>
          <w:color w:val="FF6600"/>
          <w:lang w:val="en-GB"/>
        </w:rPr>
        <w:t>JavaFX</w:t>
      </w:r>
      <w:r w:rsidRPr="003B64BC">
        <w:rPr>
          <w:rFonts w:ascii="Verdana" w:hAnsi="Verdana"/>
          <w:lang w:val="en-GB"/>
        </w:rPr>
        <w:t xml:space="preserve"> ,</w:t>
      </w:r>
      <w:r w:rsidRPr="003B64BC">
        <w:rPr>
          <w:rFonts w:ascii="Verdana" w:hAnsi="Verdana"/>
          <w:color w:val="FF6600"/>
          <w:lang w:val="en-GB"/>
        </w:rPr>
        <w:t>iphone SDK</w:t>
      </w:r>
      <w:r w:rsidRPr="003B64BC">
        <w:rPr>
          <w:rFonts w:ascii="Verdana" w:hAnsi="Verdana"/>
          <w:lang w:val="en-GB"/>
        </w:rPr>
        <w:t xml:space="preserve">, </w:t>
      </w:r>
      <w:r w:rsidRPr="003B64BC">
        <w:rPr>
          <w:rFonts w:ascii="Verdana" w:hAnsi="Verdana"/>
          <w:color w:val="FF6600"/>
          <w:lang w:val="en-GB"/>
        </w:rPr>
        <w:t>Swing</w:t>
      </w:r>
      <w:r w:rsidRPr="003B64BC">
        <w:rPr>
          <w:rFonts w:ascii="Verdana" w:hAnsi="Verdana"/>
          <w:lang w:val="en-GB"/>
        </w:rPr>
        <w:t>,..)</w:t>
      </w:r>
    </w:p>
    <w:p w:rsidR="005A6F8A" w:rsidRDefault="005A6F8A" w:rsidP="005A6F8A">
      <w:pPr>
        <w:pStyle w:val="Textoindependiente"/>
        <w:rPr>
          <w:rFonts w:ascii="Verdana" w:hAnsi="Verdana"/>
          <w:lang w:val="en-GB"/>
        </w:rPr>
      </w:pPr>
      <w:r w:rsidRPr="003B64BC">
        <w:rPr>
          <w:rFonts w:ascii="Verdana" w:hAnsi="Verdana"/>
          <w:lang w:val="en-GB"/>
        </w:rPr>
        <w:t>instal.lem la versió 2.1.0</w:t>
      </w:r>
    </w:p>
    <w:p w:rsidR="005A6F8A" w:rsidRDefault="005A6F8A" w:rsidP="005A6F8A">
      <w:pPr>
        <w:pStyle w:val="Textoindependiente"/>
        <w:rPr>
          <w:rFonts w:ascii="Verdana" w:hAnsi="Verdana"/>
          <w:lang w:val="en-GB"/>
        </w:rPr>
      </w:pPr>
    </w:p>
    <w:p w:rsidR="005A6F8A" w:rsidRPr="003B64BC" w:rsidRDefault="005A6F8A" w:rsidP="005A6F8A">
      <w:pPr>
        <w:pStyle w:val="Textoindependiente"/>
        <w:rPr>
          <w:rFonts w:ascii="Verdana" w:hAnsi="Verdana"/>
          <w:lang w:val="en-GB"/>
        </w:rPr>
      </w:pPr>
    </w:p>
    <w:p w:rsidR="005A6F8A" w:rsidRPr="0046705E" w:rsidRDefault="005A6F8A" w:rsidP="005A6F8A">
      <w:pPr>
        <w:pStyle w:val="Ttulo1"/>
        <w:keepLines w:val="0"/>
        <w:numPr>
          <w:ilvl w:val="0"/>
          <w:numId w:val="2"/>
        </w:numPr>
        <w:spacing w:before="240" w:after="60"/>
        <w:rPr>
          <w:rFonts w:ascii="Verdana" w:hAnsi="Verdana"/>
          <w:b w:val="0"/>
        </w:rPr>
      </w:pPr>
      <w:r w:rsidRPr="0046705E">
        <w:rPr>
          <w:rFonts w:ascii="Verdana" w:hAnsi="Verdana"/>
          <w:b w:val="0"/>
        </w:rPr>
        <w:t>Incloure llibreries Flamingo al repositori Maven (</w:t>
      </w:r>
      <w:r w:rsidRPr="00753FB9">
        <w:rPr>
          <w:rFonts w:ascii="Verdana" w:hAnsi="Verdana"/>
          <w:b w:val="0"/>
          <w:color w:val="666699"/>
        </w:rPr>
        <w:t>cas android</w:t>
      </w:r>
      <w:r w:rsidRPr="0046705E">
        <w:rPr>
          <w:rFonts w:ascii="Verdana" w:hAnsi="Verdana"/>
          <w:b w:val="0"/>
        </w:rPr>
        <w:t>)</w:t>
      </w:r>
    </w:p>
    <w:p w:rsidR="005A6F8A" w:rsidRPr="003B64BC" w:rsidRDefault="005A6F8A" w:rsidP="005A6F8A">
      <w:pPr>
        <w:rPr>
          <w:rFonts w:ascii="Verdana" w:hAnsi="Verdana"/>
          <w:sz w:val="22"/>
          <w:szCs w:val="22"/>
        </w:rPr>
      </w:pPr>
    </w:p>
    <w:p w:rsidR="005A6F8A" w:rsidRPr="003B64BC" w:rsidRDefault="005A6F8A" w:rsidP="005A6F8A">
      <w:pPr>
        <w:pStyle w:val="Textoindependiente"/>
        <w:rPr>
          <w:rFonts w:ascii="Verdana" w:hAnsi="Verdana"/>
          <w:lang w:val="en-GB"/>
        </w:rPr>
      </w:pPr>
      <w:r w:rsidRPr="003B64BC">
        <w:rPr>
          <w:rFonts w:ascii="Verdana" w:hAnsi="Verdana"/>
          <w:bCs/>
          <w:lang w:val="en-GB"/>
        </w:rPr>
        <w:t xml:space="preserve">Executar </w:t>
      </w:r>
      <w:r w:rsidRPr="00AC0800">
        <w:rPr>
          <w:rFonts w:ascii="Verdana" w:hAnsi="Verdana"/>
          <w:b/>
          <w:bCs/>
          <w:color w:val="000080"/>
          <w:lang w:val="en-GB"/>
        </w:rPr>
        <w:t>android-flamingoinstall</w:t>
      </w:r>
      <w:r w:rsidRPr="003B64BC">
        <w:rPr>
          <w:rFonts w:ascii="Verdana" w:hAnsi="Verdana"/>
          <w:b/>
          <w:bCs/>
          <w:lang w:val="en-GB"/>
        </w:rPr>
        <w:t xml:space="preserve"> </w:t>
      </w:r>
      <w:r w:rsidRPr="003B64BC">
        <w:rPr>
          <w:rFonts w:ascii="Verdana" w:hAnsi="Verdana"/>
          <w:lang w:val="en-GB"/>
        </w:rPr>
        <w:t xml:space="preserve">shell script from the </w:t>
      </w:r>
      <w:r w:rsidRPr="003B64BC">
        <w:rPr>
          <w:rFonts w:ascii="Verdana" w:hAnsi="Verdana" w:cs="Courier"/>
          <w:sz w:val="18"/>
          <w:szCs w:val="18"/>
          <w:lang w:val="en-GB"/>
        </w:rPr>
        <w:t xml:space="preserve">bin </w:t>
      </w:r>
      <w:r w:rsidRPr="003B64BC">
        <w:rPr>
          <w:rFonts w:ascii="Verdana" w:hAnsi="Verdana"/>
          <w:lang w:val="en-GB"/>
        </w:rPr>
        <w:t>directory. This will install Flamingo libraries into the Maven repository.</w:t>
      </w:r>
    </w:p>
    <w:p w:rsidR="005A6F8A" w:rsidRPr="003B64BC" w:rsidRDefault="005A6F8A" w:rsidP="005A6F8A">
      <w:pPr>
        <w:rPr>
          <w:rFonts w:ascii="Verdana" w:hAnsi="Verdana"/>
          <w:sz w:val="22"/>
          <w:szCs w:val="22"/>
          <w:lang w:val="en-GB"/>
        </w:rPr>
      </w:pPr>
    </w:p>
    <w:p w:rsidR="005A6F8A" w:rsidRPr="003B64BC" w:rsidRDefault="005A6F8A" w:rsidP="005A6F8A">
      <w:pPr>
        <w:rPr>
          <w:rFonts w:ascii="Verdana" w:hAnsi="Verdana"/>
          <w:sz w:val="20"/>
          <w:szCs w:val="20"/>
          <w:lang w:val="en-GB"/>
        </w:rPr>
      </w:pPr>
      <w:r>
        <w:rPr>
          <w:rFonts w:ascii="Verdana" w:hAnsi="Verdana"/>
          <w:noProof/>
          <w:sz w:val="20"/>
          <w:szCs w:val="20"/>
          <w:lang w:val="ca-ES" w:eastAsia="ca-ES"/>
        </w:rPr>
        <w:drawing>
          <wp:inline distT="0" distB="0" distL="0" distR="0" wp14:anchorId="3E20FFB7" wp14:editId="12FEDB50">
            <wp:extent cx="4427220" cy="15087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220" cy="1508760"/>
                    </a:xfrm>
                    <a:prstGeom prst="rect">
                      <a:avLst/>
                    </a:prstGeom>
                    <a:noFill/>
                    <a:ln>
                      <a:noFill/>
                    </a:ln>
                  </pic:spPr>
                </pic:pic>
              </a:graphicData>
            </a:graphic>
          </wp:inline>
        </w:drawing>
      </w:r>
    </w:p>
    <w:p w:rsidR="005A6F8A" w:rsidRPr="003B64BC" w:rsidRDefault="005A6F8A" w:rsidP="005A6F8A">
      <w:pPr>
        <w:rPr>
          <w:rFonts w:ascii="Verdana" w:hAnsi="Verdana"/>
          <w:color w:val="333399"/>
          <w:sz w:val="22"/>
          <w:szCs w:val="22"/>
          <w:lang w:val="en-GB"/>
        </w:rPr>
      </w:pPr>
    </w:p>
    <w:p w:rsidR="005A6F8A" w:rsidRDefault="005A6F8A" w:rsidP="005A6F8A">
      <w:pPr>
        <w:rPr>
          <w:rFonts w:ascii="Verdana" w:hAnsi="Verdana"/>
          <w:color w:val="333399"/>
          <w:sz w:val="22"/>
          <w:szCs w:val="22"/>
          <w:lang w:val="en-GB"/>
        </w:rPr>
      </w:pPr>
    </w:p>
    <w:p w:rsidR="005A6F8A" w:rsidRPr="003B64BC" w:rsidRDefault="005A6F8A" w:rsidP="005A6F8A">
      <w:pPr>
        <w:rPr>
          <w:rFonts w:ascii="Verdana" w:hAnsi="Verdana"/>
          <w:color w:val="333399"/>
          <w:sz w:val="22"/>
          <w:szCs w:val="22"/>
          <w:lang w:val="en-GB"/>
        </w:rPr>
      </w:pPr>
    </w:p>
    <w:p w:rsidR="005A6F8A" w:rsidRPr="0046705E" w:rsidRDefault="005A6F8A" w:rsidP="005A6F8A">
      <w:pPr>
        <w:pStyle w:val="Ttulo1"/>
        <w:keepLines w:val="0"/>
        <w:numPr>
          <w:ilvl w:val="0"/>
          <w:numId w:val="2"/>
        </w:numPr>
        <w:spacing w:before="240" w:after="60"/>
        <w:rPr>
          <w:rFonts w:ascii="Verdana" w:hAnsi="Verdana"/>
          <w:b w:val="0"/>
          <w:lang w:val="en-GB"/>
        </w:rPr>
      </w:pPr>
      <w:r w:rsidRPr="0046705E">
        <w:rPr>
          <w:rFonts w:ascii="Verdana" w:hAnsi="Verdana"/>
          <w:b w:val="0"/>
          <w:lang w:val="en-GB"/>
        </w:rPr>
        <w:t>Instal.lar Android SDK +  IDE Eclipse + plugin (</w:t>
      </w:r>
      <w:hyperlink r:id="rId15" w:history="1">
        <w:r w:rsidRPr="0046705E">
          <w:rPr>
            <w:rStyle w:val="Hipervnculo"/>
            <w:rFonts w:ascii="Verdana" w:hAnsi="Verdana"/>
            <w:b w:val="0"/>
            <w:color w:val="auto"/>
            <w:lang w:val="en-GB"/>
          </w:rPr>
          <w:t>https://dl-ssl.google.com/android/eclipse/</w:t>
        </w:r>
      </w:hyperlink>
      <w:r w:rsidRPr="0046705E">
        <w:rPr>
          <w:rFonts w:ascii="Verdana" w:hAnsi="Verdana"/>
          <w:b w:val="0"/>
          <w:lang w:val="en-GB"/>
        </w:rPr>
        <w:t>)</w:t>
      </w:r>
      <w:r>
        <w:rPr>
          <w:rFonts w:ascii="Verdana" w:hAnsi="Verdana"/>
          <w:b w:val="0"/>
          <w:lang w:val="en-GB"/>
        </w:rPr>
        <w:t xml:space="preserve"> </w:t>
      </w:r>
      <w:r w:rsidRPr="004C0033">
        <w:rPr>
          <w:rFonts w:ascii="Verdana" w:hAnsi="Verdana"/>
          <w:b w:val="0"/>
          <w:lang w:val="en-GB"/>
        </w:rPr>
        <w:sym w:font="Wingdings" w:char="F0E0"/>
      </w:r>
      <w:r>
        <w:rPr>
          <w:rFonts w:ascii="Verdana" w:hAnsi="Verdana"/>
          <w:b w:val="0"/>
          <w:lang w:val="en-GB"/>
        </w:rPr>
        <w:t xml:space="preserve"> </w:t>
      </w:r>
      <w:r w:rsidRPr="004C0033">
        <w:rPr>
          <w:rFonts w:ascii="Verdana" w:hAnsi="Verdana"/>
          <w:b w:val="0"/>
          <w:color w:val="666699"/>
          <w:lang w:val="en-GB"/>
        </w:rPr>
        <w:t>Entorn de Desenvolupament</w:t>
      </w:r>
    </w:p>
    <w:p w:rsidR="005A6F8A" w:rsidRPr="003B64BC" w:rsidRDefault="005A6F8A" w:rsidP="005A6F8A">
      <w:pPr>
        <w:rPr>
          <w:rFonts w:ascii="Verdana" w:hAnsi="Verdana"/>
          <w:color w:val="333399"/>
          <w:sz w:val="18"/>
          <w:szCs w:val="18"/>
          <w:lang w:val="en-GB"/>
        </w:rPr>
      </w:pPr>
    </w:p>
    <w:p w:rsidR="005A6F8A" w:rsidRPr="003B64BC" w:rsidRDefault="005A6F8A" w:rsidP="005A6F8A">
      <w:pPr>
        <w:rPr>
          <w:rFonts w:ascii="Verdana" w:hAnsi="Verdana"/>
          <w:color w:val="333399"/>
          <w:sz w:val="18"/>
          <w:szCs w:val="18"/>
          <w:lang w:val="en-GB"/>
        </w:rPr>
      </w:pPr>
    </w:p>
    <w:p w:rsidR="005A6F8A" w:rsidRPr="003B64BC" w:rsidRDefault="005A6F8A" w:rsidP="005A6F8A">
      <w:pPr>
        <w:rPr>
          <w:rFonts w:ascii="Verdana" w:hAnsi="Verdana"/>
          <w:color w:val="333399"/>
          <w:sz w:val="18"/>
          <w:szCs w:val="18"/>
        </w:rPr>
      </w:pPr>
      <w:r>
        <w:rPr>
          <w:rFonts w:ascii="Verdana" w:hAnsi="Verdana"/>
          <w:noProof/>
          <w:color w:val="333399"/>
          <w:sz w:val="18"/>
          <w:szCs w:val="18"/>
          <w:lang w:val="ca-ES" w:eastAsia="ca-ES"/>
        </w:rPr>
        <w:lastRenderedPageBreak/>
        <mc:AlternateContent>
          <mc:Choice Requires="wps">
            <w:drawing>
              <wp:anchor distT="0" distB="0" distL="114300" distR="114300" simplePos="0" relativeHeight="251680768" behindDoc="0" locked="0" layoutInCell="1" allowOverlap="1" wp14:anchorId="4C395BDF" wp14:editId="4F86671B">
                <wp:simplePos x="0" y="0"/>
                <wp:positionH relativeFrom="column">
                  <wp:posOffset>1714500</wp:posOffset>
                </wp:positionH>
                <wp:positionV relativeFrom="paragraph">
                  <wp:posOffset>4359275</wp:posOffset>
                </wp:positionV>
                <wp:extent cx="1714500" cy="228600"/>
                <wp:effectExtent l="9525" t="6350" r="9525" b="12700"/>
                <wp:wrapNone/>
                <wp:docPr id="1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99"/>
                        </a:solidFill>
                        <a:ln w="9525">
                          <a:solidFill>
                            <a:srgbClr val="000000"/>
                          </a:solidFill>
                          <a:miter lim="800000"/>
                          <a:headEnd/>
                          <a:tailEnd/>
                        </a:ln>
                      </wps:spPr>
                      <wps:txbx>
                        <w:txbxContent>
                          <w:p w:rsidR="005A6F8A" w:rsidRPr="00C81474" w:rsidRDefault="005A6F8A" w:rsidP="005A6F8A">
                            <w:pPr>
                              <w:rPr>
                                <w:rStyle w:val="CdigoHTML"/>
                                <w:rFonts w:ascii="Verdana" w:hAnsi="Verdana"/>
                                <w:i/>
                                <w:sz w:val="14"/>
                                <w:szCs w:val="14"/>
                              </w:rPr>
                            </w:pPr>
                            <w:r w:rsidRPr="00C81474">
                              <w:rPr>
                                <w:rStyle w:val="CdigoHTML"/>
                                <w:rFonts w:ascii="Verdana" w:hAnsi="Verdana"/>
                                <w:i/>
                                <w:sz w:val="14"/>
                                <w:szCs w:val="14"/>
                              </w:rPr>
                              <w:t>Crear un nou projecte Android</w:t>
                            </w:r>
                          </w:p>
                          <w:p w:rsidR="005A6F8A" w:rsidRPr="00C81474"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135pt;margin-top:343.25pt;width:13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FBLQ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gae/c6o0Sz&#10;Hpv0KEZP3sBI8mUgaDCuQL8Hg55+xHt0jsU6cw/8qyMath3Trbi1FoZOsBoTzMLL5OLphOMCSDV8&#10;gBrjsL2HCDQ2tg/sIR8E0bFRx3NzQi48hLzO5osUTRxteb68QjmEYMXTa2OdfyegJ0EoqcXmR3R2&#10;uHd+cn1yCcEcKFnvpFJRsW21VZYcGA7KDr/V6oT+k5vSZCjpapEvJgL+CpHG708QvfQ48Ur2JV2e&#10;nVgRaHura0yTFZ5JNclYndInHgN1E4l+rMapZyFA4LiC+ojEWpgGHBcShQ7sd0oGHO6Sum97ZgUl&#10;6r3G5qyy+TxsQ1Tmi+scFXtpqS4tTHOEKqmnZBK3ftqgvbGy7TDSNA4abrGhjYxcP2d1Sh8HOHbr&#10;tGxhQy716PX8S9j8AAAA//8DAFBLAwQUAAYACAAAACEA2E1+Qd4AAAALAQAADwAAAGRycy9kb3du&#10;cmV2LnhtbEyPy07DMBBF90j8gzVI7KjTiDwU4lQIiQViU1I+wEmmicEeR7Hbhr9nuoLlzFydObfe&#10;rc6KMy7BeFKw3SQgkHo/GBoVfB5eH0oQIWoatPWECn4wwK65val1NfgLfeC5jaNgCIVKK5hinCsp&#10;Qz+h02HjZyS+Hf3idORxGeWw6AvDnZVpkuTSaUP8YdIzvkzYf7cnpyDPqXR7/Dru381bq21f0NZ0&#10;St3frc9PICKu8S8MV31Wh4adOn+iIQirIC0S7hIZVuYZCE5kj9dNp6BI0wxkU8v/HZpfAAAA//8D&#10;AFBLAQItABQABgAIAAAAIQC2gziS/gAAAOEBAAATAAAAAAAAAAAAAAAAAAAAAABbQ29udGVudF9U&#10;eXBlc10ueG1sUEsBAi0AFAAGAAgAAAAhADj9If/WAAAAlAEAAAsAAAAAAAAAAAAAAAAALwEAAF9y&#10;ZWxzLy5yZWxzUEsBAi0AFAAGAAgAAAAhAHxzIUEtAgAAWgQAAA4AAAAAAAAAAAAAAAAALgIAAGRy&#10;cy9lMm9Eb2MueG1sUEsBAi0AFAAGAAgAAAAhANhNfkHeAAAACwEAAA8AAAAAAAAAAAAAAAAAhwQA&#10;AGRycy9kb3ducmV2LnhtbFBLBQYAAAAABAAEAPMAAACSBQAAAAA=&#10;" fillcolor="#ff9">
                <v:textbox>
                  <w:txbxContent>
                    <w:p w:rsidR="005A6F8A" w:rsidRPr="00C81474" w:rsidRDefault="005A6F8A" w:rsidP="005A6F8A">
                      <w:pPr>
                        <w:rPr>
                          <w:rStyle w:val="CdigoHTML"/>
                          <w:rFonts w:ascii="Verdana" w:hAnsi="Verdana"/>
                          <w:i/>
                          <w:sz w:val="14"/>
                          <w:szCs w:val="14"/>
                        </w:rPr>
                      </w:pPr>
                      <w:r w:rsidRPr="00C81474">
                        <w:rPr>
                          <w:rStyle w:val="CdigoHTML"/>
                          <w:rFonts w:ascii="Verdana" w:hAnsi="Verdana"/>
                          <w:i/>
                          <w:sz w:val="14"/>
                          <w:szCs w:val="14"/>
                        </w:rPr>
                        <w:t>Crear un nou projecte Android</w:t>
                      </w:r>
                    </w:p>
                    <w:p w:rsidR="005A6F8A" w:rsidRPr="00C81474" w:rsidRDefault="005A6F8A" w:rsidP="005A6F8A">
                      <w:pPr>
                        <w:rPr>
                          <w:szCs w:val="16"/>
                        </w:rPr>
                      </w:pPr>
                    </w:p>
                  </w:txbxContent>
                </v:textbox>
              </v:shape>
            </w:pict>
          </mc:Fallback>
        </mc:AlternateContent>
      </w:r>
      <w:r>
        <w:rPr>
          <w:rFonts w:ascii="Verdana" w:hAnsi="Verdana"/>
          <w:noProof/>
          <w:color w:val="333399"/>
          <w:sz w:val="18"/>
          <w:szCs w:val="18"/>
          <w:lang w:val="ca-ES" w:eastAsia="ca-ES"/>
        </w:rPr>
        <w:drawing>
          <wp:inline distT="0" distB="0" distL="0" distR="0" wp14:anchorId="722E62A1" wp14:editId="788AA2EF">
            <wp:extent cx="3429000" cy="3398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398520"/>
                    </a:xfrm>
                    <a:prstGeom prst="rect">
                      <a:avLst/>
                    </a:prstGeom>
                    <a:noFill/>
                    <a:ln>
                      <a:noFill/>
                    </a:ln>
                  </pic:spPr>
                </pic:pic>
              </a:graphicData>
            </a:graphic>
          </wp:inline>
        </w:drawing>
      </w:r>
    </w:p>
    <w:p w:rsidR="005A6F8A" w:rsidRPr="003B64BC" w:rsidRDefault="005A6F8A" w:rsidP="005A6F8A">
      <w:pPr>
        <w:rPr>
          <w:rFonts w:ascii="Verdana" w:hAnsi="Verdana"/>
          <w:color w:val="333399"/>
          <w:sz w:val="18"/>
          <w:szCs w:val="18"/>
        </w:rPr>
      </w:pPr>
    </w:p>
    <w:p w:rsidR="005A6F8A" w:rsidRPr="003B64BC" w:rsidRDefault="005A6F8A" w:rsidP="005A6F8A">
      <w:pPr>
        <w:rPr>
          <w:rFonts w:ascii="Verdana" w:hAnsi="Verdana"/>
          <w:color w:val="333399"/>
          <w:sz w:val="18"/>
          <w:szCs w:val="18"/>
        </w:rPr>
      </w:pPr>
    </w:p>
    <w:p w:rsidR="005A6F8A" w:rsidRPr="003B64BC" w:rsidRDefault="005A6F8A" w:rsidP="005A6F8A">
      <w:pPr>
        <w:rPr>
          <w:rFonts w:ascii="Verdana" w:hAnsi="Verdana"/>
          <w:color w:val="333399"/>
          <w:sz w:val="18"/>
          <w:szCs w:val="18"/>
        </w:rPr>
      </w:pPr>
    </w:p>
    <w:p w:rsidR="005A6F8A" w:rsidRPr="003B64BC" w:rsidRDefault="005A6F8A" w:rsidP="005A6F8A">
      <w:pPr>
        <w:rPr>
          <w:rFonts w:ascii="Verdana" w:hAnsi="Verdana"/>
          <w:color w:val="333399"/>
          <w:sz w:val="18"/>
          <w:szCs w:val="18"/>
        </w:rPr>
      </w:pPr>
    </w:p>
    <w:p w:rsidR="005A6F8A" w:rsidRPr="00040668" w:rsidRDefault="005A6F8A" w:rsidP="005A6F8A">
      <w:pPr>
        <w:pStyle w:val="Ttulo2"/>
        <w:rPr>
          <w:b w:val="0"/>
          <w:i/>
          <w:sz w:val="24"/>
          <w:szCs w:val="24"/>
        </w:rPr>
      </w:pPr>
      <w:r w:rsidRPr="00040668">
        <w:rPr>
          <w:b w:val="0"/>
          <w:i/>
          <w:sz w:val="24"/>
          <w:szCs w:val="24"/>
        </w:rPr>
        <w:t>Plugin Eclipse</w:t>
      </w:r>
    </w:p>
    <w:p w:rsidR="005A6F8A" w:rsidRPr="003B64BC" w:rsidRDefault="005A6F8A" w:rsidP="005A6F8A">
      <w:pPr>
        <w:rPr>
          <w:rFonts w:ascii="Verdana" w:hAnsi="Verdana"/>
          <w:color w:val="333399"/>
          <w:sz w:val="18"/>
          <w:szCs w:val="18"/>
        </w:rPr>
      </w:pPr>
      <w:r>
        <w:rPr>
          <w:rFonts w:ascii="Verdana" w:hAnsi="Verdana"/>
          <w:noProof/>
          <w:sz w:val="20"/>
          <w:szCs w:val="20"/>
          <w:lang w:val="ca-ES" w:eastAsia="ca-ES"/>
        </w:rPr>
        <mc:AlternateContent>
          <mc:Choice Requires="wps">
            <w:drawing>
              <wp:anchor distT="0" distB="0" distL="114300" distR="114300" simplePos="0" relativeHeight="251677696" behindDoc="0" locked="0" layoutInCell="1" allowOverlap="1" wp14:anchorId="113596E4" wp14:editId="4FEA54BC">
                <wp:simplePos x="0" y="0"/>
                <wp:positionH relativeFrom="column">
                  <wp:posOffset>914400</wp:posOffset>
                </wp:positionH>
                <wp:positionV relativeFrom="paragraph">
                  <wp:posOffset>112395</wp:posOffset>
                </wp:positionV>
                <wp:extent cx="1143000" cy="114300"/>
                <wp:effectExtent l="19050" t="7620" r="9525" b="59055"/>
                <wp:wrapNone/>
                <wp:docPr id="13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85pt" to="16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4hMQIAAFwEAAAOAAAAZHJzL2Uyb0RvYy54bWysVMGO2jAQvVfqP1i+QxIIFCLCqiLQHrYt&#10;0m4/wNgOserYlm0IqOq/d+xk2dJeqqo5OON45s2bN+OsHi6tRGdundCqxNk4xYgrqplQxxJ/fd6N&#10;Fhg5TxQjUite4it3+GH99s2qMwWf6EZLxi0CEOWKzpS48d4USeJow1vixtpwBYe1ti3xsLXHhFnS&#10;AXork0mazpNOW2asptw5+Fr1h3gd8euaU/+lrh33SJYYuPm42rgewpqsV6Q4WmIaQQca5B9YtEQo&#10;SHqDqogn6GTFH1CtoFY7Xfsx1W2i61pQHmuAarL0t2qeGmJ4rAXEceYmk/t/sPTzeW+RYNC7Keij&#10;SAtNehSKo0kexOmMK8Bno/Y2lEcv6sk8avrNIaU3DVFHHkk+Xw3EZSEiuQsJG2cgxaH7pBn4kJPX&#10;UalLbVtUS2E+hsAADmqgS2zN9dYafvGIwscsy6dpCgwpnPWbmIwUASdEG+v8B65bFIwSS6ghopLz&#10;o/OB16tLcFd6J6SM7ZcKdSVeziazGOC0FCwcBjdnj4eNtOhMwgDFZ8h752b1SbEI1nDCtoPtiZBg&#10;Ix/V8VaAXpLjkK3lDCPJ4c4Eq6cnVcgIFQPhwepn6PsyXW4X20U+yifz7ShPq2r0frfJR/Nd9m5W&#10;TavNpsp+BPJZXjSCMa4C/5d5zvK/m5fhZvWTeJvom1DJPXpUFMi+vCPp2PzQ735yDppd9zZUF+YA&#10;Rjg6D9ct3JFf99Hr9aew/gkAAP//AwBQSwMEFAAGAAgAAAAhAN/HKoXeAAAACQEAAA8AAABkcnMv&#10;ZG93bnJldi54bWxMT0FOwzAQvCPxB2uRuFGnJSUQ4lQIgcQJlbaqxM2NTRIar4O9bQKvZ3uC28zO&#10;aHamWIyuE0cbYutRwXSSgLBYedNirWCzfr66BRFJo9GdR6vg20ZYlOdnhc6NH/DNHldUCw7BmGsF&#10;DVGfSxmrxjodJ763yNqHD04T01BLE/TA4a6TsyS5kU63yB8a3dvHxlb71cEpuFsPc78M+206bb/e&#10;f54+qX95JaUuL8aHexBkR/ozw6k+V4eSO+38AU0UHfM05S3EIMtAsOF6djrsGMwzkGUh/y8ofwEA&#10;AP//AwBQSwECLQAUAAYACAAAACEAtoM4kv4AAADhAQAAEwAAAAAAAAAAAAAAAAAAAAAAW0NvbnRl&#10;bnRfVHlwZXNdLnhtbFBLAQItABQABgAIAAAAIQA4/SH/1gAAAJQBAAALAAAAAAAAAAAAAAAAAC8B&#10;AABfcmVscy8ucmVsc1BLAQItABQABgAIAAAAIQAPwV4hMQIAAFwEAAAOAAAAAAAAAAAAAAAAAC4C&#10;AABkcnMvZTJvRG9jLnhtbFBLAQItABQABgAIAAAAIQDfxyqF3gAAAAkBAAAPAAAAAAAAAAAAAAAA&#10;AIsEAABkcnMvZG93bnJldi54bWxQSwUGAAAAAAQABADzAAAAlgUAAAAA&#10;">
                <v:stroke endarrow="block"/>
              </v:line>
            </w:pict>
          </mc:Fallback>
        </mc:AlternateContent>
      </w:r>
    </w:p>
    <w:p w:rsidR="005A6F8A" w:rsidRPr="003B64BC" w:rsidRDefault="005A6F8A" w:rsidP="005A6F8A">
      <w:pPr>
        <w:rPr>
          <w:rFonts w:ascii="Verdana" w:hAnsi="Verdana"/>
          <w:sz w:val="20"/>
          <w:szCs w:val="20"/>
        </w:rPr>
      </w:pPr>
      <w:r>
        <w:rPr>
          <w:rFonts w:ascii="Verdana" w:hAnsi="Verdana"/>
          <w:noProof/>
          <w:sz w:val="20"/>
          <w:szCs w:val="20"/>
          <w:lang w:val="ca-ES" w:eastAsia="ca-ES"/>
        </w:rPr>
        <mc:AlternateContent>
          <mc:Choice Requires="wps">
            <w:drawing>
              <wp:anchor distT="0" distB="0" distL="114300" distR="114300" simplePos="0" relativeHeight="251675648" behindDoc="0" locked="0" layoutInCell="1" allowOverlap="1" wp14:anchorId="7D66D528" wp14:editId="6D0C54A4">
                <wp:simplePos x="0" y="0"/>
                <wp:positionH relativeFrom="column">
                  <wp:posOffset>571500</wp:posOffset>
                </wp:positionH>
                <wp:positionV relativeFrom="paragraph">
                  <wp:posOffset>201930</wp:posOffset>
                </wp:positionV>
                <wp:extent cx="952500" cy="571500"/>
                <wp:effectExtent l="38100" t="59055" r="9525" b="7620"/>
                <wp:wrapNone/>
                <wp:docPr id="12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9pt" to="120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fTNAIAAGUEAAAOAAAAZHJzL2Uyb0RvYy54bWysVE2P0zAQvSPxHyzf23zQdtuo6Qo1LRwW&#10;qLQLd9d2GgvHtmy3aYX474ydtFC4IEQOzjieefNm5jnLx3Mr0YlbJ7QqcTZOMeKKaibUocSfX7aj&#10;OUbOE8WI1IqX+MIdfly9frXsTMFz3WjJuEUAolzRmRI33psiSRxteEvcWBuu4LDWtiUetvaQMEs6&#10;QG9lkqfpLOm0ZcZqyp2Dr1V/iFcRv6459Z/q2nGPZImBm4+rjes+rMlqSYqDJaYRdKBB/oFFS4SC&#10;pDeoiniCjlb8AdUKarXTtR9T3Sa6rgXlsQaoJkt/q+a5IYbHWqA5ztza5P4fLP142lkkGMwuX2Ck&#10;SAtDehKKozwLzemMK8BnrXY2lEfP6tk8afrVIaXXDVEHHkm+XAzExYjkLiRsnIEU++6DZuBDjl7H&#10;Tp1r26JaCvM+BEbrS7BCGugLOschXW5D4mePKHxcTPNpCqOkcDR9yIINPBNSBMAQbKzz77huUTBK&#10;LKGYCEpOT873rleX4K70VkgZdSAV6voEMcBpKVg4DG7OHvZradGJBCXFZ8h752b1UbEI1nDCNoPt&#10;iZBgIx/b5K2AxkmOQ7aWM4wkh8sTrJ6eVCEjFAyEB6sX07dFutjMN/PJaJLPNqNJWlWjt9v1ZDTb&#10;Zg/T6k21XlfZ90A+mxSNYIyrwP8q7Gzyd8IZrlgvyZu0b41K7tFj84Hs9R1JRxWEwfcS2mt22dlQ&#10;XRAEaDk6D/cuXJZf99Hr599h9QMAAP//AwBQSwMEFAAGAAgAAAAhADAMivzdAAAACQEAAA8AAABk&#10;cnMvZG93bnJldi54bWxMj8FOwzAQRO9I/IO1SFwqaiegiqZxqgoJqLhUtHyAGy9JwF5HsdOGv2d7&#10;guPOjGbnlevJO3HCIXaBNGRzBQKpDrajRsPH4fnuEURMhqxxgVDDD0ZYV9dXpSlsONM7nvapEVxC&#10;sTAa2pT6QspYt+hNnIceib3PMHiT+BwaaQdz5nLvZK7UQnrTEX9oTY9PLdbf+9Fr2PS7rzHfZi9W&#10;HfLZzG0XWXh90/r2ZtqsQCSc0l8YLvN5OlS86RhGslE4DUvFKEnDfcYE7OcPF+HIwZwVWZXyP0H1&#10;CwAA//8DAFBLAQItABQABgAIAAAAIQC2gziS/gAAAOEBAAATAAAAAAAAAAAAAAAAAAAAAABbQ29u&#10;dGVudF9UeXBlc10ueG1sUEsBAi0AFAAGAAgAAAAhADj9If/WAAAAlAEAAAsAAAAAAAAAAAAAAAAA&#10;LwEAAF9yZWxzLy5yZWxzUEsBAi0AFAAGAAgAAAAhAGpHd9M0AgAAZQQAAA4AAAAAAAAAAAAAAAAA&#10;LgIAAGRycy9lMm9Eb2MueG1sUEsBAi0AFAAGAAgAAAAhADAMivzdAAAACQEAAA8AAAAAAAAAAAAA&#10;AAAAjgQAAGRycy9kb3ducmV2LnhtbFBLBQYAAAAABAAEAPMAAACYBQAAAAA=&#10;">
                <v:stroke endarrow="block"/>
              </v:line>
            </w:pict>
          </mc:Fallback>
        </mc:AlternateContent>
      </w:r>
      <w:r>
        <w:rPr>
          <w:rFonts w:ascii="Verdana" w:hAnsi="Verdana"/>
          <w:noProof/>
          <w:sz w:val="20"/>
          <w:szCs w:val="20"/>
          <w:lang w:val="ca-ES" w:eastAsia="ca-ES"/>
        </w:rPr>
        <w:drawing>
          <wp:inline distT="0" distB="0" distL="0" distR="0" wp14:anchorId="0D181430" wp14:editId="6FCB2B9C">
            <wp:extent cx="15621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r>
        <w:rPr>
          <w:rFonts w:ascii="Verdana" w:hAnsi="Verdana"/>
          <w:noProof/>
          <w:sz w:val="20"/>
          <w:szCs w:val="20"/>
          <w:lang w:val="ca-ES" w:eastAsia="ca-ES"/>
        </w:rPr>
        <mc:AlternateContent>
          <mc:Choice Requires="wps">
            <w:drawing>
              <wp:anchor distT="0" distB="0" distL="114300" distR="114300" simplePos="0" relativeHeight="251676672" behindDoc="0" locked="0" layoutInCell="1" allowOverlap="1" wp14:anchorId="3DA6DB65" wp14:editId="453B95B8">
                <wp:simplePos x="0" y="0"/>
                <wp:positionH relativeFrom="column">
                  <wp:posOffset>381000</wp:posOffset>
                </wp:positionH>
                <wp:positionV relativeFrom="paragraph">
                  <wp:posOffset>95885</wp:posOffset>
                </wp:positionV>
                <wp:extent cx="1905000" cy="228600"/>
                <wp:effectExtent l="9525" t="10160" r="9525" b="8890"/>
                <wp:wrapNone/>
                <wp:docPr id="1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Open Android SDK i AVD Manager</w:t>
                            </w:r>
                          </w:p>
                          <w:p w:rsidR="005A6F8A" w:rsidRPr="0092796B" w:rsidRDefault="005A6F8A" w:rsidP="005A6F8A">
                            <w:pPr>
                              <w:rPr>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30pt;margin-top:7.55pt;width:150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adLwIAAFoEAAAOAAAAZHJzL2Uyb0RvYy54bWysVFFv0zAQfkfiP1h+p0mjdqxR02l0FCGN&#10;gbTxAxzHSSxsn7HdJuXXc3a60oF4QfTB8uXO3919313XN6NW5CCcl2AqOp/llAjDoZGmq+jXp92b&#10;a0p8YKZhCoyo6FF4erN5/Wo92FIU0INqhCMIYnw52Ir2IdgyyzzvhWZ+BlYYdLbgNAtoui5rHBsQ&#10;XausyPOrbADXWAdceI9f7yYn3ST8thU8fG5bLwJRFcXaQjpdOut4Zps1KzvHbC/5qQz2D1VoJg0m&#10;PUPdscDI3sk/oLTkDjy0YcZBZ9C2kovUA3Yzz3/r5rFnVqRekBxvzzT5/wfLHw5fHJENalegVIZp&#10;FOlJjIG8g5EURSRosL7EuEeLkWHE7xicmvX2Hvg3Twxse2Y6cescDL1gDRY4jy+zi6cTjo8g9fAJ&#10;GszD9gES0Ng6HdlDPgiio1DHszixFh5TrvJlnqOLo68orq/wHlOw8vm1dT58EKBJvFTUofgJnR3u&#10;fZhCn0NiMg9KNjupVDJcV2+VIweGg7LD32p1Qn8RpgwZKrpaFsuJgL9CYKWx2CnrCwgtA068krqi&#10;1+cgVkba3psGH7AyMKmmO3anzInHSN1EYhjrMWl2lqeG5ojEOpgGHBcSLz24H5QMONwV9d/3zAlK&#10;1EeD4qzmi0XchmQslm8LNNylp770MMMRqqKBkum6DdMG7a2TXY+ZpnEwcIuCtjJxHZWfqjqVjwOc&#10;1DotW9yQSztF/fpL2PwEAAD//wMAUEsDBBQABgAIAAAAIQD9sIt92gAAAAgBAAAPAAAAZHJzL2Rv&#10;d25yZXYueG1sTI/BTsMwEETvSPyDtUjcqGNQQxXiVAiJA+JSUj7AibeJwV5HsduGv2fhAsedGb2d&#10;qbdL8OKEc3KRNKhVAQKpj9bRoOF9/3yzAZGyIWt8JNTwhQm2zeVFbSobz/SGpzYPgiGUKqNhzHmq&#10;pEz9iMGkVZyQ2DvEOZjM5zxIO5szw4OXt0VRymAc8YfRTPg0Yv/ZHoOGsqRN2OHHYffqXlrj+3tS&#10;rtP6+mp5fACRccl/Yfipz9Wh4U5dPJJNwjOj4CmZ9bUCwf7dr9BpWCsFsqnl/wHNNwAAAP//AwBQ&#10;SwECLQAUAAYACAAAACEAtoM4kv4AAADhAQAAEwAAAAAAAAAAAAAAAAAAAAAAW0NvbnRlbnRfVHlw&#10;ZXNdLnhtbFBLAQItABQABgAIAAAAIQA4/SH/1gAAAJQBAAALAAAAAAAAAAAAAAAAAC8BAABfcmVs&#10;cy8ucmVsc1BLAQItABQABgAIAAAAIQDv6dadLwIAAFoEAAAOAAAAAAAAAAAAAAAAAC4CAABkcnMv&#10;ZTJvRG9jLnhtbFBLAQItABQABgAIAAAAIQD9sIt92gAAAAgBAAAPAAAAAAAAAAAAAAAAAIk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Open Android SDK i AVD Manager</w:t>
                      </w:r>
                    </w:p>
                    <w:p w:rsidR="005A6F8A" w:rsidRPr="0092796B" w:rsidRDefault="005A6F8A" w:rsidP="005A6F8A">
                      <w:pPr>
                        <w:rPr>
                          <w:szCs w:val="16"/>
                          <w:lang w:val="en-GB"/>
                        </w:rPr>
                      </w:pPr>
                    </w:p>
                  </w:txbxContent>
                </v:textbox>
              </v:shape>
            </w:pict>
          </mc:Fallback>
        </mc:AlternateContent>
      </w: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r>
        <w:rPr>
          <w:rFonts w:ascii="Verdana" w:hAnsi="Verdana"/>
          <w:noProof/>
          <w:sz w:val="20"/>
          <w:szCs w:val="20"/>
          <w:lang w:val="ca-ES" w:eastAsia="ca-ES"/>
        </w:rPr>
        <mc:AlternateContent>
          <mc:Choice Requires="wps">
            <w:drawing>
              <wp:anchor distT="0" distB="0" distL="114300" distR="114300" simplePos="0" relativeHeight="251686912" behindDoc="0" locked="0" layoutInCell="1" allowOverlap="1" wp14:anchorId="04B78D31" wp14:editId="10B03D89">
                <wp:simplePos x="0" y="0"/>
                <wp:positionH relativeFrom="column">
                  <wp:posOffset>2400300</wp:posOffset>
                </wp:positionH>
                <wp:positionV relativeFrom="paragraph">
                  <wp:posOffset>1656080</wp:posOffset>
                </wp:positionV>
                <wp:extent cx="1714500" cy="571500"/>
                <wp:effectExtent l="38100" t="55880" r="9525" b="10795"/>
                <wp:wrapNone/>
                <wp:docPr id="12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0.4pt" to="324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zTOgIAAGYEAAAOAAAAZHJzL2Uyb0RvYy54bWysVFFv2jAQfp+0/2D5nSahodCIUE0Etodu&#10;q9Ru78Z2iDXHtmyXgKb9994Zysb2Mk3jwZztu+++u/uc+d2+12QnfVDW1LS4yimRhluhzLamX57W&#10;oxklITIjmLZG1vQgA71bvH0zH1wlx7azWkhPAMSEanA17WJ0VZYF3smehSvrpIHL1vqeRdj6bSY8&#10;GwC919k4z2+ywXrhvOUyBDhtjpd0kfDbVvL4uW2DjETXFLjFtPq0bnDNFnNWbT1zneInGuwfWPRM&#10;GUh6hmpYZOTZqz+gesW9DbaNV9z2mW1bxWWqAaop8t+qeeyYk6kWaE5w5zaF/wfLP+0ePFECZjee&#10;UmJYD0O6V0aS6xk2Z3ChAp+lefBYHt+bR3dv+bdAjF12zGxlIvl0cBBXYER2EYKb4CDFZvhoBfiw&#10;52hTp/at70mrlfuAgcn6ihamgb6QfRrS4TwkuY+Ew2ExLcpJDrPkcDeZFmhjWlYhIkY7H+J7aXuC&#10;Rk01VJNQ2e4+xKPrqwu6G7tWWsM5q7QhQ01vJ+NJCghWK4GXeBf8drPUnuwYSin9Tnkv3Lx9NiKB&#10;dZKJ1cmOTGmwSUx9il5B57SkmK2XghIt4fWgdaSnDWaEioHwyTqq6fttfruarWblqBzfrEZl3jSj&#10;d+tlObpZF9NJc90sl03xA8kXZdUpIaRB/q/KLsq/U87pjR01edb2uVHZJXpqPpB9/U+kkwxw8kcN&#10;baw4PHisDhUBYk7Op4eHr+XXffL6+XlYvAAAAP//AwBQSwMEFAAGAAgAAAAhAFu58PbfAAAACwEA&#10;AA8AAABkcnMvZG93bnJldi54bWxMj8FOwzAQRO9I/IO1SFwq6iRAWoU4VYUEVL0g2n6AGy9JwF5H&#10;sdOGv2d7guPOjGbnlavJWXHCIXSeFKTzBARS7U1HjYLD/uVuCSJETUZbT6jgBwOsquurUhfGn+kD&#10;T7vYCC6hUGgFbYx9IWWoW3Q6zH2PxN6nH5yOfA6NNIM+c7mzMkuSXDrdEX9odY/PLdbfu9EpWPfv&#10;X2O2SV9Nss9mM7vJU/+2Ver2Zlo/gYg4xb8wXObzdKh409GPZIKwCu4XS2aJCrI8YQZO5A8X5cjW&#10;IyuyKuV/huoXAAD//wMAUEsBAi0AFAAGAAgAAAAhALaDOJL+AAAA4QEAABMAAAAAAAAAAAAAAAAA&#10;AAAAAFtDb250ZW50X1R5cGVzXS54bWxQSwECLQAUAAYACAAAACEAOP0h/9YAAACUAQAACwAAAAAA&#10;AAAAAAAAAAAvAQAAX3JlbHMvLnJlbHNQSwECLQAUAAYACAAAACEAYOX80zoCAABmBAAADgAAAAAA&#10;AAAAAAAAAAAuAgAAZHJzL2Uyb0RvYy54bWxQSwECLQAUAAYACAAAACEAW7nw9t8AAAALAQAADwAA&#10;AAAAAAAAAAAAAACUBAAAZHJzL2Rvd25yZXYueG1sUEsFBgAAAAAEAAQA8wAAAKAFA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685888" behindDoc="0" locked="0" layoutInCell="1" allowOverlap="1" wp14:anchorId="5435751A" wp14:editId="21DA5976">
                <wp:simplePos x="0" y="0"/>
                <wp:positionH relativeFrom="column">
                  <wp:posOffset>2209800</wp:posOffset>
                </wp:positionH>
                <wp:positionV relativeFrom="paragraph">
                  <wp:posOffset>1541780</wp:posOffset>
                </wp:positionV>
                <wp:extent cx="76200" cy="1028700"/>
                <wp:effectExtent l="9525" t="17780" r="57150" b="10795"/>
                <wp:wrapNone/>
                <wp:docPr id="12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21.4pt" to="180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5rMwIAAFsEAAAOAAAAZHJzL2Uyb0RvYy54bWysVMuu2jAQ3VfqP1jeQxIuz4hwVSXQDW2R&#10;7m33xnaIVce2bENAVf+9YwdoaTdVVRZm7Jk5c+aV5fO5lejErRNaFTgbphhxRTUT6lDgz6+bwRwj&#10;54liRGrFC3zhDj+v3r5ZdibnI91oybhFAKJc3pkCN96bPEkcbXhL3FAbrkBZa9sSD1d7SJglHaC3&#10;Mhml6TTptGXGasqdg9eqV+JVxK9rTv2nunbcI1lg4ObjaeO5D2eyWpL8YIlpBL3SIP/AoiVCQdA7&#10;VEU8QUcr/oBqBbXa6doPqW4TXdeC8pgDZJOlv2Xz0hDDYy5QHGfuZXL/D5Z+PO0sEgx6N5pipEgL&#10;TdoKxdHTLBSnMy4Hm1LtbEiPntWL2Wr61SGly4aoA48kXy8G/LLgkTy4hIszEGLffdAMbMjR61ip&#10;c21bVEthvgTHAA7VQOfYmsu9NfzsEYXH2RS6jREFTZaO5jO4hFgkDzDB2Vjn33PdoiAUWEIKEZSc&#10;ts73pjeTYK70RkgJ7ySXCnUFXkxGk+jgtBQsKIPO2cO+lBadSJif+LvGfTCz+qhYBGs4Yeur7ImQ&#10;ICMfi+OtgHJJjkO0ljOMJIeVCVJPT6oQERIGwlepH6Fvi3Sxnq/n48F4NF0PxmlVDd5tyvFguslm&#10;k+qpKssq+x7IZ+O8EYxxFfjfxjkb/924XBerH8T7QN8LlTyix+ID2dt/JB17H9rdD85es8vOhuzC&#10;GMAER+PrtoUV+fUerX5+E1Y/AAAA//8DAFBLAwQUAAYACAAAACEAPEXHGOIAAAALAQAADwAAAGRy&#10;cy9kb3ducmV2LnhtbEyPwU7DMAyG70i8Q2QkbixZF6auNJ0QAokTgg0h7ZY1oS1rkpJ4a+HpMSc4&#10;2v71+/vK9eR6drIxdcErmM8EMOvrYDrfKHjdPlzlwBJqb3QfvFXwZROsq/OzUhcmjP7FnjbYMCrx&#10;qdAKWsSh4DzVrXU6zcJgPd3eQ3QaaYwNN1GPVO56ngmx5E53nj60erB3ra0Pm6NTsNqO1+E5Ht7k&#10;vPvcfd9/4PD4hEpdXky3N8DQTvgXhl98QoeKmPbh6E1ivYKFzMkFFWQyIwdKLJaCNnsFUsgceFXy&#10;/w7VDwAAAP//AwBQSwECLQAUAAYACAAAACEAtoM4kv4AAADhAQAAEwAAAAAAAAAAAAAAAAAAAAAA&#10;W0NvbnRlbnRfVHlwZXNdLnhtbFBLAQItABQABgAIAAAAIQA4/SH/1gAAAJQBAAALAAAAAAAAAAAA&#10;AAAAAC8BAABfcmVscy8ucmVsc1BLAQItABQABgAIAAAAIQAjSU5rMwIAAFsEAAAOAAAAAAAAAAAA&#10;AAAAAC4CAABkcnMvZTJvRG9jLnhtbFBLAQItABQABgAIAAAAIQA8RccY4gAAAAsBAAAPAAAAAAAA&#10;AAAAAAAAAI0EAABkcnMvZG93bnJldi54bWxQSwUGAAAAAAQABADzAAAAnAUAAAAA&#10;">
                <v:stroke endarrow="block"/>
              </v:line>
            </w:pict>
          </mc:Fallback>
        </mc:AlternateContent>
      </w:r>
      <w:r>
        <w:rPr>
          <w:rFonts w:ascii="Verdana" w:hAnsi="Verdana"/>
          <w:noProof/>
          <w:sz w:val="20"/>
          <w:szCs w:val="20"/>
          <w:lang w:val="ca-ES" w:eastAsia="ca-ES"/>
        </w:rPr>
        <w:drawing>
          <wp:inline distT="0" distB="0" distL="0" distR="0" wp14:anchorId="50A6D6BD" wp14:editId="2B88E674">
            <wp:extent cx="5394960" cy="2171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171700"/>
                    </a:xfrm>
                    <a:prstGeom prst="rect">
                      <a:avLst/>
                    </a:prstGeom>
                    <a:noFill/>
                    <a:ln>
                      <a:noFill/>
                    </a:ln>
                  </pic:spPr>
                </pic:pic>
              </a:graphicData>
            </a:graphic>
          </wp:inline>
        </w:drawing>
      </w:r>
    </w:p>
    <w:p w:rsidR="005A6F8A" w:rsidRPr="003B64BC" w:rsidRDefault="005A6F8A" w:rsidP="005A6F8A">
      <w:pPr>
        <w:rPr>
          <w:rFonts w:ascii="Verdana" w:hAnsi="Verdana"/>
          <w:sz w:val="20"/>
          <w:szCs w:val="20"/>
        </w:rPr>
      </w:pPr>
      <w:r>
        <w:rPr>
          <w:rFonts w:ascii="Verdana" w:hAnsi="Verdana"/>
          <w:noProof/>
          <w:sz w:val="20"/>
          <w:szCs w:val="20"/>
          <w:lang w:val="ca-ES" w:eastAsia="ca-ES"/>
        </w:rPr>
        <mc:AlternateContent>
          <mc:Choice Requires="wps">
            <w:drawing>
              <wp:anchor distT="0" distB="0" distL="114300" distR="114300" simplePos="0" relativeHeight="251684864" behindDoc="0" locked="0" layoutInCell="1" allowOverlap="1" wp14:anchorId="54C0F08E" wp14:editId="08D96669">
                <wp:simplePos x="0" y="0"/>
                <wp:positionH relativeFrom="column">
                  <wp:posOffset>4000500</wp:posOffset>
                </wp:positionH>
                <wp:positionV relativeFrom="paragraph">
                  <wp:posOffset>53975</wp:posOffset>
                </wp:positionV>
                <wp:extent cx="1485900" cy="228600"/>
                <wp:effectExtent l="9525" t="6350" r="9525" b="12700"/>
                <wp:wrapNone/>
                <wp:docPr id="12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FF99"/>
                        </a:solidFill>
                        <a:ln w="9525">
                          <a:solidFill>
                            <a:srgbClr val="000000"/>
                          </a:solidFill>
                          <a:miter lim="800000"/>
                          <a:headEnd/>
                          <a:tailEnd/>
                        </a:ln>
                      </wps:spPr>
                      <wps:txbx>
                        <w:txbxContent>
                          <w:p w:rsidR="005A6F8A" w:rsidRPr="00C81474" w:rsidRDefault="005A6F8A" w:rsidP="005A6F8A">
                            <w:pPr>
                              <w:rPr>
                                <w:rStyle w:val="CdigoHTML"/>
                                <w:rFonts w:ascii="Verdana" w:hAnsi="Verdana"/>
                                <w:i/>
                                <w:sz w:val="14"/>
                                <w:szCs w:val="14"/>
                              </w:rPr>
                            </w:pPr>
                            <w:r>
                              <w:rPr>
                                <w:rStyle w:val="CdigoHTML"/>
                                <w:rFonts w:ascii="Verdana" w:hAnsi="Verdana"/>
                                <w:i/>
                                <w:sz w:val="14"/>
                                <w:szCs w:val="14"/>
                              </w:rPr>
                              <w:t>Basat en kernel Linux 2.6.29</w:t>
                            </w:r>
                          </w:p>
                          <w:p w:rsidR="005A6F8A" w:rsidRPr="00C81474"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margin-left:315pt;margin-top:4.25pt;width:117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rvLQIAAFoEAAAOAAAAZHJzL2Uyb0RvYy54bWysVNtu2zAMfR+wfxD0vjhxkywx4hRdugwD&#10;ugvQ7gNkWbaFSaImKbG7rx8lp2l2wR6G+UEgReqQPCS9uR60IkfhvART0tlkSokwHGpp2pJ+edi/&#10;WlHiAzM1U2BESR+Fp9fbly82vS1EDh2oWjiCIMYXvS1pF4ItsszzTmjmJ2CFQWMDTrOAqmuz2rEe&#10;0bXK8ul0mfXgauuAC+/x9nY00m3CbxrBw6em8SIQVVLMLaTTpbOKZ7bdsKJ1zHaSn9Jg/5CFZtJg&#10;0DPULQuMHJz8DUpL7sBDEyYcdAZNI7lINWA1s+kv1dx3zIpUC5Lj7Zkm//9g+cfjZ0dkjb3LF5QY&#10;prFJD2II5A0M5GoZCeqtL9Dv3qJnGPAenVOx3t4B/+qJgV3HTCtunIO+E6zGBGfxZXbxdMTxEaTq&#10;P0CNcdghQAIaGqcje8gHQXRs1OO5OTEXHkPOV4v1FE0cbXm+WqIcQ7Di6bV1PrwToEkUSuqw+Qmd&#10;He98GF2fXGIwD0rWe6lUUlxb7ZQjR4aDssdvvT6h/+SmDOlLul4gV3+HmKbvTxBaBpx4JXVJV2cn&#10;VkTa3poa02RFYFKNMlanzInHSN1IYhiqIfXsKgaIHFdQPyKxDsYBx4VEoQP3nZIeh7uk/tuBOUGJ&#10;em+wOevZfB63ISnzxescFXdpqS4tzHCEKmmgZBR3Ydygg3Wy7TDSOA4GbrChjUxcP2d1Sh8HOHXr&#10;tGxxQy715PX8S9j+AAAA//8DAFBLAwQUAAYACAAAACEABsxZftsAAAAIAQAADwAAAGRycy9kb3du&#10;cmV2LnhtbEyPQU7DMBBF90jcwRokdtQppCEKcSqExAKxKYEDOPE0cWuPo9htw+0ZVrD8+qM379fb&#10;xTtxxjnaQArWqwwEUh+MpUHB1+frXQkiJk1Gu0Co4BsjbJvrq1pXJlzoA89tGgRDKFZawZjSVEkZ&#10;+xG9jqswIXG3D7PXieM8SDPrC8O9k/dZVkivLfGHUU/4MmJ/bE9eQVFQ6Xd42O/e7VurXf9Ia9sp&#10;dXuzPD+BSLikv2P41Wd1aNipCycyUThmPGS8JSkoNyC4L4ucc6cgzzcgm1r+H9D8AAAA//8DAFBL&#10;AQItABQABgAIAAAAIQC2gziS/gAAAOEBAAATAAAAAAAAAAAAAAAAAAAAAABbQ29udGVudF9UeXBl&#10;c10ueG1sUEsBAi0AFAAGAAgAAAAhADj9If/WAAAAlAEAAAsAAAAAAAAAAAAAAAAALwEAAF9yZWxz&#10;Ly5yZWxzUEsBAi0AFAAGAAgAAAAhAIwmiu8tAgAAWgQAAA4AAAAAAAAAAAAAAAAALgIAAGRycy9l&#10;Mm9Eb2MueG1sUEsBAi0AFAAGAAgAAAAhAAbMWX7bAAAACAEAAA8AAAAAAAAAAAAAAAAAhwQAAGRy&#10;cy9kb3ducmV2LnhtbFBLBQYAAAAABAAEAPMAAACPBQAAAAA=&#10;" fillcolor="#ff9">
                <v:textbox>
                  <w:txbxContent>
                    <w:p w:rsidR="005A6F8A" w:rsidRPr="00C81474" w:rsidRDefault="005A6F8A" w:rsidP="005A6F8A">
                      <w:pPr>
                        <w:rPr>
                          <w:rStyle w:val="CdigoHTML"/>
                          <w:rFonts w:ascii="Verdana" w:hAnsi="Verdana"/>
                          <w:i/>
                          <w:sz w:val="14"/>
                          <w:szCs w:val="14"/>
                        </w:rPr>
                      </w:pPr>
                      <w:r>
                        <w:rPr>
                          <w:rStyle w:val="CdigoHTML"/>
                          <w:rFonts w:ascii="Verdana" w:hAnsi="Verdana"/>
                          <w:i/>
                          <w:sz w:val="14"/>
                          <w:szCs w:val="14"/>
                        </w:rPr>
                        <w:t>Basat en kernel Linux 2.6.29</w:t>
                      </w:r>
                    </w:p>
                    <w:p w:rsidR="005A6F8A" w:rsidRPr="00C81474" w:rsidRDefault="005A6F8A" w:rsidP="005A6F8A">
                      <w:pPr>
                        <w:rPr>
                          <w:szCs w:val="16"/>
                        </w:rPr>
                      </w:pPr>
                    </w:p>
                  </w:txbxContent>
                </v:textbox>
              </v:shape>
            </w:pict>
          </mc:Fallback>
        </mc:AlternateContent>
      </w: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r>
        <w:rPr>
          <w:rFonts w:ascii="Verdana" w:hAnsi="Verdana"/>
          <w:noProof/>
          <w:sz w:val="20"/>
          <w:szCs w:val="20"/>
          <w:lang w:val="ca-ES" w:eastAsia="ca-ES"/>
        </w:rPr>
        <mc:AlternateContent>
          <mc:Choice Requires="wps">
            <w:drawing>
              <wp:anchor distT="0" distB="0" distL="114300" distR="114300" simplePos="0" relativeHeight="251683840" behindDoc="0" locked="0" layoutInCell="1" allowOverlap="1" wp14:anchorId="6387B723" wp14:editId="6889A0D0">
                <wp:simplePos x="0" y="0"/>
                <wp:positionH relativeFrom="column">
                  <wp:posOffset>1866900</wp:posOffset>
                </wp:positionH>
                <wp:positionV relativeFrom="paragraph">
                  <wp:posOffset>88265</wp:posOffset>
                </wp:positionV>
                <wp:extent cx="1562100" cy="228600"/>
                <wp:effectExtent l="9525" t="12065" r="9525" b="6985"/>
                <wp:wrapNone/>
                <wp:docPr id="12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8600"/>
                        </a:xfrm>
                        <a:prstGeom prst="rect">
                          <a:avLst/>
                        </a:prstGeom>
                        <a:solidFill>
                          <a:srgbClr val="FFFF99"/>
                        </a:solidFill>
                        <a:ln w="9525">
                          <a:solidFill>
                            <a:srgbClr val="000000"/>
                          </a:solidFill>
                          <a:miter lim="800000"/>
                          <a:headEnd/>
                          <a:tailEnd/>
                        </a:ln>
                      </wps:spPr>
                      <wps:txbx>
                        <w:txbxContent>
                          <w:p w:rsidR="005A6F8A" w:rsidRPr="00C81474" w:rsidRDefault="005A6F8A" w:rsidP="005A6F8A">
                            <w:pPr>
                              <w:rPr>
                                <w:rStyle w:val="CdigoHTML"/>
                                <w:rFonts w:ascii="Verdana" w:hAnsi="Verdana"/>
                                <w:i/>
                                <w:sz w:val="14"/>
                                <w:szCs w:val="14"/>
                              </w:rPr>
                            </w:pPr>
                            <w:r>
                              <w:rPr>
                                <w:rStyle w:val="CdigoHTML"/>
                                <w:rFonts w:ascii="Verdana" w:hAnsi="Verdana"/>
                                <w:i/>
                                <w:sz w:val="14"/>
                                <w:szCs w:val="14"/>
                              </w:rPr>
                              <w:t>Basat en kernel Linux 2.6.27</w:t>
                            </w:r>
                          </w:p>
                          <w:p w:rsidR="005A6F8A" w:rsidRPr="00C81474"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margin-left:147pt;margin-top:6.95pt;width:123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2HLgIAAFo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gGe1fMKDFM&#10;Y5PuxRDIWxjI63kkqLe+RL87i55hwHt0TsV6ewv8mycGth0ze3HtHPSdYA0mOI0vs4unI46PIHX/&#10;ERqMww4BEtDQOh3ZQz4IomOjHs7NibnwGHK+KKY5mjjaimK5QDmGYOXTa+t8eC9AkyhU1GHzEzo7&#10;3vowuj65xGAelGx2UqmkuH29VY4cGQ7KDr/V6oT+k5sypK/oal7MRwL+CpGn708QWgaceCV1RZdn&#10;J1ZG2t6ZBtNkZWBSjTJWp8yJx0jdSGIY6iH1bBYDRI5raB6QWAfjgONCotCB+0FJj8NdUf/9wJyg&#10;RH0w2JzVdDaL25CU2fxNgYq7tNSXFmY4QlU0UDKK2zBu0ME6ue8w0jgOBq6xoa1MXD9ndUofBzh1&#10;67RscUMu9eT1/EvYPAIAAP//AwBQSwMEFAAGAAgAAAAhAOVC4wPcAAAACQEAAA8AAABkcnMvZG93&#10;bnJldi54bWxMj8FOwzAQRO9I/IO1SNyo0xJCE+JUCIkD4lICH+DE28Rgr6PYbcPfs5zguDOj2Tf1&#10;bvFOnHCONpCC9SoDgdQHY2lQ8PH+fLMFEZMmo10gVPCNEXbN5UWtKxPO9IanNg2CSyhWWsGY0lRJ&#10;GfsRvY6rMCGxdwiz14nPeZBm1mcu905usqyQXlviD6Oe8GnE/qs9egVFQVu/x8/D/tW+tNr197S2&#10;nVLXV8vjA4iES/oLwy8+o0PDTF04konCKdiUOW9JbNyWIDhwl2csdArysgTZ1PL/guYHAAD//wMA&#10;UEsBAi0AFAAGAAgAAAAhALaDOJL+AAAA4QEAABMAAAAAAAAAAAAAAAAAAAAAAFtDb250ZW50X1R5&#10;cGVzXS54bWxQSwECLQAUAAYACAAAACEAOP0h/9YAAACUAQAACwAAAAAAAAAAAAAAAAAvAQAAX3Jl&#10;bHMvLnJlbHNQSwECLQAUAAYACAAAACEA5j2thy4CAABaBAAADgAAAAAAAAAAAAAAAAAuAgAAZHJz&#10;L2Uyb0RvYy54bWxQSwECLQAUAAYACAAAACEA5ULjA9wAAAAJAQAADwAAAAAAAAAAAAAAAACIBAAA&#10;ZHJzL2Rvd25yZXYueG1sUEsFBgAAAAAEAAQA8wAAAJEFAAAAAA==&#10;" fillcolor="#ff9">
                <v:textbox>
                  <w:txbxContent>
                    <w:p w:rsidR="005A6F8A" w:rsidRPr="00C81474" w:rsidRDefault="005A6F8A" w:rsidP="005A6F8A">
                      <w:pPr>
                        <w:rPr>
                          <w:rStyle w:val="CdigoHTML"/>
                          <w:rFonts w:ascii="Verdana" w:hAnsi="Verdana"/>
                          <w:i/>
                          <w:sz w:val="14"/>
                          <w:szCs w:val="14"/>
                        </w:rPr>
                      </w:pPr>
                      <w:r>
                        <w:rPr>
                          <w:rStyle w:val="CdigoHTML"/>
                          <w:rFonts w:ascii="Verdana" w:hAnsi="Verdana"/>
                          <w:i/>
                          <w:sz w:val="14"/>
                          <w:szCs w:val="14"/>
                        </w:rPr>
                        <w:t>Basat en kernel Linux 2.6.27</w:t>
                      </w:r>
                    </w:p>
                    <w:p w:rsidR="005A6F8A" w:rsidRPr="00C81474" w:rsidRDefault="005A6F8A" w:rsidP="005A6F8A">
                      <w:pPr>
                        <w:rPr>
                          <w:szCs w:val="16"/>
                        </w:rPr>
                      </w:pPr>
                    </w:p>
                  </w:txbxContent>
                </v:textbox>
              </v:shape>
            </w:pict>
          </mc:Fallback>
        </mc:AlternateContent>
      </w:r>
    </w:p>
    <w:p w:rsidR="005A6F8A" w:rsidRPr="003B64BC" w:rsidRDefault="005A6F8A" w:rsidP="005A6F8A">
      <w:pPr>
        <w:rPr>
          <w:rFonts w:ascii="Verdana" w:hAnsi="Verdana"/>
          <w:sz w:val="20"/>
          <w:szCs w:val="20"/>
        </w:rPr>
      </w:pPr>
    </w:p>
    <w:p w:rsidR="005A6F8A" w:rsidRPr="003B64BC" w:rsidRDefault="005A6F8A" w:rsidP="005A6F8A">
      <w:pPr>
        <w:rPr>
          <w:rFonts w:ascii="Verdana" w:hAnsi="Verdana"/>
          <w:sz w:val="20"/>
          <w:szCs w:val="20"/>
        </w:rPr>
      </w:pPr>
    </w:p>
    <w:p w:rsidR="005A6F8A" w:rsidRDefault="005A6F8A" w:rsidP="005A6F8A">
      <w:pPr>
        <w:rPr>
          <w:rFonts w:ascii="Verdana" w:hAnsi="Verdana"/>
          <w:sz w:val="20"/>
          <w:szCs w:val="20"/>
        </w:rPr>
      </w:pPr>
    </w:p>
    <w:p w:rsidR="005A6F8A" w:rsidRDefault="005A6F8A" w:rsidP="005A6F8A">
      <w:pPr>
        <w:rPr>
          <w:rFonts w:ascii="Verdana" w:hAnsi="Verdana"/>
          <w:sz w:val="20"/>
          <w:szCs w:val="20"/>
        </w:rPr>
      </w:pPr>
    </w:p>
    <w:p w:rsidR="005A6F8A" w:rsidRDefault="005A6F8A" w:rsidP="005A6F8A">
      <w:pPr>
        <w:rPr>
          <w:rFonts w:ascii="Verdana" w:hAnsi="Verdana"/>
          <w:i/>
          <w:sz w:val="18"/>
          <w:szCs w:val="18"/>
        </w:rPr>
      </w:pPr>
    </w:p>
    <w:p w:rsidR="005A6F8A" w:rsidRPr="00E80DCD" w:rsidRDefault="005A6F8A" w:rsidP="005A6F8A">
      <w:pPr>
        <w:rPr>
          <w:rFonts w:ascii="Verdana" w:hAnsi="Verdana"/>
          <w:sz w:val="20"/>
          <w:szCs w:val="20"/>
        </w:rPr>
      </w:pPr>
    </w:p>
    <w:p w:rsidR="005A6F8A" w:rsidRDefault="005A6F8A" w:rsidP="005A6F8A">
      <w:pPr>
        <w:pStyle w:val="Ttulo1"/>
        <w:keepLines w:val="0"/>
        <w:numPr>
          <w:ilvl w:val="0"/>
          <w:numId w:val="2"/>
        </w:numPr>
        <w:spacing w:before="240" w:after="60"/>
        <w:rPr>
          <w:rFonts w:ascii="Verdana" w:hAnsi="Verdana"/>
          <w:b w:val="0"/>
        </w:rPr>
      </w:pPr>
      <w:r w:rsidRPr="00763A14">
        <w:rPr>
          <w:rFonts w:ascii="Verdana" w:hAnsi="Verdana"/>
          <w:b w:val="0"/>
          <w:color w:val="666699"/>
        </w:rPr>
        <w:t>EXEMPLE</w:t>
      </w:r>
      <w:r>
        <w:rPr>
          <w:rFonts w:ascii="Verdana" w:hAnsi="Verdana"/>
          <w:b w:val="0"/>
        </w:rPr>
        <w:t xml:space="preserve"> : </w:t>
      </w:r>
      <w:r w:rsidRPr="0046705E">
        <w:rPr>
          <w:rFonts w:ascii="Verdana" w:hAnsi="Verdana"/>
          <w:b w:val="0"/>
        </w:rPr>
        <w:t>Crear els projectes Android (UI), Seam (Servidor) ,</w:t>
      </w:r>
      <w:r>
        <w:rPr>
          <w:rFonts w:ascii="Verdana" w:hAnsi="Verdana"/>
          <w:b w:val="0"/>
        </w:rPr>
        <w:t xml:space="preserve"> </w:t>
      </w:r>
      <w:r w:rsidRPr="0046705E">
        <w:rPr>
          <w:rFonts w:ascii="Verdana" w:hAnsi="Verdana"/>
          <w:b w:val="0"/>
        </w:rPr>
        <w:t>Spring (Servidor) pel projecte que vulguem generar (</w:t>
      </w:r>
      <w:r w:rsidRPr="00C72A48">
        <w:rPr>
          <w:rFonts w:ascii="Verdana" w:hAnsi="Verdana"/>
          <w:b w:val="0"/>
          <w:color w:val="666699"/>
        </w:rPr>
        <w:t>provem amb un exemple : HelloWorld</w:t>
      </w:r>
      <w:r w:rsidRPr="0046705E">
        <w:rPr>
          <w:rFonts w:ascii="Verdana" w:hAnsi="Verdana"/>
          <w:b w:val="0"/>
        </w:rPr>
        <w:t>)</w:t>
      </w:r>
    </w:p>
    <w:p w:rsidR="005A6F8A" w:rsidRDefault="005A6F8A" w:rsidP="005A6F8A"/>
    <w:p w:rsidR="005A6F8A" w:rsidRPr="00771ED1" w:rsidRDefault="005A6F8A" w:rsidP="005A6F8A">
      <w:pPr>
        <w:ind w:left="2520"/>
        <w:rPr>
          <w:rFonts w:ascii="Verdana" w:hAnsi="Verdana"/>
          <w:b/>
          <w:color w:val="008080"/>
          <w:sz w:val="20"/>
          <w:szCs w:val="20"/>
          <w:lang w:val="en-GB"/>
        </w:rPr>
      </w:pPr>
      <w:r>
        <w:rPr>
          <w:rFonts w:ascii="Verdana" w:hAnsi="Verdana"/>
          <w:b/>
          <w:noProof/>
          <w:color w:val="008080"/>
          <w:sz w:val="20"/>
          <w:szCs w:val="20"/>
          <w:lang w:val="ca-ES" w:eastAsia="ca-ES"/>
        </w:rPr>
        <mc:AlternateContent>
          <mc:Choice Requires="wps">
            <w:drawing>
              <wp:anchor distT="0" distB="0" distL="114300" distR="114300" simplePos="0" relativeHeight="251745280" behindDoc="0" locked="0" layoutInCell="1" allowOverlap="1" wp14:anchorId="1DCD0A12" wp14:editId="5E082157">
                <wp:simplePos x="0" y="0"/>
                <wp:positionH relativeFrom="column">
                  <wp:posOffset>4000500</wp:posOffset>
                </wp:positionH>
                <wp:positionV relativeFrom="paragraph">
                  <wp:posOffset>914400</wp:posOffset>
                </wp:positionV>
                <wp:extent cx="1257300" cy="228600"/>
                <wp:effectExtent l="9525" t="9525" r="9525" b="9525"/>
                <wp:wrapNone/>
                <wp:docPr id="12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Projecte Seam</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1" type="#_x0000_t202" style="position:absolute;left:0;text-align:left;margin-left:315pt;margin-top:1in;width:99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p/MQIAAFsEAAAOAAAAZHJzL2Uyb0RvYy54bWysVNtu2zAMfR+wfxD0vthxkzQ14hRdugwD&#10;ugvQ7gNkWbaFyaImKbGzry8lJ2m6YS/D8iCIIXVInkN6dTt0iuyFdRJ0QaeTlBKhOVRSNwX9/rR9&#10;t6TEeaYrpkCLgh6Eo7frt29WvclFBi2oSliCINrlvSlo673Jk8TxVnTMTcAIjc4abMc8mrZJKst6&#10;RO9UkqXpIunBVsYCF87hv/ejk64jfl0L7r/WtROeqIJibT6eNp5lOJP1iuWNZaaV/FgG+4cqOiY1&#10;Jj1D3TPPyM7KP6A6yS04qP2EQ5dAXUsuYg/YzTT9rZvHlhkRe0FynDnT5P4fLP+y/2aJrFC77IoS&#10;zToU6UkMnryHgUxn14Gh3rgcAx8NhvoBHRgdu3XmAfgPRzRsWqYbcWct9K1gFVY4DS+Ti6cjjgsg&#10;Zf8ZKkzEdh4i0FDbLtCHhBBER6UOZ3VCMTykzObXVym6OPqybLnAe0jB8tNrY53/KKAj4VJQi+pH&#10;dLZ/cH4MPYWEZA6UrLZSqWjYptwoS/YMJ2W7XbygvwpTmvQFvZln85GAv0Kk8Xcs8BVEJz2OvJJd&#10;QZfnIJYH2j7oCstkuWdSjXfsTukjj4G6kUQ/lEMUbX6Sp4TqgMRaGCccNxIvLdhflPQ43QV1P3fM&#10;CkrUJ43i3Exns7AO0ZjNrzM07KWnvPQwzRGqoJ6S8brx4wrtjJVNi5nGcdBwh4LWMnIdlB+rOpaP&#10;ExzVOm5bWJFLO0a9fBPWzwAAAP//AwBQSwMEFAAGAAgAAAAhAFTRcoXeAAAACwEAAA8AAABkcnMv&#10;ZG93bnJldi54bWxMT0FOwzAQvCPxB2uRuFGHNqqiEKcqiIIq4EAo9228JBHxOordNvB6lhPcZnZG&#10;szPFanK9OtIYOs8GrmcJKOLa244bA7u3zVUGKkRki71nMvBFAVbl+VmBufUnfqVjFRslIRxyNNDG&#10;OORah7olh2HmB2LRPvzoMAodG21HPEm46/U8SZbaYcfyocWB7lqqP6uDM/C9s88p3m43uH7fPjxV&#10;948vKS2MubyY1jegIk3xzwy/9aU6lNJp7w9sg+oNLBeJbIkipKkAcWTzTMBeLplIuiz0/w3lDwAA&#10;AP//AwBQSwECLQAUAAYACAAAACEAtoM4kv4AAADhAQAAEwAAAAAAAAAAAAAAAAAAAAAAW0NvbnRl&#10;bnRfVHlwZXNdLnhtbFBLAQItABQABgAIAAAAIQA4/SH/1gAAAJQBAAALAAAAAAAAAAAAAAAAAC8B&#10;AABfcmVscy8ucmVsc1BLAQItABQABgAIAAAAIQAi8Zp/MQIAAFsEAAAOAAAAAAAAAAAAAAAAAC4C&#10;AABkcnMvZTJvRG9jLnhtbFBLAQItABQABgAIAAAAIQBU0XKF3gAAAAsBAAAPAAAAAAAAAAAAAAAA&#10;AIsEAABkcnMvZG93bnJldi54bWxQSwUGAAAAAAQABADzAAAAlgU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Projecte Seam</w:t>
                      </w:r>
                    </w:p>
                    <w:p w:rsidR="005A6F8A" w:rsidRPr="00704815" w:rsidRDefault="005A6F8A" w:rsidP="005A6F8A">
                      <w:pPr>
                        <w:rPr>
                          <w:sz w:val="16"/>
                          <w:szCs w:val="16"/>
                        </w:rPr>
                      </w:pPr>
                    </w:p>
                  </w:txbxContent>
                </v:textbox>
              </v:shape>
            </w:pict>
          </mc:Fallback>
        </mc:AlternateContent>
      </w:r>
      <w:r>
        <w:rPr>
          <w:rFonts w:ascii="Verdana" w:hAnsi="Verdana"/>
          <w:b/>
          <w:noProof/>
          <w:color w:val="008080"/>
          <w:sz w:val="20"/>
          <w:szCs w:val="20"/>
          <w:lang w:val="ca-ES" w:eastAsia="ca-ES"/>
        </w:rPr>
        <mc:AlternateContent>
          <mc:Choice Requires="wps">
            <w:drawing>
              <wp:anchor distT="0" distB="0" distL="114300" distR="114300" simplePos="0" relativeHeight="251744256" behindDoc="0" locked="0" layoutInCell="1" allowOverlap="1" wp14:anchorId="78F3E769" wp14:editId="40019B0F">
                <wp:simplePos x="0" y="0"/>
                <wp:positionH relativeFrom="column">
                  <wp:posOffset>4000500</wp:posOffset>
                </wp:positionH>
                <wp:positionV relativeFrom="paragraph">
                  <wp:posOffset>571500</wp:posOffset>
                </wp:positionV>
                <wp:extent cx="1485900" cy="228600"/>
                <wp:effectExtent l="9525" t="9525" r="9525" b="9525"/>
                <wp:wrapNone/>
                <wp:docPr id="122"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Projecte component Java</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32" type="#_x0000_t202" style="position:absolute;left:0;text-align:left;margin-left:315pt;margin-top:45pt;width:117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MpLwIAAFsEAAAOAAAAZHJzL2Uyb0RvYy54bWysVNuO2jAQfa/Uf7D8XhIioBARVlu2VJW2&#10;F2m3H+A4DrFqe1zbkNCv79hhWbZVX6ryYHmY8ZmZc2ayvhm0IkfhvART0ekkp0QYDo00+4p+e9y9&#10;WVLiAzMNU2BERU/C05vN61fr3paigA5UIxxBEOPL3la0C8GWWeZ5JzTzE7DCoLMFp1lA0+2zxrEe&#10;0bXKijxfZD24xjrgwnv892500k3Cb1vBw5e29SIQVVGsLaTTpbOOZ7ZZs3LvmO0kP5fB/qEKzaTB&#10;pBeoOxYYOTj5B5SW3IGHNkw46AzaVnKResBupvlv3Tx0zIrUC5Lj7YUm//9g+efjV0dkg9oVBSWG&#10;aRTpUQyBvIOBTGeLyFBvfYmBDxZDw4AOjE7densP/LsnBrYdM3tx6xz0nWANVjiNL7OrpyOOjyB1&#10;/wkaTMQOARLQ0Dod6UNCCKKjUqeLOrEYHlPOlvNVji6OvqJYLvAeU7Dy6bV1PnwQoEm8VNSh+gmd&#10;He99GEOfQmIyD0o2O6lUMty+3ipHjgwnZbdbPKO/CFOG9BVdzYv5SMBfIfL0Oxf4AkLLgCOvpK7o&#10;8hLEykjbe9NgmawMTKrxjt0pc+YxUjeSGIZ6SKJd5KmhOSGxDsYJx43ESwfuJyU9TndF/Y8Dc4IS&#10;9dGgOKvpbBbXIRmz+dsCDXftqa89zHCEqmigZLxuw7hCB+vkvsNM4zgYuEVBW5m4jsqPVZ3LxwlO&#10;ap23La7ItZ2inr8Jm18AAAD//wMAUEsDBBQABgAIAAAAIQBbZRQt4AAAAAoBAAAPAAAAZHJzL2Rv&#10;d25yZXYueG1sTI9BT8MwDIXvSPyHyEjctoStqkZpOg3EQBNwoIy715i2okmqJtvKfj3eCU629Z6e&#10;v5cvR9uJAw2h9U7DzVSBIFd507paw/ZjPVmACBGdwc470vBDAZbF5UWOmfFH906HMtaCQ1zIUEMT&#10;Y59JGaqGLIap78mx9uUHi5HPoZZmwCOH207OlEqlxdbxhwZ7emio+i73VsNpa14TvN+scfW5eXop&#10;H5/fEpprfX01ru5ARBrjnxnO+IwOBTPt/N6ZIDoN6Vxxl6jh9jzZsEgTXnbsnKUKZJHL/xWKXwAA&#10;AP//AwBQSwECLQAUAAYACAAAACEAtoM4kv4AAADhAQAAEwAAAAAAAAAAAAAAAAAAAAAAW0NvbnRl&#10;bnRfVHlwZXNdLnhtbFBLAQItABQABgAIAAAAIQA4/SH/1gAAAJQBAAALAAAAAAAAAAAAAAAAAC8B&#10;AABfcmVscy8ucmVsc1BLAQItABQABgAIAAAAIQBCGUMpLwIAAFsEAAAOAAAAAAAAAAAAAAAAAC4C&#10;AABkcnMvZTJvRG9jLnhtbFBLAQItABQABgAIAAAAIQBbZRQt4AAAAAoBAAAPAAAAAAAAAAAAAAAA&#10;AIkEAABkcnMvZG93bnJldi54bWxQSwUGAAAAAAQABADzAAAAlgU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Projecte component Java</w:t>
                      </w:r>
                    </w:p>
                    <w:p w:rsidR="005A6F8A" w:rsidRPr="00704815" w:rsidRDefault="005A6F8A" w:rsidP="005A6F8A">
                      <w:pPr>
                        <w:rPr>
                          <w:sz w:val="16"/>
                          <w:szCs w:val="16"/>
                        </w:rPr>
                      </w:pPr>
                    </w:p>
                  </w:txbxContent>
                </v:textbox>
              </v:shape>
            </w:pict>
          </mc:Fallback>
        </mc:AlternateContent>
      </w:r>
      <w:r w:rsidRPr="00771ED1">
        <w:rPr>
          <w:rFonts w:ascii="Verdana" w:hAnsi="Verdana"/>
          <w:b/>
          <w:color w:val="008080"/>
          <w:sz w:val="20"/>
          <w:szCs w:val="20"/>
          <w:lang w:val="en-GB"/>
        </w:rPr>
        <w:t>&lt;path_projecte&gt;\pom.xml</w:t>
      </w:r>
      <w:r>
        <w:rPr>
          <w:rFonts w:ascii="Verdana" w:hAnsi="Verdana"/>
          <w:b/>
          <w:color w:val="008080"/>
          <w:sz w:val="20"/>
          <w:szCs w:val="20"/>
          <w:lang w:val="en-GB"/>
        </w:rPr>
        <w:t xml:space="preserve">  (Ex. : helloworld\pom.xml)</w:t>
      </w:r>
    </w:p>
    <w:p w:rsidR="005A6F8A" w:rsidRPr="00771ED1" w:rsidRDefault="005A6F8A" w:rsidP="005A6F8A">
      <w:pPr>
        <w:rPr>
          <w:rFonts w:ascii="Verdana" w:hAnsi="Verdana"/>
          <w:sz w:val="20"/>
          <w:szCs w:val="20"/>
          <w:lang w:val="en-GB"/>
        </w:rPr>
      </w:pPr>
    </w:p>
    <w:p w:rsidR="005A6F8A" w:rsidRPr="00E80DCD" w:rsidRDefault="005A6F8A" w:rsidP="005A6F8A">
      <w:pPr>
        <w:ind w:left="708" w:firstLine="708"/>
        <w:rPr>
          <w:rFonts w:ascii="Verdana" w:hAnsi="Verdana"/>
          <w:i/>
          <w:sz w:val="18"/>
          <w:szCs w:val="18"/>
          <w:lang w:val="en-GB"/>
        </w:rPr>
      </w:pPr>
      <w:r w:rsidRPr="00E80DCD">
        <w:rPr>
          <w:rFonts w:ascii="Verdana" w:hAnsi="Verdana"/>
          <w:i/>
          <w:sz w:val="18"/>
          <w:szCs w:val="18"/>
          <w:lang w:val="en-GB"/>
        </w:rPr>
        <w:t>&lt;profile&gt;</w:t>
      </w:r>
    </w:p>
    <w:p w:rsidR="005A6F8A" w:rsidRPr="00E80DCD" w:rsidRDefault="005A6F8A" w:rsidP="005A6F8A">
      <w:pPr>
        <w:rPr>
          <w:rFonts w:ascii="Verdana" w:hAnsi="Verdana"/>
          <w:i/>
          <w:sz w:val="18"/>
          <w:szCs w:val="18"/>
          <w:lang w:val="en-GB"/>
        </w:rPr>
      </w:pPr>
      <w:r>
        <w:rPr>
          <w:rFonts w:ascii="Verdana" w:hAnsi="Verdana"/>
          <w:i/>
          <w:noProof/>
          <w:sz w:val="18"/>
          <w:szCs w:val="18"/>
          <w:lang w:val="ca-ES" w:eastAsia="ca-ES"/>
        </w:rPr>
        <mc:AlternateContent>
          <mc:Choice Requires="wps">
            <w:drawing>
              <wp:anchor distT="0" distB="0" distL="114300" distR="114300" simplePos="0" relativeHeight="251737088" behindDoc="0" locked="0" layoutInCell="1" allowOverlap="1" wp14:anchorId="3FE5150C" wp14:editId="5265391C">
                <wp:simplePos x="0" y="0"/>
                <wp:positionH relativeFrom="column">
                  <wp:posOffset>2057400</wp:posOffset>
                </wp:positionH>
                <wp:positionV relativeFrom="paragraph">
                  <wp:posOffset>89535</wp:posOffset>
                </wp:positionV>
                <wp:extent cx="3543300" cy="3580765"/>
                <wp:effectExtent l="9525" t="13335" r="9525" b="53975"/>
                <wp:wrapNone/>
                <wp:docPr id="121"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43300" cy="3580765"/>
                        </a:xfrm>
                        <a:custGeom>
                          <a:avLst/>
                          <a:gdLst>
                            <a:gd name="T0" fmla="*/ 0 w 2700"/>
                            <a:gd name="T1" fmla="*/ 0 h 3240"/>
                            <a:gd name="T2" fmla="*/ 2340 w 2700"/>
                            <a:gd name="T3" fmla="*/ 2520 h 3240"/>
                            <a:gd name="T4" fmla="*/ 2160 w 2700"/>
                            <a:gd name="T5" fmla="*/ 3240 h 3240"/>
                          </a:gdLst>
                          <a:ahLst/>
                          <a:cxnLst>
                            <a:cxn ang="0">
                              <a:pos x="T0" y="T1"/>
                            </a:cxn>
                            <a:cxn ang="0">
                              <a:pos x="T2" y="T3"/>
                            </a:cxn>
                            <a:cxn ang="0">
                              <a:pos x="T4" y="T5"/>
                            </a:cxn>
                          </a:cxnLst>
                          <a:rect l="0" t="0" r="r" b="b"/>
                          <a:pathLst>
                            <a:path w="2700" h="3240">
                              <a:moveTo>
                                <a:pt x="0" y="0"/>
                              </a:moveTo>
                              <a:cubicBezTo>
                                <a:pt x="990" y="990"/>
                                <a:pt x="1980" y="1980"/>
                                <a:pt x="2340" y="2520"/>
                              </a:cubicBezTo>
                              <a:cubicBezTo>
                                <a:pt x="2700" y="3060"/>
                                <a:pt x="2430" y="3150"/>
                                <a:pt x="2160" y="3240"/>
                              </a:cubicBez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9" o:spid="_x0000_s1026" style="position:absolute;margin-left:162pt;margin-top:7.05pt;width:279pt;height:28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LEYwMAAN4HAAAOAAAAZHJzL2Uyb0RvYy54bWysVduO0zAQfUfiH6w8InVz703bRdBuEdIC&#10;K7F8gOs4TURiB9u97CL+nZlJ0k13WQkh+pDamZPjmTMXX7491hXbS2NLrRZeeBF4TCqhs1JtF963&#10;u/Vo6jHruMp4pZVcePfSem+vXr+6PDRzGelCV5k0DEiUnR+ahVc418x934pC1txe6EYqMOba1NzB&#10;1mz9zPADsNeVHwXB2D9okzVGC2ktvF21Ru+K+PNcCvclz610rFp44Jujp6HnBp/+1SWfbw1vilJ0&#10;bvB/8KLmpYJDT1Qr7jjbmfIZVV0Ko63O3YXQta/zvBSSYoBowuBJNF8L3kiKBcSxzUkm+/9oxef9&#10;rWFlBrmLQo8pXkOS1kZKlJyF8QwVOjR2DsCvza3BGG1zo8V3Cwb/zIIbCxi2OXzSGfDwndOkyjE3&#10;NX4J8bIjiX9/El8eHRPwMk6TOA4gRwJscToNJuMUD/f5vP9c7Kz7IDVR8f2NdW32MliR9lnn/x2w&#10;5HUFiXzjs4AdWDQB4g7cYyDaAaZgcZQ8w0QDTBQnL1HFQ1gaBezPbMkQFo5fYksHMHRqwAZabPto&#10;edELII6qUwBWjGPnBSR7oy3KjXKApndhJyegUK4XwBAzguO/AkNICO4TRczgJPx3HhnowKe9ZzwG&#10;vbdpE9Jwh4GgQ7hkh4VH2WIFVAGmBC213ss7TRj3pIDgtEer2G1K8V4+DLGzWRs+/lMJNEQRzqbt&#10;e1oMDJhniiqCTPYinPH+6ZTWZ6zcYHx2TpTELV0cpucGqAA6py881G1wDmxREGqAk0iEeWwCpddl&#10;VZHzlULpZmmUkmJWV2WGRhTNmu1mWRm25zgF6dcFdgYzeqcyIiskz667teNlBWvm7htoaeskr1zh&#10;4WG1zDxWSZj7uIIPwbuKSgt6usspdjfNwZ+zYHY9vZ4moyQaX4+SYLUavVsvk9F4HU7SVbxaLlfh&#10;L/Q9TOZFmWVSofv9TA6Tv5t53e3QTtPTVD4L80yNNf2eq+Gfu0GxQSz9P0VH0w8HXjshNzq7h+Fn&#10;dHvJwKUIi0KbBxALLhjQ7seOGwmSfVQwwWdhgoXmaJOkEyg2ZoaWzdDClQCqhec8aHBcLl17i+0a&#10;U24LOCmkvCv9DoZuXuJoJP9ar7oNXCIUQXfh4S013BPq8Vq++g0AAP//AwBQSwMEFAAGAAgAAAAh&#10;AI/1dZPdAAAACgEAAA8AAABkcnMvZG93bnJldi54bWxMj8FOwzAQRO9I/IO1SNyo01BoFOJUUKlX&#10;JAoS9LaJt0nUeB3FThv+nuUEx50Zzb4pNrPr1ZnG0Hk2sFwkoIhrbztuDHy87+4yUCEiW+w9k4Fv&#10;CrApr68KzK2/8Bud97FRUsIhRwNtjEOudahbchgWfiAW7+hHh1HOsdF2xIuUu16nSfKoHXYsH1oc&#10;aNtSfdpPzsCui5+ODlXvaTu/HL7WU8Dm1Zjbm/n5CVSkOf6F4Rdf0KEUpspPbIPqDdynK9kSxVgt&#10;QUkgy1IRKgMP6ywBXRb6/4TyBwAA//8DAFBLAQItABQABgAIAAAAIQC2gziS/gAAAOEBAAATAAAA&#10;AAAAAAAAAAAAAAAAAABbQ29udGVudF9UeXBlc10ueG1sUEsBAi0AFAAGAAgAAAAhADj9If/WAAAA&#10;lAEAAAsAAAAAAAAAAAAAAAAALwEAAF9yZWxzLy5yZWxzUEsBAi0AFAAGAAgAAAAhABA3IsRjAwAA&#10;3gcAAA4AAAAAAAAAAAAAAAAALgIAAGRycy9lMm9Eb2MueG1sUEsBAi0AFAAGAAgAAAAhAI/1dZPd&#10;AAAACgEAAA8AAAAAAAAAAAAAAAAAvQUAAGRycy9kb3ducmV2LnhtbFBLBQYAAAAABAAEAPMAAADH&#10;BgAAAAA=&#10;" path="m,c990,990,1980,1980,2340,2520v360,540,90,630,-180,720e" filled="f">
                <v:stroke endarrow="classic"/>
                <v:path arrowok="t" o:connecttype="custom" o:connectlocs="0,0;3070860,2785039;2834640,3580765" o:connectangles="0,0,0"/>
              </v:shape>
            </w:pict>
          </mc:Fallback>
        </mc:AlternateContent>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&lt;id&gt;</w:t>
      </w:r>
      <w:r w:rsidRPr="00916961">
        <w:rPr>
          <w:rFonts w:ascii="Verdana" w:hAnsi="Verdana"/>
          <w:b/>
          <w:i/>
          <w:color w:val="FF0000"/>
          <w:sz w:val="18"/>
          <w:szCs w:val="18"/>
          <w:lang w:val="en-GB"/>
        </w:rPr>
        <w:t>android</w:t>
      </w:r>
      <w:r w:rsidRPr="00E80DCD">
        <w:rPr>
          <w:rFonts w:ascii="Verdana" w:hAnsi="Verdana"/>
          <w:i/>
          <w:sz w:val="18"/>
          <w:szCs w:val="18"/>
          <w:lang w:val="en-GB"/>
        </w:rPr>
        <w:t>&lt;/id&gt;</w:t>
      </w:r>
    </w:p>
    <w:p w:rsidR="005A6F8A" w:rsidRPr="00E80DCD" w:rsidRDefault="005A6F8A" w:rsidP="005A6F8A">
      <w:pPr>
        <w:rPr>
          <w:rFonts w:ascii="Verdana" w:hAnsi="Verdana"/>
          <w:i/>
          <w:sz w:val="18"/>
          <w:szCs w:val="18"/>
          <w:lang w:val="en-GB"/>
        </w:rPr>
      </w:pPr>
      <w:r>
        <w:rPr>
          <w:rFonts w:ascii="Verdana" w:hAnsi="Verdana"/>
          <w:i/>
          <w:noProof/>
          <w:sz w:val="18"/>
          <w:szCs w:val="18"/>
          <w:lang w:val="ca-ES" w:eastAsia="ca-ES"/>
        </w:rPr>
        <mc:AlternateContent>
          <mc:Choice Requires="wps">
            <w:drawing>
              <wp:anchor distT="0" distB="0" distL="114300" distR="114300" simplePos="0" relativeHeight="251740160" behindDoc="0" locked="0" layoutInCell="1" allowOverlap="1" wp14:anchorId="6F415778" wp14:editId="38C5917A">
                <wp:simplePos x="0" y="0"/>
                <wp:positionH relativeFrom="column">
                  <wp:posOffset>2857500</wp:posOffset>
                </wp:positionH>
                <wp:positionV relativeFrom="paragraph">
                  <wp:posOffset>99060</wp:posOffset>
                </wp:positionV>
                <wp:extent cx="1485900" cy="114300"/>
                <wp:effectExtent l="19050" t="13335" r="9525" b="53340"/>
                <wp:wrapNone/>
                <wp:docPr id="12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34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BPNgIAAF0EAAAOAAAAZHJzL2Uyb0RvYy54bWysVMGO2jAQvVfqP1i+QxI2UIgIqyqB9rDd&#10;Iu32A4ztEKuObdmGgKr+e8cm0NJeqqoczNieefPmzTjLx1Mn0ZFbJ7QqcTZOMeKKaibUvsRfXjej&#10;OUbOE8WI1IqX+Mwdfly9fbPsTcEnutWScYsARLmiNyVuvTdFkjja8o64sTZcwWWjbUc8bO0+YZb0&#10;gN7JZJKms6TXlhmrKXcOTuvLJV5F/Kbh1H9uGsc9kiUGbj6uNq67sCarJSn2lphW0IEG+QcWHREK&#10;kt6gauIJOljxB1QnqNVON35MdZfophGUxxqgmiz9rZqXlhgeawFxnLnJ5P4fLH0+bi0SDHo3AX0U&#10;6aBJT0JxlOWToE5vXAFOldraUB89qRfzpOlXh5SuWqL2PLJ8PRsIzEJEchcSNs5Ajl3/STPwIQev&#10;o1SnxnaokcJ8DIEBHORAp9ib8603/OQRhcMsn08XKVCkcJdl+QPYIRkpAk6INtb5D1x3KBglllBE&#10;RCXHJ+cvrleX4K70RkgJ56SQCvUlXkwn0xjgtBQsXIY7Z/e7Slp0JGGC4m/Ie+dm9UGxCNZywtaD&#10;7YmQYCMf1fFWgF6S45Ct4wwjyeHRBOtCT6qQESoGwoN1GaJvi3Sxnq/n+SifzNajPK3r0ftNlY9m&#10;m+zdtH6oq6rOvgfyWV60gjGuAv/rQGf53w3M8LQuo3gb6ZtQyT16FB/IXv8j6dj80O/L5Ow0O29t&#10;qC7MAcxwdB7eW3gkv+6j18+vwuoHAAAA//8DAFBLAwQUAAYACAAAACEAqi7Ut+AAAAAJAQAADwAA&#10;AGRycy9kb3ducmV2LnhtbEyPwU7DMBBE70j8g7VI3KhTmkRtiFMhBBInBC1C6s2NlyQ0toO9bQJf&#10;z3KC486MZt+U68n24oQhdt4pmM8SEOhqbzrXKHjdPlwtQUTSzujeO1TwhRHW1flZqQvjR/eCpw01&#10;gktcLLSClmgopIx1i1bHmR/Qsffug9XEZ2ikCXrkctvL6yTJpdWd4w+tHvCuxfqwOVoFq+2Y+edw&#10;eEvn3efu+/6DhscnUuryYrq9AUE40V8YfvEZHSpm2vujM1H0CtIs4S3ERpaD4EC+TFnYK1gscpBV&#10;Kf8vqH4AAAD//wMAUEsBAi0AFAAGAAgAAAAhALaDOJL+AAAA4QEAABMAAAAAAAAAAAAAAAAAAAAA&#10;AFtDb250ZW50X1R5cGVzXS54bWxQSwECLQAUAAYACAAAACEAOP0h/9YAAACUAQAACwAAAAAAAAAA&#10;AAAAAAAvAQAAX3JlbHMvLnJlbHNQSwECLQAUAAYACAAAACEA5R8QTzYCAABdBAAADgAAAAAAAAAA&#10;AAAAAAAuAgAAZHJzL2Uyb0RvYy54bWxQSwECLQAUAAYACAAAACEAqi7Ut+AAAAAJAQAADwAAAAAA&#10;AAAAAAAAAACQBAAAZHJzL2Rvd25yZXYueG1sUEsFBgAAAAAEAAQA8wAAAJ0FAAAAAA==&#10;">
                <v:stroke endarrow="block"/>
              </v:line>
            </w:pict>
          </mc:Fallback>
        </mc:AlternateContent>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&lt;modules&gt;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t>
      </w:r>
      <w:r w:rsidRPr="00906058">
        <w:rPr>
          <w:rFonts w:ascii="Verdana" w:hAnsi="Verdana"/>
          <w:i/>
          <w:color w:val="800080"/>
          <w:sz w:val="18"/>
          <w:szCs w:val="18"/>
          <w:lang w:val="en-GB"/>
        </w:rPr>
        <w:t>common</w:t>
      </w:r>
      <w:r w:rsidRPr="00E80DCD">
        <w:rPr>
          <w:rFonts w:ascii="Verdana" w:hAnsi="Verdana"/>
          <w:i/>
          <w:sz w:val="18"/>
          <w:szCs w:val="18"/>
          <w:lang w:val="en-GB"/>
        </w:rPr>
        <w:t>&lt;/module&gt;</w:t>
      </w:r>
    </w:p>
    <w:p w:rsidR="005A6F8A" w:rsidRPr="00E80DCD" w:rsidRDefault="005A6F8A" w:rsidP="005A6F8A">
      <w:pPr>
        <w:rPr>
          <w:rFonts w:ascii="Verdana" w:hAnsi="Verdana"/>
          <w:i/>
          <w:sz w:val="18"/>
          <w:szCs w:val="18"/>
          <w:lang w:val="en-GB"/>
        </w:rPr>
      </w:pPr>
      <w:r>
        <w:rPr>
          <w:rFonts w:ascii="Verdana" w:hAnsi="Verdana"/>
          <w:i/>
          <w:noProof/>
          <w:sz w:val="18"/>
          <w:szCs w:val="18"/>
          <w:lang w:val="ca-ES" w:eastAsia="ca-ES"/>
        </w:rPr>
        <mc:AlternateContent>
          <mc:Choice Requires="wps">
            <w:drawing>
              <wp:anchor distT="0" distB="0" distL="114300" distR="114300" simplePos="0" relativeHeight="251741184" behindDoc="0" locked="0" layoutInCell="1" allowOverlap="1" wp14:anchorId="3FD24F30" wp14:editId="0234C40D">
                <wp:simplePos x="0" y="0"/>
                <wp:positionH relativeFrom="column">
                  <wp:posOffset>3009900</wp:posOffset>
                </wp:positionH>
                <wp:positionV relativeFrom="paragraph">
                  <wp:posOffset>88265</wp:posOffset>
                </wp:positionV>
                <wp:extent cx="1333500" cy="76200"/>
                <wp:effectExtent l="19050" t="59690" r="9525" b="6985"/>
                <wp:wrapNone/>
                <wp:docPr id="11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6.95pt" to="34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7VPOgIAAGYEAAAOAAAAZHJzL2Uyb0RvYy54bWysVMFu2zAMvQ/YPwi6p7YTJ02MOsUQJ9uh&#10;2wq0212R5FiYLAmSGicY9u8jlTRdt8swzAeZssjHR/LJN7eHXpO99EFZU9PiKqdEGm6FMruafnnc&#10;jOaUhMiMYNoaWdOjDPR2+fbNzeAqObad1UJ6AiAmVIOraRejq7Is8E72LFxZJw0cttb3LMLW7zLh&#10;2QDovc7GeT7LBuuF85bLEOBrczqky4TftpLHz20bZCS6psAtptWndYtrtrxh1c4z1yl+psH+gUXP&#10;lIGkF6iGRUaevPoDqlfc22DbeMVtn9m2VVymGqCaIv+tmoeOOZlqgeYEd2lT+H+w/NP+3hMlYHbF&#10;ghLDehjSnTKSFOUEuzO4UIHTytx7rI8fzIO7s/xbIMauOmZ2MrF8PDoILDAiexWCm+Agx3b4aAX4&#10;sKdoU6sOre9Jq5X7gIHJ+ooWpoHGkEOa0vEyJXmIhMPHYjKZTHMYJoez6xmoIGVlFQJisPMhvpe2&#10;J2jUVEM1CZTt70JEgi8u6G7sRmmdhKANGWq6mI6nKSBYrQQeolvwu+1Ke7JnKKX0nPO+cvP2yYgE&#10;1kkm1mc7MqXBJjG1KXoFjdOSYrZeCkq0hNuD1omeNpgRCgbCZ+ukpu+LfLGer+flqBzP1qMyb5rR&#10;u82qHM02xfW0mTSrVVP8QPJFWXVKCGmQ/7Oyi/LvlHO+YydNXrR9aVT2Gj11FMg+vxPppAIc/ElC&#10;WyuO9x6rQ0GAmJPz+eLhbfl1n7xefg/LnwAAAP//AwBQSwMEFAAGAAgAAAAhAFVWfX/fAAAACQEA&#10;AA8AAABkcnMvZG93bnJldi54bWxMj8FOwzAQRO9I/IO1SFwq6iSU0IY4VYUEVFwQLR/gxksSsNdR&#10;7LTh79me4Lgzo9k35XpyVhxxCJ0nBek8AYFUe9NRo+Bj/3SzBBGiJqOtJ1TwgwHW1eVFqQvjT/SO&#10;x11sBJdQKLSCNsa+kDLULTod5r5HYu/TD05HPodGmkGfuNxZmSVJLp3uiD+0usfHFuvv3egUbPq3&#10;rzHbps8m2Wezmd3mqX95Ver6ato8gIg4xb8wnPEZHSpmOviRTBBWweJ+wVsiG7crEBzIl2fhoCC7&#10;W4GsSvl/QfULAAD//wMAUEsBAi0AFAAGAAgAAAAhALaDOJL+AAAA4QEAABMAAAAAAAAAAAAAAAAA&#10;AAAAAFtDb250ZW50X1R5cGVzXS54bWxQSwECLQAUAAYACAAAACEAOP0h/9YAAACUAQAACwAAAAAA&#10;AAAAAAAAAAAvAQAAX3JlbHMvLnJlbHNQSwECLQAUAAYACAAAACEA0le1TzoCAABmBAAADgAAAAAA&#10;AAAAAAAAAAAuAgAAZHJzL2Uyb0RvYy54bWxQSwECLQAUAAYACAAAACEAVVZ9f98AAAAJAQAADwAA&#10;AAAAAAAAAAAAAACUBAAAZHJzL2Rvd25yZXYueG1sUEsFBgAAAAAEAAQA8wAAAKAFAAAAAA==&#10;">
                <v:stroke endarrow="block"/>
              </v:line>
            </w:pict>
          </mc:Fallback>
        </mc:AlternateContent>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t>
      </w:r>
      <w:r w:rsidRPr="00906058">
        <w:rPr>
          <w:rFonts w:ascii="Verdana" w:hAnsi="Verdana"/>
          <w:i/>
          <w:color w:val="800080"/>
          <w:sz w:val="18"/>
          <w:szCs w:val="18"/>
          <w:lang w:val="en-GB"/>
        </w:rPr>
        <w:t>web-seam</w:t>
      </w:r>
      <w:r w:rsidRPr="00E80DCD">
        <w:rPr>
          <w:rFonts w:ascii="Verdana" w:hAnsi="Verdana"/>
          <w:i/>
          <w:sz w:val="18"/>
          <w:szCs w:val="18"/>
          <w:lang w:val="en-GB"/>
        </w:rPr>
        <w:t>&lt;/module&gt;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t>
      </w:r>
      <w:r w:rsidRPr="00906058">
        <w:rPr>
          <w:rFonts w:ascii="Verdana" w:hAnsi="Verdana"/>
          <w:i/>
          <w:color w:val="800080"/>
          <w:sz w:val="18"/>
          <w:szCs w:val="18"/>
          <w:lang w:val="en-GB"/>
        </w:rPr>
        <w:t>web-spring</w:t>
      </w:r>
      <w:r w:rsidRPr="00E80DCD">
        <w:rPr>
          <w:rFonts w:ascii="Verdana" w:hAnsi="Verdana"/>
          <w:i/>
          <w:sz w:val="18"/>
          <w:szCs w:val="18"/>
          <w:lang w:val="en-GB"/>
        </w:rPr>
        <w:t>&lt;/module&gt;</w:t>
      </w:r>
    </w:p>
    <w:p w:rsidR="005A6F8A" w:rsidRPr="00E80DCD" w:rsidRDefault="005A6F8A" w:rsidP="005A6F8A">
      <w:pPr>
        <w:rPr>
          <w:rFonts w:ascii="Verdana" w:hAnsi="Verdana"/>
          <w:i/>
          <w:sz w:val="18"/>
          <w:szCs w:val="18"/>
          <w:lang w:val="en-GB"/>
        </w:rPr>
      </w:pPr>
      <w:r>
        <w:rPr>
          <w:rFonts w:ascii="Verdana" w:hAnsi="Verdana"/>
          <w:i/>
          <w:noProof/>
          <w:sz w:val="18"/>
          <w:szCs w:val="18"/>
          <w:lang w:val="ca-ES" w:eastAsia="ca-ES"/>
        </w:rPr>
        <mc:AlternateContent>
          <mc:Choice Requires="wps">
            <w:drawing>
              <wp:anchor distT="0" distB="0" distL="114300" distR="114300" simplePos="0" relativeHeight="251739136" behindDoc="0" locked="0" layoutInCell="1" allowOverlap="1" wp14:anchorId="26384753" wp14:editId="5814FB97">
                <wp:simplePos x="0" y="0"/>
                <wp:positionH relativeFrom="column">
                  <wp:posOffset>4000500</wp:posOffset>
                </wp:positionH>
                <wp:positionV relativeFrom="paragraph">
                  <wp:posOffset>114935</wp:posOffset>
                </wp:positionV>
                <wp:extent cx="1257300" cy="228600"/>
                <wp:effectExtent l="9525" t="10160" r="9525" b="8890"/>
                <wp:wrapNone/>
                <wp:docPr id="11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Projecte Spring</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33" type="#_x0000_t202" style="position:absolute;margin-left:315pt;margin-top:9.05pt;width:99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xyMAIAAFsEAAAOAAAAZHJzL2Uyb0RvYy54bWysVNtu2zAMfR+wfxD0vtjxcqsRp+jSZRjQ&#10;XYB2HyDLsi1MFjVJiZ19/Sg5SdMNexmWB0EMqUPyHNLr26FT5CCsk6ALOp2klAjNoZK6Kei3p92b&#10;FSXOM10xBVoU9Cgcvd28frXuTS4yaEFVwhIE0S7vTUFb702eJI63omNuAkZodNZgO+bRtE1SWdYj&#10;eqeSLE0XSQ+2Mha4cA7/vR+ddBPx61pw/6WunfBEFRRr8/G08SzDmWzWLG8sM63kpzLYP1TRMakx&#10;6QXqnnlG9lb+AdVJbsFB7SccugTqWnIRe8Bupulv3Ty2zIjYC5LjzIUm9/9g+efDV0tkhdpNUSrN&#10;OhTpSQyevIOBTGfTwFBvXI6BjwZD/YAOjI7dOvMA/LsjGrYt0424sxb6VrAKK4wvk6unI44LIGX/&#10;CSpMxPYeItBQ2y7Qh4QQREeljhd1QjE8pMzmy7cpujj6smy1wDsWl7D8/NpY5z8I6Ei4FNSi+hGd&#10;HR6cH0PPISGZAyWrnVQqGrYpt8qSA8NJ2e0Wz+gvwpQmfUFv5tl8JOCvEGn8nQp8AdFJjyOvZFfQ&#10;1SWI5YG297qKA+mZVOMdu1Mamww8BupGEv1QDlG05VmeEqojEmthnHDcSLy0YH9S0uN0F9T92DMr&#10;KFEfNYpzM53NwjpEYzZfZmjYa0957WGaI1RBPSXjdevHFdobK5sWM43joOEOBa1l5DpUPFZ1Kh8n&#10;OKp12rawItd2jHr+Jmx+AQAA//8DAFBLAwQUAAYACAAAACEAPcx6gOAAAAAJAQAADwAAAGRycy9k&#10;b3ducmV2LnhtbEyPwU7DMBBE70j8g7VI3KiTNlRRiFO1iIIqyoFQ7tt4SaLGdhS7beDrWU70uDOj&#10;2Tf5YjSdONHgW2cVxJMIBNnK6dbWCnYf67sUhA9oNXbOkoJv8rAorq9yzLQ723c6laEWXGJ9hgqa&#10;EPpMSl81ZNBPXE+WvS83GAx8DrXUA5653HRyGkVzabC1/KHBnh4bqg7l0Sj42eltgqvNGpefm+fX&#10;8unlLaGZUrc34/IBRKAx/IfhD5/RoWCmvTta7UWnYD6LeEtgI41BcCCdpizsFdwnMcgil5cLil8A&#10;AAD//wMAUEsBAi0AFAAGAAgAAAAhALaDOJL+AAAA4QEAABMAAAAAAAAAAAAAAAAAAAAAAFtDb250&#10;ZW50X1R5cGVzXS54bWxQSwECLQAUAAYACAAAACEAOP0h/9YAAACUAQAACwAAAAAAAAAAAAAAAAAv&#10;AQAAX3JlbHMvLnJlbHNQSwECLQAUAAYACAAAACEAgr9McjACAABbBAAADgAAAAAAAAAAAAAAAAAu&#10;AgAAZHJzL2Uyb0RvYy54bWxQSwECLQAUAAYACAAAACEAPcx6gOAAAAAJAQAADwAAAAAAAAAAAAAA&#10;AACKBAAAZHJzL2Rvd25yZXYueG1sUEsFBgAAAAAEAAQA8wAAAJcFA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Projecte Spring</w:t>
                      </w:r>
                    </w:p>
                    <w:p w:rsidR="005A6F8A" w:rsidRPr="00704815" w:rsidRDefault="005A6F8A" w:rsidP="005A6F8A">
                      <w:pPr>
                        <w:rPr>
                          <w:sz w:val="16"/>
                          <w:szCs w:val="16"/>
                        </w:rPr>
                      </w:pPr>
                    </w:p>
                  </w:txbxContent>
                </v:textbox>
              </v:shape>
            </w:pict>
          </mc:Fallback>
        </mc:AlternateContent>
      </w:r>
      <w:r>
        <w:rPr>
          <w:rFonts w:ascii="Verdana" w:hAnsi="Verdana"/>
          <w:i/>
          <w:noProof/>
          <w:sz w:val="18"/>
          <w:szCs w:val="18"/>
          <w:lang w:val="ca-ES" w:eastAsia="ca-ES"/>
        </w:rPr>
        <mc:AlternateContent>
          <mc:Choice Requires="wps">
            <w:drawing>
              <wp:anchor distT="0" distB="0" distL="114300" distR="114300" simplePos="0" relativeHeight="251743232" behindDoc="0" locked="0" layoutInCell="1" allowOverlap="1" wp14:anchorId="3804B1CA" wp14:editId="2725555F">
                <wp:simplePos x="0" y="0"/>
                <wp:positionH relativeFrom="column">
                  <wp:posOffset>2743200</wp:posOffset>
                </wp:positionH>
                <wp:positionV relativeFrom="paragraph">
                  <wp:posOffset>114935</wp:posOffset>
                </wp:positionV>
                <wp:extent cx="1600200" cy="342900"/>
                <wp:effectExtent l="28575" t="57785" r="9525" b="8890"/>
                <wp:wrapNone/>
                <wp:docPr id="117"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0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05pt" to="34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zgOwIAAGcEAAAOAAAAZHJzL2Uyb0RvYy54bWysVFFv2jAQfp+0/2D5HZLQQEtEqCYC20O3&#10;VWq3d2M7xJpjW7ZLQNP+e+8MZev2Mk3jwZztu+++u/ucxe2h12QvfVDW1LQY55RIw61QZlfTL4+b&#10;0Q0lITIjmLZG1vQoA71dvn2zGFwlJ7azWkhPAMSEanA17WJ0VZYF3smehbF10sBla33PImz9LhOe&#10;DYDe62yS57NssF44b7kMAU6b0yVdJvy2lTx+btsgI9E1BW4xrT6tW1yz5YJVO89cp/iZBvsHFj1T&#10;BpJeoBoWGXny6g+oXnFvg23jmNs+s22ruEw1QDVF/ls1Dx1zMtUCzQnu0qbw/2D5p/29J0rA7Ipr&#10;SgzrYUh3ykhSlFPszuBCBU4rc++xPn4wD+7O8m+BGLvqmNnJxPLx6CCwwIjsVQhugoMc2+GjFeDD&#10;nqJNrTq0vietVu4DBibrK1qYBhpDDmlKx8uU5CESDofFLM9h9JRwuLsqJ3OwMS2rEBGjnQ/xvbQ9&#10;QaOmGspJqGx/F+LJ9cUF3Y3dKK3hnFXakKGm8+lkmgKC1UrgJd4Fv9uutCd7hlpKv3PeV27ePhmR&#10;wDrJxPpsR6Y02CSmPkWvoHNaUszWS0GJlvB80DrR0wYzQsVA+Gyd5PR9ns/XN+ubclROZutRmTfN&#10;6N1mVY5mm+J62lw1q1VT/EDyRVl1SghpkP+LtIvy76RzfmQnUV7EfWlU9ho9NR/Ivvwn0kkGOPmT&#10;hrZWHO89VoeKADUn5/PLw+fy6z55/fw+LJ8BAAD//wMAUEsDBBQABgAIAAAAIQBx3B233wAAAAkB&#10;AAAPAAAAZHJzL2Rvd25yZXYueG1sTI/NTsMwEITvSLyDtUhcKurYVCFK41QVElBxQbR9ADdekoB/&#10;othpw9uznOC4M6PZb6rN7Cw74xj74BWIZQYMfRNM71sFx8PTXQEsJu2NtsGjgm+MsKmvrypdmnDx&#10;73jep5ZRiY+lVtClNJScx6ZDp+MyDOjJ+wij04nOseVm1Bcqd5bLLMu5072nD50e8LHD5ms/OQXb&#10;4e1zkjvxbLKDXCzsLhfh5VWp25t5uwaWcE5/YfjFJ3SoiekUJm8iswpW95K2JDIKAYwCebEi4aTg&#10;QQrgdcX/L6h/AAAA//8DAFBLAQItABQABgAIAAAAIQC2gziS/gAAAOEBAAATAAAAAAAAAAAAAAAA&#10;AAAAAABbQ29udGVudF9UeXBlc10ueG1sUEsBAi0AFAAGAAgAAAAhADj9If/WAAAAlAEAAAsAAAAA&#10;AAAAAAAAAAAALwEAAF9yZWxzLy5yZWxzUEsBAi0AFAAGAAgAAAAhAIul/OA7AgAAZwQAAA4AAAAA&#10;AAAAAAAAAAAALgIAAGRycy9lMm9Eb2MueG1sUEsBAi0AFAAGAAgAAAAhAHHcHbffAAAACQEAAA8A&#10;AAAAAAAAAAAAAAAAlQQAAGRycy9kb3ducmV2LnhtbFBLBQYAAAAABAAEAPMAAAChBQAAAAA=&#10;">
                <v:stroke endarrow="block"/>
              </v:line>
            </w:pict>
          </mc:Fallback>
        </mc:AlternateContent>
      </w:r>
      <w:r>
        <w:rPr>
          <w:rFonts w:ascii="Verdana" w:hAnsi="Verdana"/>
          <w:i/>
          <w:noProof/>
          <w:sz w:val="18"/>
          <w:szCs w:val="18"/>
          <w:lang w:val="ca-ES" w:eastAsia="ca-ES"/>
        </w:rPr>
        <mc:AlternateContent>
          <mc:Choice Requires="wps">
            <w:drawing>
              <wp:anchor distT="0" distB="0" distL="114300" distR="114300" simplePos="0" relativeHeight="251742208" behindDoc="0" locked="0" layoutInCell="1" allowOverlap="1" wp14:anchorId="5E48DFD2" wp14:editId="2CBF71FA">
                <wp:simplePos x="0" y="0"/>
                <wp:positionH relativeFrom="column">
                  <wp:posOffset>2857500</wp:posOffset>
                </wp:positionH>
                <wp:positionV relativeFrom="paragraph">
                  <wp:posOffset>635</wp:posOffset>
                </wp:positionV>
                <wp:extent cx="1485900" cy="114300"/>
                <wp:effectExtent l="19050" t="57785" r="9525" b="8890"/>
                <wp:wrapNone/>
                <wp:docPr id="11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5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5pt" to="34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MOgIAAGcEAAAOAAAAZHJzL2Uyb0RvYy54bWysVMGO0zAQvSPxD5bv3STdtLRR0xVqWjgs&#10;sNIu3F3baSwc27K9TSvEvzPjdguFC0L04I7tmTdvZp6zuDv0muylD8qamhY3OSXScCuU2dX089Nm&#10;NKMkRGYE09bImh5loHfL168Wg6vk2HZWC+kJgJhQDa6mXYyuyrLAO9mzcGOdNHDZWt+zCFu/y4Rn&#10;A6D3Ohvn+TQbrBfOWy5DgNPmdEmXCb9tJY+f2jbISHRNgVtMq0/rFtdsuWDVzjPXKX6mwf6BRc+U&#10;gaQXqIZFRp69+gOqV9zbYNt4w22f2bZVXKYaoJoi/62ax445mWqB5gR3aVP4f7D84/7BEyVgdsWU&#10;EsN6GNK9MpIUZYndGVyowGllHjzWxw/m0d1b/jUQY1cdMzuZWD4dHQQWGJFdheAmOMixHT5YAT7s&#10;OdrUqkPre9Jq5d5jYLK+oIVpoDHkkKZ0vExJHiLhcFiUs8k8h2FyuCuK8hZsTMsqRMRo50N8J21P&#10;0KiphnISKtvfh3hyfXFBd2M3Sms4Z5U2ZKjpfDKepIBgtRJ4iXfB77Yr7cmeoZbS75z3ys3bZyMS&#10;WCeZWJ/tyJQGm8TUp+gVdE5Litl6KSjREp4PWid62mBGqBgIn62TnL7N8/l6tp6Vo3I8XY/KvGlG&#10;bzercjTdFG8mzW2zWjXFdyRflFWnhJAG+b9Iuyj/TjrnR3YS5UXcl0Zl1+ip+UD25T+RTjLAyZ80&#10;tLXi+OCxOlQEqDk5n18ePpdf98nr5/dh+QMAAP//AwBQSwMEFAAGAAgAAAAhAGyo7T3cAAAABwEA&#10;AA8AAABkcnMvZG93bnJldi54bWxMj0FOwzAQRfdI3MEaJDYVdRKVKErjVBUSULFBtBzAjadJwB5H&#10;sdOG2zNdwfLrjf5/U21mZ8UZx9B7UpAuExBIjTc9tQo+D88PBYgQNRltPaGCHwywqW9vKl0af6EP&#10;PO9jK7iEQqkVdDEOpZSh6dDpsPQDErOTH52OHMdWmlFfuNxZmSVJLp3uiRc6PeBTh833fnIKtsP7&#10;15Tt0heTHLLFwu7y1L++KXV/N2/XICLO8e8YrvqsDjU7Hf1EJgirYPWY8C/xCgTjvFhxPHIsUpB1&#10;Jf/7178AAAD//wMAUEsBAi0AFAAGAAgAAAAhALaDOJL+AAAA4QEAABMAAAAAAAAAAAAAAAAAAAAA&#10;AFtDb250ZW50X1R5cGVzXS54bWxQSwECLQAUAAYACAAAACEAOP0h/9YAAACUAQAACwAAAAAAAAAA&#10;AAAAAAAvAQAAX3JlbHMvLnJlbHNQSwECLQAUAAYACAAAACEAbf70DDoCAABnBAAADgAAAAAAAAAA&#10;AAAAAAAuAgAAZHJzL2Uyb0RvYy54bWxQSwECLQAUAAYACAAAACEAbKjtPdwAAAAHAQAADwAAAAAA&#10;AAAAAAAAAACUBAAAZHJzL2Rvd25yZXYueG1sUEsFBgAAAAAEAAQA8wAAAJ0FAAAAAA==&#10;">
                <v:stroke endarrow="block"/>
              </v:line>
            </w:pict>
          </mc:Fallback>
        </mc:AlternateContent>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t>
      </w:r>
      <w:r w:rsidRPr="00906058">
        <w:rPr>
          <w:rFonts w:ascii="Verdana" w:hAnsi="Verdana"/>
          <w:i/>
          <w:color w:val="800080"/>
          <w:sz w:val="18"/>
          <w:szCs w:val="18"/>
          <w:lang w:val="en-GB"/>
        </w:rPr>
        <w:t>android</w:t>
      </w:r>
      <w:r w:rsidRPr="00E80DCD">
        <w:rPr>
          <w:rFonts w:ascii="Verdana" w:hAnsi="Verdana"/>
          <w:i/>
          <w:sz w:val="18"/>
          <w:szCs w:val="18"/>
          <w:lang w:val="en-GB"/>
        </w:rPr>
        <w:t>&lt;/module&gt;</w:t>
      </w:r>
    </w:p>
    <w:p w:rsidR="005A6F8A" w:rsidRPr="004C0033"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4C0033">
        <w:rPr>
          <w:rFonts w:ascii="Verdana" w:hAnsi="Verdana"/>
          <w:i/>
          <w:sz w:val="18"/>
          <w:szCs w:val="18"/>
          <w:lang w:val="en-GB"/>
        </w:rPr>
        <w:t>&lt;/modules&gt;</w:t>
      </w:r>
    </w:p>
    <w:p w:rsidR="005A6F8A" w:rsidRPr="004C0033" w:rsidRDefault="005A6F8A" w:rsidP="005A6F8A">
      <w:pPr>
        <w:rPr>
          <w:rFonts w:ascii="Verdana" w:hAnsi="Verdana"/>
          <w:sz w:val="20"/>
          <w:szCs w:val="20"/>
          <w:lang w:val="en-GB"/>
        </w:rPr>
      </w:pPr>
      <w:r w:rsidRPr="004C0033">
        <w:rPr>
          <w:rFonts w:ascii="Verdana" w:hAnsi="Verdana"/>
          <w:i/>
          <w:sz w:val="18"/>
          <w:szCs w:val="18"/>
          <w:lang w:val="en-GB"/>
        </w:rPr>
        <w:tab/>
      </w:r>
      <w:r w:rsidRPr="004C0033">
        <w:rPr>
          <w:rFonts w:ascii="Verdana" w:hAnsi="Verdana"/>
          <w:i/>
          <w:sz w:val="18"/>
          <w:szCs w:val="18"/>
          <w:lang w:val="en-GB"/>
        </w:rPr>
        <w:tab/>
        <w:t>&lt;/profile&gt;</w:t>
      </w:r>
    </w:p>
    <w:p w:rsidR="005A6F8A" w:rsidRPr="004C0033" w:rsidRDefault="005A6F8A" w:rsidP="005A6F8A">
      <w:pPr>
        <w:rPr>
          <w:rFonts w:ascii="Verdana" w:hAnsi="Verdana"/>
          <w:sz w:val="20"/>
          <w:szCs w:val="20"/>
          <w:lang w:val="en-GB"/>
        </w:rPr>
      </w:pPr>
      <w:r>
        <w:rPr>
          <w:rFonts w:ascii="Verdana" w:hAnsi="Verdana"/>
          <w:i/>
          <w:noProof/>
          <w:sz w:val="18"/>
          <w:szCs w:val="18"/>
          <w:lang w:val="ca-ES" w:eastAsia="ca-ES"/>
        </w:rPr>
        <mc:AlternateContent>
          <mc:Choice Requires="wps">
            <w:drawing>
              <wp:anchor distT="0" distB="0" distL="114300" distR="114300" simplePos="0" relativeHeight="251738112" behindDoc="0" locked="0" layoutInCell="1" allowOverlap="1" wp14:anchorId="4CFA67A8" wp14:editId="3D677E16">
                <wp:simplePos x="0" y="0"/>
                <wp:positionH relativeFrom="column">
                  <wp:posOffset>4000500</wp:posOffset>
                </wp:positionH>
                <wp:positionV relativeFrom="paragraph">
                  <wp:posOffset>41275</wp:posOffset>
                </wp:positionV>
                <wp:extent cx="1257300" cy="228600"/>
                <wp:effectExtent l="9525" t="12700" r="9525" b="6350"/>
                <wp:wrapNone/>
                <wp:docPr id="115"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Projecte UI Android</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34" type="#_x0000_t202" style="position:absolute;margin-left:315pt;margin-top:3.25pt;width:99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1VMAIAAFsEAAAOAAAAZHJzL2Uyb0RvYy54bWysVNtu2zAMfR+wfxD0vviyJE2NOEWXLsOA&#10;7gK0+wBZlm1hsqhJSuzu60fJaZJu2MswPwikSR+S51Be34y9IgdhnQRd0myWUiI0h1rqtqTfHndv&#10;VpQ4z3TNFGhR0ifh6M3m9av1YAqRQweqFpYgiHbFYEraeW+KJHG8Ez1zMzBCY7AB2zOPrm2T2rIB&#10;0XuV5Gm6TAawtbHAhXP49m4K0k3EbxrB/ZemccITVVLszcfTxrMKZ7JZs6K1zHSSH9tg/9BFz6TG&#10;oieoO+YZ2Vv5B1QvuQUHjZ9x6BNoGslFnAGnydLfpnnomBFxFiTHmRNN7v/B8s+Hr5bIGrXLFpRo&#10;1qNIj2L05B2MJJtHhgbjCkx8MJjqRwxgdpzWmXvg3x3RsO2YbsWttTB0gtXYYRa4TS4+DZq4wgWQ&#10;avgENRZiew8RaGxsH+hDQgiio1JPJ3VCMzyUzBdXb1MMcYzl+WqJdijBiuevjXX+g4CeBKOkFtWP&#10;6Oxw7/yU+pwSijlQst5JpaJj22qrLDkw3JTdbnlGf5GmNBlKer3IFxMBf4VI43Ns8AVELz2uvJJ9&#10;SVenJFYE2t7rOi6kZ1JNNk6n9JHHQN1Eoh+rMYq2CgUCrRXUT0ishWnD8Uai0YH9ScmA211S92PP&#10;rKBEfdQoznU2R2mJj858cZWjYy8j1WWEaY5QJfWUTObWT1dob6xsO6w0rYOGWxS0kZHrc1fH9nGD&#10;o1rH2xauyKUfs87/hM0vAAAA//8DAFBLAwQUAAYACAAAACEA/6XcTt8AAAAIAQAADwAAAGRycy9k&#10;b3ducmV2LnhtbEyPwU7DMBBE70j8g7VI3KhDmlZRiFO1FQVVlAOh3LfxkkTEdhS7beDrWU70tqMZ&#10;zb7JF6PpxIkG3zqr4H4SgSBbOd3aWsH+fXOXgvABrcbOWVLwTR4WxfVVjpl2Z/tGpzLUgkusz1BB&#10;E0KfSemrhgz6ievJsvfpBoOB5VBLPeCZy00n4yiaS4Ot5Q8N9rRuqPoqj0bBz17vElxtN7j82D69&#10;lI/PrwlNlbq9GZcPIAKN4T8Mf/iMDgUzHdzRai86BfNpxFsCHzMQ7KdxyvqgIIlnIItcXg4ofgEA&#10;AP//AwBQSwECLQAUAAYACAAAACEAtoM4kv4AAADhAQAAEwAAAAAAAAAAAAAAAAAAAAAAW0NvbnRl&#10;bnRfVHlwZXNdLnhtbFBLAQItABQABgAIAAAAIQA4/SH/1gAAAJQBAAALAAAAAAAAAAAAAAAAAC8B&#10;AABfcmVscy8ucmVsc1BLAQItABQABgAIAAAAIQAvEy1VMAIAAFsEAAAOAAAAAAAAAAAAAAAAAC4C&#10;AABkcnMvZTJvRG9jLnhtbFBLAQItABQABgAIAAAAIQD/pdxO3wAAAAgBAAAPAAAAAAAAAAAAAAAA&#10;AIoEAABkcnMvZG93bnJldi54bWxQSwUGAAAAAAQABADzAAAAlgU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Projecte UI Android</w:t>
                      </w:r>
                    </w:p>
                    <w:p w:rsidR="005A6F8A" w:rsidRPr="00704815" w:rsidRDefault="005A6F8A" w:rsidP="005A6F8A">
                      <w:pPr>
                        <w:rPr>
                          <w:sz w:val="16"/>
                          <w:szCs w:val="16"/>
                        </w:rPr>
                      </w:pPr>
                    </w:p>
                  </w:txbxContent>
                </v:textbox>
              </v:shape>
            </w:pict>
          </mc:Fallback>
        </mc:AlternateContent>
      </w:r>
    </w:p>
    <w:p w:rsidR="005A6F8A" w:rsidRPr="004C0033" w:rsidRDefault="005A6F8A" w:rsidP="005A6F8A">
      <w:pPr>
        <w:rPr>
          <w:rFonts w:ascii="Verdana" w:hAnsi="Verdana"/>
          <w:sz w:val="20"/>
          <w:szCs w:val="20"/>
          <w:lang w:val="en-GB"/>
        </w:rPr>
      </w:pPr>
      <w:r w:rsidRPr="004C0033">
        <w:rPr>
          <w:rFonts w:ascii="Verdana" w:hAnsi="Verdana"/>
          <w:sz w:val="20"/>
          <w:szCs w:val="20"/>
          <w:lang w:val="en-GB"/>
        </w:rPr>
        <w:tab/>
      </w:r>
      <w:r w:rsidRPr="004C0033">
        <w:rPr>
          <w:rFonts w:ascii="Verdana" w:hAnsi="Verdana"/>
          <w:sz w:val="20"/>
          <w:szCs w:val="20"/>
          <w:lang w:val="en-GB"/>
        </w:rPr>
        <w:tab/>
        <w:t>……………</w:t>
      </w:r>
    </w:p>
    <w:p w:rsidR="005A6F8A" w:rsidRPr="004C0033" w:rsidRDefault="005A6F8A" w:rsidP="005A6F8A">
      <w:pPr>
        <w:rPr>
          <w:rFonts w:ascii="Verdana" w:hAnsi="Verdana"/>
          <w:sz w:val="20"/>
          <w:szCs w:val="20"/>
          <w:lang w:val="en-GB"/>
        </w:rPr>
      </w:pPr>
    </w:p>
    <w:p w:rsidR="005A6F8A" w:rsidRPr="00E80DCD" w:rsidRDefault="005A6F8A" w:rsidP="005A6F8A">
      <w:pPr>
        <w:ind w:left="708" w:firstLine="708"/>
        <w:rPr>
          <w:rFonts w:ascii="Verdana" w:hAnsi="Verdana"/>
          <w:i/>
          <w:sz w:val="18"/>
          <w:szCs w:val="18"/>
          <w:lang w:val="en-GB"/>
        </w:rPr>
      </w:pPr>
      <w:r w:rsidRPr="00E80DCD">
        <w:rPr>
          <w:rFonts w:ascii="Verdana" w:hAnsi="Verdana"/>
          <w:i/>
          <w:sz w:val="18"/>
          <w:szCs w:val="18"/>
          <w:lang w:val="en-GB"/>
        </w:rPr>
        <w:t>&lt;profile&gt;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&lt;id&gt;</w:t>
      </w:r>
      <w:r w:rsidRPr="00916961">
        <w:rPr>
          <w:rFonts w:ascii="Verdana" w:hAnsi="Verdana"/>
          <w:b/>
          <w:i/>
          <w:color w:val="FF0000"/>
          <w:sz w:val="18"/>
          <w:szCs w:val="18"/>
          <w:lang w:val="en-GB"/>
        </w:rPr>
        <w:t>javame</w:t>
      </w:r>
      <w:r w:rsidRPr="00E80DCD">
        <w:rPr>
          <w:rFonts w:ascii="Verdana" w:hAnsi="Verdana"/>
          <w:i/>
          <w:sz w:val="18"/>
          <w:szCs w:val="18"/>
          <w:lang w:val="en-GB"/>
        </w:rPr>
        <w:t>&lt;/id&gt;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&lt;modules&gt;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&lt;module&gt;common&lt;/module&gt;</w:t>
      </w:r>
    </w:p>
    <w:p w:rsidR="005A6F8A" w:rsidRPr="00E80DCD" w:rsidRDefault="005A6F8A" w:rsidP="005A6F8A">
      <w:pPr>
        <w:rPr>
          <w:rFonts w:ascii="Verdana" w:hAnsi="Verdana"/>
          <w:i/>
          <w:sz w:val="18"/>
          <w:szCs w:val="18"/>
          <w:lang w:val="en-GB"/>
        </w:rPr>
      </w:pPr>
      <w:r>
        <w:rPr>
          <w:rFonts w:ascii="Verdana" w:hAnsi="Verdana"/>
          <w:i/>
          <w:noProof/>
          <w:sz w:val="18"/>
          <w:szCs w:val="18"/>
          <w:lang w:val="ca-ES" w:eastAsia="ca-ES"/>
        </w:rPr>
        <mc:AlternateContent>
          <mc:Choice Requires="wps">
            <w:drawing>
              <wp:anchor distT="0" distB="0" distL="114300" distR="114300" simplePos="0" relativeHeight="251770880" behindDoc="0" locked="0" layoutInCell="1" allowOverlap="1" wp14:anchorId="08FAD8F7" wp14:editId="1A62295D">
                <wp:simplePos x="0" y="0"/>
                <wp:positionH relativeFrom="column">
                  <wp:posOffset>2743200</wp:posOffset>
                </wp:positionH>
                <wp:positionV relativeFrom="paragraph">
                  <wp:posOffset>1270</wp:posOffset>
                </wp:positionV>
                <wp:extent cx="2514600" cy="342900"/>
                <wp:effectExtent l="28575" t="10795" r="9525" b="55880"/>
                <wp:wrapNone/>
                <wp:docPr id="11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8"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pt" to="41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9wNgIAAF0EAAAOAAAAZHJzL2Uyb0RvYy54bWysVM2O2jAQvlfqO1i+QxI2sBARVlUC7WHb&#10;Iu32AYztEKuObdmGgKq+e8cm0NJeqqoczNgz8803f1k+nTqJjtw6oVWJs3GKEVdUM6H2Jf7yuhnN&#10;MXKeKEakVrzEZ+7w0+rtm2VvCj7RrZaMWwQgyhW9KXHrvSmSxNGWd8SNteEKlI22HfFwtfuEWdID&#10;eieTSZrOkl5bZqym3Dl4rS9KvIr4TcOp/9w0jnskSwzcfDxtPHfhTFZLUuwtMa2gAw3yDyw6IhQE&#10;vUHVxBN0sOIPqE5Qq51u/JjqLtFNIyiPOUA2WfpbNi8tMTzmAsVx5lYm9/9g6afj1iLBoHdZjpEi&#10;HTTpWSiOssd5qE5vXAFGldrakB89qRfzrOlXh5SuWqL2PLJ8PRtwzIJHcucSLs5AjF3/UTOwIQev&#10;Y6lOje1QI4X5EBwDOJQDnWJvzrfe8JNHFB4n0yyfpdBCCrqHfLIAOQQjRcAJ3sY6/57rDgWhxBKS&#10;iKjk+Oz8xfRqEsyV3ggp4Z0UUqG+xIvpZBodnJaCBWXQObvfVdKiIwkTFH9D3Dszqw+KRbCWE7Ye&#10;ZE+EBBn5WB1vBdRLchyidZxhJDksTZAu9KQKESFjIDxIlyH6tkgX6/l6no/yyWw9ytO6Hr3bVPlo&#10;tskep/VDXVV19j2Qz/KiFYxxFfhfBzrL/25ghtW6jOJtpG+FSu7RY/GB7PU/ko7ND/2+TM5Os/PW&#10;huzCHMAMR+Nh38KS/HqPVj+/CqsfAAAA//8DAFBLAwQUAAYACAAAACEA+kCWQ94AAAAHAQAADwAA&#10;AGRycy9kb3ducmV2LnhtbEyPwU7DMBBE70j8g7VI3KjTkKIQsqkQAokToi2q1JsbmyQ0XgfbbQJf&#10;z3KC42hGM2/K5WR7cTI+dI4Q5rMEhKHa6Y4ahLfN01UOIkRFWvWODMKXCbCszs9KVWg30sqc1rER&#10;XEKhUAhtjEMhZahbY1WYucEQe+/OWxVZ+kZqr0Yut71Mk+RGWtURL7RqMA+tqQ/ro0W43YwL9+oP&#10;22zefe6+Hz/i8PwSES8vpvs7ENFM8S8Mv/iMDhUz7d2RdBA9Qnad8peIkIJgO09zlnuERZaCrEr5&#10;n7/6AQAA//8DAFBLAQItABQABgAIAAAAIQC2gziS/gAAAOEBAAATAAAAAAAAAAAAAAAAAAAAAABb&#10;Q29udGVudF9UeXBlc10ueG1sUEsBAi0AFAAGAAgAAAAhADj9If/WAAAAlAEAAAsAAAAAAAAAAAAA&#10;AAAALwEAAF9yZWxzLy5yZWxzUEsBAi0AFAAGAAgAAAAhAGAGv3A2AgAAXQQAAA4AAAAAAAAAAAAA&#10;AAAALgIAAGRycy9lMm9Eb2MueG1sUEsBAi0AFAAGAAgAAAAhAPpAlkPeAAAABwEAAA8AAAAAAAAA&#10;AAAAAAAAkAQAAGRycy9kb3ducmV2LnhtbFBLBQYAAAAABAAEAPMAAACbBQAAAAA=&#10;">
                <v:stroke endarrow="block"/>
              </v:line>
            </w:pict>
          </mc:Fallback>
        </mc:AlternateContent>
      </w:r>
      <w:r>
        <w:rPr>
          <w:rFonts w:ascii="Verdana" w:hAnsi="Verdana"/>
          <w:i/>
          <w:noProof/>
          <w:sz w:val="18"/>
          <w:szCs w:val="18"/>
          <w:lang w:val="ca-ES" w:eastAsia="ca-ES"/>
        </w:rPr>
        <mc:AlternateContent>
          <mc:Choice Requires="wps">
            <w:drawing>
              <wp:anchor distT="0" distB="0" distL="114300" distR="114300" simplePos="0" relativeHeight="251769856" behindDoc="0" locked="0" layoutInCell="1" allowOverlap="1" wp14:anchorId="42D9A003" wp14:editId="31DC7B04">
                <wp:simplePos x="0" y="0"/>
                <wp:positionH relativeFrom="column">
                  <wp:posOffset>4914900</wp:posOffset>
                </wp:positionH>
                <wp:positionV relativeFrom="paragraph">
                  <wp:posOffset>1905</wp:posOffset>
                </wp:positionV>
                <wp:extent cx="1257300" cy="228600"/>
                <wp:effectExtent l="9525" t="11430" r="9525" b="7620"/>
                <wp:wrapNone/>
                <wp:docPr id="11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Projecte UI JavaME</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35" type="#_x0000_t202" style="position:absolute;margin-left:387pt;margin-top:.15pt;width:99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PIMAIAAFsEAAAOAAAAZHJzL2Uyb0RvYy54bWysVNtu2zAMfR+wfxD0vvjSXI04RZcuw4Du&#10;ArT7AEWWY2GyqElK7OzrS8lJmm7Yy7A8CGJIHZLnkF7e9q0iB2GdBF3SbJRSIjSHSupdSb8/bd7N&#10;KXGe6Yop0KKkR+Ho7ertm2VnCpFDA6oSliCIdkVnStp4b4okcbwRLXMjMEKjswbbMo+m3SWVZR2i&#10;tyrJ03SadGArY4EL5/Df+8FJVxG/rgX3X+vaCU9USbE2H08bz204k9WSFTvLTCP5qQz2D1W0TGpM&#10;eoG6Z56RvZV/QLWSW3BQ+xGHNoG6llzEHrCbLP2tm8eGGRF7QXKcudDk/h8s/3L4ZomsULvshhLN&#10;WhTpSfSevIeeZLNZYKgzrsDAR4OhvkcHRsdunXkA/sMRDeuG6Z24sxa6RrAKK8zCy+Tq6YDjAsi2&#10;+wwVJmJ7DxGor20b6ENCCKKjUseLOqEYHlLmk9lNii6OvjyfT/EeUrDi/NpY5z8KaEm4lNSi+hGd&#10;HR6cH0LPISGZAyWrjVQqGna3XStLDgwnZbOZvqC/ClOadCVdTPLJQMBfIdL4OxX4CqKVHkdeybak&#10;80sQKwJtH3SFZbLCM6mGO3an9InHQN1Aou+3fRRtcZZnC9URibUwTDhuJF4asL8o6XC6S+p+7pkV&#10;lKhPGsVZZONxWIdojCezHA177dlee5jmCFVST8lwXfthhfbGyl2DmYZx0HCHgtYych2UH6o6lY8T&#10;HNU6bVtYkWs7Rr18E1bPAAAA//8DAFBLAwQUAAYACAAAACEA3KxZxt0AAAAHAQAADwAAAGRycy9k&#10;b3ducmV2LnhtbEyPwU7DMBBE70j8g7VI3KhDEzUQ4lQFUaqq5UAo9228JBGxHcVum/L1LCc4Ps1q&#10;5m0+H00njjT41lkFt5MIBNnK6dbWCnbvy5s7ED6g1dg5SwrO5GFeXF7kmGl3sm90LEMtuMT6DBU0&#10;IfSZlL5qyKCfuJ4sZ59uMBgYh1rqAU9cbjo5jaKZNNhaXmiwp6eGqq/yYBR87/Q2wcf1Ehcf65dN&#10;+bx6TShW6vpqXDyACDSGv2P41Wd1KNhp7w5We9EpSNOEfwkKYhAc36dTxj3jLAZZ5PK/f/EDAAD/&#10;/wMAUEsBAi0AFAAGAAgAAAAhALaDOJL+AAAA4QEAABMAAAAAAAAAAAAAAAAAAAAAAFtDb250ZW50&#10;X1R5cGVzXS54bWxQSwECLQAUAAYACAAAACEAOP0h/9YAAACUAQAACwAAAAAAAAAAAAAAAAAvAQAA&#10;X3JlbHMvLnJlbHNQSwECLQAUAAYACAAAACEAJY8DyDACAABbBAAADgAAAAAAAAAAAAAAAAAuAgAA&#10;ZHJzL2Uyb0RvYy54bWxQSwECLQAUAAYACAAAACEA3KxZxt0AAAAHAQAADwAAAAAAAAAAAAAAAACK&#10;BAAAZHJzL2Rvd25yZXYueG1sUEsFBgAAAAAEAAQA8wAAAJQFA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Projecte UI JavaME</w:t>
                      </w:r>
                    </w:p>
                    <w:p w:rsidR="005A6F8A" w:rsidRPr="00704815" w:rsidRDefault="005A6F8A" w:rsidP="005A6F8A">
                      <w:pPr>
                        <w:rPr>
                          <w:sz w:val="16"/>
                          <w:szCs w:val="16"/>
                        </w:rPr>
                      </w:pPr>
                    </w:p>
                  </w:txbxContent>
                </v:textbox>
              </v:shape>
            </w:pict>
          </mc:Fallback>
        </mc:AlternateContent>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&lt;module&gt;web-seam&lt;/module&gt;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&lt;module&gt;web-spring&lt;/module&gt;</w:t>
      </w:r>
    </w:p>
    <w:p w:rsidR="005A6F8A" w:rsidRPr="00E80DCD" w:rsidRDefault="005A6F8A" w:rsidP="005A6F8A">
      <w:pPr>
        <w:rPr>
          <w:rFonts w:ascii="Verdana" w:hAnsi="Verdana"/>
          <w:i/>
          <w:sz w:val="18"/>
          <w:szCs w:val="18"/>
          <w:lang w:val="en-GB"/>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t>&lt;module&gt;javame&lt;/module&gt;</w:t>
      </w:r>
    </w:p>
    <w:p w:rsidR="005A6F8A" w:rsidRPr="00E80DCD" w:rsidRDefault="005A6F8A" w:rsidP="005A6F8A">
      <w:pPr>
        <w:rPr>
          <w:rFonts w:ascii="Verdana" w:hAnsi="Verdana"/>
          <w:i/>
          <w:sz w:val="18"/>
          <w:szCs w:val="18"/>
        </w:rPr>
      </w:pP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lang w:val="en-GB"/>
        </w:rPr>
        <w:tab/>
      </w:r>
      <w:r w:rsidRPr="00E80DCD">
        <w:rPr>
          <w:rFonts w:ascii="Verdana" w:hAnsi="Verdana"/>
          <w:i/>
          <w:sz w:val="18"/>
          <w:szCs w:val="18"/>
        </w:rPr>
        <w:t>&lt;/modules&gt;</w:t>
      </w:r>
    </w:p>
    <w:p w:rsidR="005A6F8A" w:rsidRDefault="005A6F8A" w:rsidP="005A6F8A">
      <w:pPr>
        <w:rPr>
          <w:rFonts w:ascii="Verdana" w:hAnsi="Verdana"/>
          <w:i/>
          <w:sz w:val="18"/>
          <w:szCs w:val="18"/>
        </w:rPr>
      </w:pPr>
      <w:r w:rsidRPr="00E80DCD">
        <w:rPr>
          <w:rFonts w:ascii="Verdana" w:hAnsi="Verdana"/>
          <w:i/>
          <w:sz w:val="18"/>
          <w:szCs w:val="18"/>
        </w:rPr>
        <w:tab/>
      </w:r>
      <w:r w:rsidRPr="00E80DCD">
        <w:rPr>
          <w:rFonts w:ascii="Verdana" w:hAnsi="Verdana"/>
          <w:i/>
          <w:sz w:val="18"/>
          <w:szCs w:val="18"/>
        </w:rPr>
        <w:tab/>
        <w:t>&lt;/profile&gt;</w:t>
      </w:r>
    </w:p>
    <w:p w:rsidR="005A6F8A" w:rsidRDefault="005A6F8A" w:rsidP="005A6F8A"/>
    <w:p w:rsidR="005A6F8A" w:rsidRPr="004C0033" w:rsidRDefault="005A6F8A" w:rsidP="005A6F8A"/>
    <w:p w:rsidR="005A6F8A" w:rsidRPr="003B64BC" w:rsidRDefault="005A6F8A" w:rsidP="005A6F8A">
      <w:pPr>
        <w:rPr>
          <w:rFonts w:ascii="Verdana" w:hAnsi="Verdana"/>
          <w:sz w:val="20"/>
          <w:szCs w:val="20"/>
        </w:rPr>
      </w:pPr>
    </w:p>
    <w:p w:rsidR="005A6F8A" w:rsidRDefault="005A6F8A" w:rsidP="005A6F8A">
      <w:pPr>
        <w:pStyle w:val="Lista"/>
        <w:rPr>
          <w:rFonts w:ascii="Verdana" w:hAnsi="Verdana"/>
          <w:b/>
          <w:color w:val="000080"/>
          <w:lang w:val="en-GB"/>
        </w:rPr>
      </w:pPr>
      <w:r w:rsidRPr="00AC0800">
        <w:rPr>
          <w:rFonts w:ascii="Verdana" w:hAnsi="Verdana"/>
          <w:lang w:val="en-GB"/>
        </w:rPr>
        <w:t>C:\Documents and Settings\peres\Escritorio\flamingo-android-2.1.1\examples\</w:t>
      </w:r>
      <w:r w:rsidRPr="000716F7">
        <w:rPr>
          <w:rFonts w:ascii="Verdana" w:hAnsi="Verdana"/>
          <w:color w:val="008080"/>
          <w:lang w:val="en-GB"/>
        </w:rPr>
        <w:t>helloworld</w:t>
      </w:r>
      <w:r w:rsidRPr="003B64BC">
        <w:rPr>
          <w:rFonts w:ascii="Verdana" w:hAnsi="Verdana"/>
          <w:lang w:val="en-GB"/>
        </w:rPr>
        <w:t>&gt;</w:t>
      </w:r>
      <w:r w:rsidRPr="00AC0800">
        <w:rPr>
          <w:rFonts w:ascii="Verdana" w:hAnsi="Verdana"/>
          <w:b/>
          <w:color w:val="000080"/>
          <w:lang w:val="en-GB"/>
        </w:rPr>
        <w:t xml:space="preserve">mvn clean install </w:t>
      </w:r>
      <w:r>
        <w:rPr>
          <w:rFonts w:ascii="Verdana" w:hAnsi="Verdana"/>
          <w:b/>
          <w:color w:val="000080"/>
          <w:lang w:val="en-GB"/>
        </w:rPr>
        <w:t>–</w:t>
      </w:r>
      <w:r w:rsidRPr="00AC0800">
        <w:rPr>
          <w:rFonts w:ascii="Verdana" w:hAnsi="Verdana"/>
          <w:b/>
          <w:color w:val="000080"/>
          <w:lang w:val="en-GB"/>
        </w:rPr>
        <w:t>Pandroid</w:t>
      </w:r>
    </w:p>
    <w:p w:rsidR="005A6F8A" w:rsidRPr="003B64BC" w:rsidRDefault="005A6F8A" w:rsidP="005A6F8A">
      <w:pPr>
        <w:pStyle w:val="Lista"/>
        <w:rPr>
          <w:rFonts w:ascii="Verdana" w:hAnsi="Verdana"/>
          <w:lang w:val="en-GB"/>
        </w:rPr>
      </w:pPr>
    </w:p>
    <w:p w:rsidR="005A6F8A" w:rsidRPr="003B64BC" w:rsidRDefault="005A6F8A" w:rsidP="005A6F8A">
      <w:pPr>
        <w:pStyle w:val="Lista"/>
        <w:rPr>
          <w:rFonts w:ascii="Verdana" w:hAnsi="Verdana"/>
          <w:lang w:val="en-GB"/>
        </w:rPr>
      </w:pPr>
      <w:r w:rsidRPr="003B64BC">
        <w:rPr>
          <w:rFonts w:ascii="Verdana" w:hAnsi="Verdana"/>
          <w:lang w:val="en-GB"/>
        </w:rPr>
        <w:t>[INFO] Scanning for projects...</w:t>
      </w:r>
    </w:p>
    <w:p w:rsidR="005A6F8A" w:rsidRPr="003B64BC" w:rsidRDefault="005A6F8A" w:rsidP="005A6F8A">
      <w:pPr>
        <w:pStyle w:val="Lista"/>
        <w:rPr>
          <w:rFonts w:ascii="Verdana" w:hAnsi="Verdana"/>
          <w:lang w:val="en-GB"/>
        </w:rPr>
      </w:pPr>
      <w:r w:rsidRPr="003B64BC">
        <w:rPr>
          <w:rFonts w:ascii="Verdana" w:hAnsi="Verdana"/>
          <w:lang w:val="en-GB"/>
        </w:rPr>
        <w:t>[INFO] Reactor build order:</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[INFO]   Exadel Flamingo Helloworld Sample</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 xml:space="preserve">[INFO]   Exadel Flamingo Helloworld Sample :: </w:t>
      </w:r>
      <w:r w:rsidRPr="003B64BC">
        <w:rPr>
          <w:rFonts w:ascii="Verdana" w:hAnsi="Verdana"/>
          <w:color w:val="FF0000"/>
          <w:sz w:val="20"/>
          <w:szCs w:val="20"/>
          <w:lang w:val="en-GB"/>
        </w:rPr>
        <w:t>Java Components</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 xml:space="preserve">[INFO]   Exadel Flamingo Helloworld Sample :: </w:t>
      </w:r>
      <w:r w:rsidRPr="003B64BC">
        <w:rPr>
          <w:rFonts w:ascii="Verdana" w:hAnsi="Verdana"/>
          <w:color w:val="FF0000"/>
          <w:sz w:val="20"/>
          <w:szCs w:val="20"/>
          <w:lang w:val="en-GB"/>
        </w:rPr>
        <w:t>Seam Version</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 xml:space="preserve">[INFO]   Exadel Flamingo Helloworld Sample :: </w:t>
      </w:r>
      <w:r w:rsidRPr="003B64BC">
        <w:rPr>
          <w:rFonts w:ascii="Verdana" w:hAnsi="Verdana"/>
          <w:color w:val="FF0000"/>
          <w:sz w:val="20"/>
          <w:szCs w:val="20"/>
          <w:lang w:val="en-GB"/>
        </w:rPr>
        <w:t>Spring Version</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 xml:space="preserve">[INFO]   Exadel Flamingo Helloworld Sample :: </w:t>
      </w:r>
      <w:r w:rsidRPr="003B64BC">
        <w:rPr>
          <w:rFonts w:ascii="Verdana" w:hAnsi="Verdana"/>
          <w:color w:val="FF0000"/>
          <w:sz w:val="20"/>
          <w:szCs w:val="20"/>
          <w:lang w:val="en-GB"/>
        </w:rPr>
        <w:t>Android UI</w:t>
      </w:r>
    </w:p>
    <w:p w:rsidR="005A6F8A" w:rsidRDefault="005A6F8A" w:rsidP="005A6F8A">
      <w:pPr>
        <w:pStyle w:val="Textoindependiente"/>
        <w:rPr>
          <w:rFonts w:ascii="Verdana" w:hAnsi="Verdana"/>
          <w:lang w:val="en-GB"/>
        </w:rPr>
      </w:pPr>
      <w:r w:rsidRPr="003B64BC">
        <w:rPr>
          <w:rFonts w:ascii="Verdana" w:hAnsi="Verdana"/>
          <w:lang w:val="en-GB"/>
        </w:rPr>
        <w:t>[INFO] ------------------------------------------------------------------------</w:t>
      </w:r>
    </w:p>
    <w:p w:rsidR="005A6F8A" w:rsidRDefault="005A6F8A" w:rsidP="005A6F8A">
      <w:pPr>
        <w:pStyle w:val="Textoindependiente"/>
        <w:rPr>
          <w:rFonts w:ascii="Verdana" w:hAnsi="Verdana"/>
          <w:lang w:val="en-GB"/>
        </w:rPr>
      </w:pPr>
    </w:p>
    <w:p w:rsidR="005A6F8A" w:rsidRPr="00D6503C" w:rsidRDefault="005A6F8A" w:rsidP="005A6F8A">
      <w:pPr>
        <w:pStyle w:val="Textoindependiente"/>
        <w:numPr>
          <w:ilvl w:val="0"/>
          <w:numId w:val="6"/>
        </w:numPr>
        <w:rPr>
          <w:rFonts w:ascii="Verdana" w:hAnsi="Verdana"/>
          <w:i/>
          <w:color w:val="008000"/>
          <w:lang w:val="en-GB"/>
        </w:rPr>
      </w:pPr>
      <w:r w:rsidRPr="00D6503C">
        <w:rPr>
          <w:rFonts w:ascii="Verdana" w:hAnsi="Verdana"/>
          <w:i/>
          <w:color w:val="008000"/>
          <w:lang w:val="en-GB"/>
        </w:rPr>
        <w:t>helloworld\common\pom.xml</w:t>
      </w:r>
    </w:p>
    <w:p w:rsidR="005A6F8A" w:rsidRDefault="005A6F8A" w:rsidP="005A6F8A">
      <w:pPr>
        <w:pStyle w:val="Textoindependiente"/>
        <w:rPr>
          <w:rFonts w:ascii="Verdana" w:hAnsi="Verdana"/>
          <w:lang w:val="en-GB"/>
        </w:rPr>
      </w:pPr>
    </w:p>
    <w:tbl>
      <w:tblPr>
        <w:tblW w:w="0" w:type="auto"/>
        <w:tblInd w:w="20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ook w:val="01E0" w:firstRow="1" w:lastRow="1" w:firstColumn="1" w:lastColumn="1" w:noHBand="0" w:noVBand="0"/>
      </w:tblPr>
      <w:tblGrid>
        <w:gridCol w:w="6632"/>
      </w:tblGrid>
      <w:tr w:rsidR="005A6F8A" w:rsidRPr="002165D0" w:rsidTr="00A07755">
        <w:tc>
          <w:tcPr>
            <w:tcW w:w="7331" w:type="dxa"/>
            <w:shd w:val="pct5" w:color="auto" w:fill="auto"/>
          </w:tcPr>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&lt;?xml version="1.0" encoding="UTF-8"?&gt;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lastRenderedPageBreak/>
              <w:t>&lt;project xmlns="http://maven.apache.org/POM/4.0.0" xmlns:xsi="http://www.w3.org/2001/XMLSchema-instance" xsi:schemaLocation="http://maven.apache.org/POM/4.0.0 http://maven.apache.org/maven-v4_0_0.xsd"&gt;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&lt;modelVersion&gt;4.0.0&lt;/modelVersion&gt;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60640" behindDoc="0" locked="0" layoutInCell="1" allowOverlap="1" wp14:anchorId="6FC3C728" wp14:editId="44BC4B62">
                      <wp:simplePos x="0" y="0"/>
                      <wp:positionH relativeFrom="column">
                        <wp:posOffset>274320</wp:posOffset>
                      </wp:positionH>
                      <wp:positionV relativeFrom="paragraph">
                        <wp:posOffset>-6350</wp:posOffset>
                      </wp:positionV>
                      <wp:extent cx="114300" cy="914400"/>
                      <wp:effectExtent l="7620" t="12700" r="11430" b="6350"/>
                      <wp:wrapNone/>
                      <wp:docPr id="112"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14400"/>
                              </a:xfrm>
                              <a:prstGeom prst="lef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26" type="#_x0000_t87" style="position:absolute;margin-left:21.6pt;margin-top:-.5pt;width:9pt;height:1in;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84gwIAADAFAAAOAAAAZHJzL2Uyb0RvYy54bWysVFFv2yAQfp+0/4B4T21SJ02tOlUXJ9Ok&#10;bqvU7QcQwDEbBg9InHbaf9+BnTRZX6ZpPNjgO39339133NzuG4V2wjppdIHJRYqR0MxwqTcF/vpl&#10;NZph5DzVnCqjRYGfhMO387dvbro2F2NTG8WFRQCiXd61Ba69b/MkcawWDXUXphUajJWxDfVwtJuE&#10;W9oBeqOScZpOk85Y3lrDhHPwteyNeB7xq0ow/7mqnPBIFRhy8/Fp43Mdnsn8huYbS9tasiEN+g9Z&#10;NFRqCHqEKqmnaGvlK6hGMmucqfwFM01iqkoyETkAG5L+weaxpq2IXKA4rj2Wyf0/WPZp92CR5NA7&#10;MsZI0waadLf1JsZGZDoLJepal4PnY/tgA0nX3hv23YEhObOEgwMftO4+Gg5AFIBiWfaVbcKfQBjt&#10;Y/WfjtUXe48YfCQku0yhRwxM1yTLYB8i0Pzwc2udfy9Mg8KmwEpU/p2lLFSI5nR373zsAB9YUP6N&#10;YFQ1Chq6owpNYV0NDT/xAdYvPpMU1hB2QIQEDoEDvDYrqVSUjdKog1Qn40nMwBkleTAGN2c364Wy&#10;CAID0bgG2DM3a7aaR7BaUL4c9p5K1e8huNIBD4o08Avlisr6eZ1eL2fLWTbKxtPlKEvLcnS3WmSj&#10;6YpcTcrLcrEoya+QGsnyWnIudMjuoHKS/Z2Khnnr9XnU+RmLM7KruF6TTc7TiJ0FLod3ZBflFBTU&#10;S25t+BOoyZp+bOGagU1t7DNGHYxsgd2PLbUCI/VBw0xE0cCMx0M2uRqDmOypZX1qoZoBVIE9Rv12&#10;4ft7YdtauakhEolt1SaMQyX9Qe59VoP2YSwjg+EKCXN/eo5eLxfd/DcAAAD//wMAUEsDBBQABgAI&#10;AAAAIQAGRQxD3wAAAAgBAAAPAAAAZHJzL2Rvd25yZXYueG1sTI9BSwMxFITvgv8hPMGLtEnaUsq6&#10;2SJCQXtQWq3ndPPcXbp5WTdpu/rrfT3pcZhh5pt8OfhWnLCPTSADeqxAIJXBNVQZeH9bjRYgYrLk&#10;bBsIDXxjhGVxfZXbzIUzbfC0TZXgEoqZNVCn1GVSxrJGb+M4dEjsfYbe28Syr6Tr7ZnLfSsnSs2l&#10;tw3xQm07fKyxPGyP3kDa6Zdy+AlfdvX8oZ703Xrzelgbc3szPNyDSDikvzBc8BkdCmbahyO5KFoD&#10;s+mEkwZGmi+xP9es95ybTRXIIpf/DxS/AAAA//8DAFBLAQItABQABgAIAAAAIQC2gziS/gAAAOEB&#10;AAATAAAAAAAAAAAAAAAAAAAAAABbQ29udGVudF9UeXBlc10ueG1sUEsBAi0AFAAGAAgAAAAhADj9&#10;If/WAAAAlAEAAAsAAAAAAAAAAAAAAAAALwEAAF9yZWxzLy5yZWxzUEsBAi0AFAAGAAgAAAAhABGJ&#10;3ziDAgAAMAUAAA4AAAAAAAAAAAAAAAAALgIAAGRycy9lMm9Eb2MueG1sUEsBAi0AFAAGAAgAAAAh&#10;AAZFDEPfAAAACAEAAA8AAAAAAAAAAAAAAAAA3QQAAGRycy9kb3ducmV2LnhtbFBLBQYAAAAABAAE&#10;APMAAADpBQAAAAA=&#10;"/>
                  </w:pict>
                </mc:Fallback>
              </mc:AlternateContent>
            </w:r>
            <w:r w:rsidRPr="002165D0">
              <w:rPr>
                <w:rFonts w:ascii="Verdana" w:hAnsi="Verdana"/>
                <w:sz w:val="16"/>
                <w:szCs w:val="16"/>
                <w:lang w:val="en-GB"/>
              </w:rPr>
              <w:tab/>
              <w:t>&lt;parent&gt;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&lt;groupId&gt;com.exadel.flamingo.samples.helloworld&lt;/groupId&gt;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&lt;artifactId&gt;parent&lt;/artifactId&gt;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&lt;version&gt;1.0-SNAPSHOT&lt;/version&gt;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&lt;/parent&gt;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&lt;artifactId&gt;</w:t>
            </w:r>
            <w:r w:rsidRPr="002165D0">
              <w:rPr>
                <w:rFonts w:ascii="Verdana" w:hAnsi="Verdana"/>
                <w:color w:val="FF0000"/>
                <w:sz w:val="16"/>
                <w:szCs w:val="16"/>
                <w:lang w:val="en-GB"/>
              </w:rPr>
              <w:t>helloworld-sample-common</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&lt;name&gt;</w:t>
            </w:r>
            <w:r w:rsidRPr="002165D0">
              <w:rPr>
                <w:rFonts w:ascii="Verdana" w:hAnsi="Verdana"/>
                <w:color w:val="FF0000"/>
                <w:sz w:val="16"/>
                <w:szCs w:val="16"/>
                <w:lang w:val="en-GB"/>
              </w:rPr>
              <w:t>${projectName} :: Java Components</w:t>
            </w:r>
            <w:r w:rsidRPr="002165D0">
              <w:rPr>
                <w:rFonts w:ascii="Verdana" w:hAnsi="Verdana"/>
                <w:sz w:val="16"/>
                <w:szCs w:val="16"/>
                <w:lang w:val="en-GB"/>
              </w:rPr>
              <w:t>&lt;/name&gt;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&lt;plugins&gt;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&lt;groupId&gt;org.apache.maven.plugins&lt;/groupId&gt;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&lt;artifactId&gt;maven-compiler-plugin&lt;/artifactId&gt;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&lt;source&gt;1.3&lt;/source&gt;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&lt;target&gt;1.1&lt;/target&gt;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&lt;encoding&gt;${encoding}&lt;/encoding&gt;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&lt;/plugins&gt;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rPr>
                <w:rFonts w:ascii="Verdana" w:hAnsi="Verdana"/>
                <w:lang w:val="en-GB"/>
              </w:rPr>
            </w:pPr>
            <w:r w:rsidRPr="002165D0">
              <w:rPr>
                <w:rFonts w:ascii="Verdana" w:hAnsi="Verdana"/>
                <w:sz w:val="16"/>
                <w:szCs w:val="16"/>
                <w:lang w:val="en-GB"/>
              </w:rPr>
              <w:t>&lt;/project&gt;</w:t>
            </w:r>
          </w:p>
          <w:p w:rsidR="005A6F8A" w:rsidRPr="002165D0" w:rsidRDefault="005A6F8A" w:rsidP="00A07755">
            <w:pPr>
              <w:pStyle w:val="Textoindependiente"/>
              <w:rPr>
                <w:rFonts w:ascii="Verdana" w:hAnsi="Verdana"/>
                <w:lang w:val="en-GB"/>
              </w:rPr>
            </w:pPr>
          </w:p>
        </w:tc>
      </w:tr>
    </w:tbl>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Pr="003B64BC" w:rsidRDefault="005A6F8A" w:rsidP="005A6F8A">
      <w:pPr>
        <w:pStyle w:val="Textoindependiente"/>
        <w:rPr>
          <w:rFonts w:ascii="Verdana" w:hAnsi="Verdana"/>
          <w:lang w:val="en-GB"/>
        </w:rPr>
      </w:pPr>
    </w:p>
    <w:p w:rsidR="005A6F8A" w:rsidRPr="003B64BC" w:rsidRDefault="005A6F8A" w:rsidP="005A6F8A">
      <w:pPr>
        <w:pStyle w:val="Textoindependiente"/>
        <w:rPr>
          <w:rFonts w:ascii="Verdana" w:hAnsi="Verdana"/>
          <w:lang w:val="en-GB"/>
        </w:rPr>
      </w:pPr>
      <w:r>
        <w:rPr>
          <w:rFonts w:ascii="Verdana" w:hAnsi="Verdana"/>
          <w:noProof/>
          <w:lang w:val="ca-ES" w:eastAsia="ca-ES"/>
        </w:rPr>
        <mc:AlternateContent>
          <mc:Choice Requires="wps">
            <w:drawing>
              <wp:anchor distT="0" distB="0" distL="114300" distR="114300" simplePos="0" relativeHeight="251687936" behindDoc="0" locked="0" layoutInCell="1" allowOverlap="1" wp14:anchorId="17F05CC6" wp14:editId="7B23D511">
                <wp:simplePos x="0" y="0"/>
                <wp:positionH relativeFrom="column">
                  <wp:posOffset>3314700</wp:posOffset>
                </wp:positionH>
                <wp:positionV relativeFrom="paragraph">
                  <wp:posOffset>349250</wp:posOffset>
                </wp:positionV>
                <wp:extent cx="1562100" cy="457200"/>
                <wp:effectExtent l="9525" t="6350" r="9525" b="12700"/>
                <wp:wrapNone/>
                <wp:docPr id="1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57200"/>
                        </a:xfrm>
                        <a:prstGeom prst="rect">
                          <a:avLst/>
                        </a:prstGeom>
                        <a:solidFill>
                          <a:srgbClr val="FFFF99"/>
                        </a:solidFill>
                        <a:ln w="9525">
                          <a:solidFill>
                            <a:srgbClr val="000000"/>
                          </a:solidFill>
                          <a:miter lim="800000"/>
                          <a:headEnd/>
                          <a:tailEnd/>
                        </a:ln>
                      </wps:spPr>
                      <wps:txbx>
                        <w:txbxContent>
                          <w:p w:rsidR="005A6F8A" w:rsidRPr="007571E2" w:rsidRDefault="005A6F8A" w:rsidP="005A6F8A">
                            <w:pPr>
                              <w:rPr>
                                <w:rStyle w:val="CdigoHTML"/>
                                <w:rFonts w:ascii="Verdana" w:hAnsi="Verdana"/>
                                <w:i/>
                                <w:sz w:val="16"/>
                                <w:szCs w:val="16"/>
                                <w:lang w:val="en-GB"/>
                              </w:rPr>
                            </w:pPr>
                            <w:r w:rsidRPr="007571E2">
                              <w:rPr>
                                <w:rFonts w:ascii="Verdana" w:hAnsi="Verdana"/>
                                <w:sz w:val="16"/>
                                <w:szCs w:val="16"/>
                                <w:lang w:val="en-GB"/>
                              </w:rPr>
                              <w:t>remove files generated at build-time in a project's directory.</w:t>
                            </w:r>
                          </w:p>
                          <w:p w:rsidR="005A6F8A" w:rsidRPr="007571E2" w:rsidRDefault="005A6F8A" w:rsidP="005A6F8A">
                            <w:pPr>
                              <w:rPr>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6" type="#_x0000_t202" style="position:absolute;margin-left:261pt;margin-top:27.5pt;width:123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q5LwIAAFsEAAAOAAAAZHJzL2Uyb0RvYy54bWysVNtu2zAMfR+wfxD0vtjOkq4x4hRdugwD&#10;ugvQ7gNkWbaFSaImKbG7ry8lp2m6YS/D/CBIInVInkN6fTVqRQ7CeQmmosUsp0QYDo00XUW/3+/e&#10;XFLiAzMNU2BERR+Ep1eb16/Wgy3FHHpQjXAEQYwvB1vRPgRbZpnnvdDMz8AKg8YWnGYBj67LGscG&#10;RNcqm+f5RTaAa6wDLrzH25vJSDcJv20FD1/b1otAVEUxt5BWl9Y6rtlmzcrOMdtLfkyD/UMWmkmD&#10;QU9QNywwsnfyDygtuQMPbZhx0Bm0reQi1YDVFPlv1dz1zIpUC5Lj7Ykm//9g+ZfDN0dkg9oVBSWG&#10;aRTpXoyBvIeRvF1FggbrS/S7s+gZRrxH51Sst7fAf3hiYNsz04lr52DoBWswwSK+zM6eTjg+gtTD&#10;Z2gwDtsHSEBj63RkD/kgiI5CPZzEibnwGHJ5MS9yNHG0LZbvUP0UgpVPr63z4aMATeKmog7FT+js&#10;cOtDzIaVTy4xmAclm51UKh1cV2+VIweGjbLDb5VKxycv3JQhQ0VXy/lyIuCvEHn6jgm+gNAyYMcr&#10;qSt6eXJiZaTtg2lSPwYm1bTH+MoceYzUTSSGsR4nzRIFkeQamgdk1sHU4TiRuOnB/aJkwO6uqP+5&#10;Z05Qoj4ZVGdVLBZxHNIhkUmJO7fU5xZmOEJVNFAybbdhGqG9dbLrMdLUDwauUdFWJrKfszrmjx2c&#10;NDhOWxyR83Pyev4nbB4BAAD//wMAUEsDBBQABgAIAAAAIQBl49AE3AAAAAoBAAAPAAAAZHJzL2Rv&#10;d25yZXYueG1sTI/BTsMwEETvSPyDtUjcqNNITaIQp0JIHBCXEvoBTrxNDPY6it02/D3LCU47qx3N&#10;vmn2q3figku0gRRsNxkIpCEYS6OC48fLQwUiJk1Gu0Co4Bsj7Nvbm0bXJlzpHS9dGgWHUKy1giml&#10;uZYyDhN6HTdhRuLbKSxeJ16XUZpFXzncO5lnWSG9tsQfJj3j84TDV3f2CoqCKn/Az9Phzb522g0l&#10;bW2v1P3d+vQIIuGa/szwi8/o0DJTH85konAKdnnOXRKLHU82lEXFomdnXmYg20b+r9D+AAAA//8D&#10;AFBLAQItABQABgAIAAAAIQC2gziS/gAAAOEBAAATAAAAAAAAAAAAAAAAAAAAAABbQ29udGVudF9U&#10;eXBlc10ueG1sUEsBAi0AFAAGAAgAAAAhADj9If/WAAAAlAEAAAsAAAAAAAAAAAAAAAAALwEAAF9y&#10;ZWxzLy5yZWxzUEsBAi0AFAAGAAgAAAAhAGhEirkvAgAAWwQAAA4AAAAAAAAAAAAAAAAALgIAAGRy&#10;cy9lMm9Eb2MueG1sUEsBAi0AFAAGAAgAAAAhAGXj0ATcAAAACgEAAA8AAAAAAAAAAAAAAAAAiQQA&#10;AGRycy9kb3ducmV2LnhtbFBLBQYAAAAABAAEAPMAAACSBQAAAAA=&#10;" fillcolor="#ff9">
                <v:textbox>
                  <w:txbxContent>
                    <w:p w:rsidR="005A6F8A" w:rsidRPr="007571E2" w:rsidRDefault="005A6F8A" w:rsidP="005A6F8A">
                      <w:pPr>
                        <w:rPr>
                          <w:rStyle w:val="CdigoHTML"/>
                          <w:rFonts w:ascii="Verdana" w:hAnsi="Verdana"/>
                          <w:i/>
                          <w:sz w:val="16"/>
                          <w:szCs w:val="16"/>
                          <w:lang w:val="en-GB"/>
                        </w:rPr>
                      </w:pPr>
                      <w:r w:rsidRPr="007571E2">
                        <w:rPr>
                          <w:rFonts w:ascii="Verdana" w:hAnsi="Verdana"/>
                          <w:sz w:val="16"/>
                          <w:szCs w:val="16"/>
                          <w:lang w:val="en-GB"/>
                        </w:rPr>
                        <w:t>remove files generated at build-time in a project's directory.</w:t>
                      </w:r>
                    </w:p>
                    <w:p w:rsidR="005A6F8A" w:rsidRPr="007571E2" w:rsidRDefault="005A6F8A" w:rsidP="005A6F8A">
                      <w:pPr>
                        <w:rPr>
                          <w:szCs w:val="16"/>
                          <w:lang w:val="en-GB"/>
                        </w:rPr>
                      </w:pPr>
                    </w:p>
                  </w:txbxContent>
                </v:textbox>
              </v:shape>
            </w:pict>
          </mc:Fallback>
        </mc:AlternateContent>
      </w:r>
      <w:r w:rsidRPr="003B64BC">
        <w:rPr>
          <w:rFonts w:ascii="Verdana" w:hAnsi="Verdana"/>
          <w:lang w:val="en-GB"/>
        </w:rPr>
        <w:t xml:space="preserve">[INFO] </w:t>
      </w:r>
      <w:r w:rsidRPr="0009480F">
        <w:rPr>
          <w:rFonts w:ascii="Verdana" w:hAnsi="Verdana"/>
          <w:color w:val="FF6600"/>
          <w:lang w:val="en-GB"/>
        </w:rPr>
        <w:t>Building Exadel Flamingo Helloworld Sample [INFO]</w:t>
      </w:r>
      <w:r w:rsidRPr="003B64BC">
        <w:rPr>
          <w:rFonts w:ascii="Verdana" w:hAnsi="Verdana"/>
          <w:lang w:val="en-GB"/>
        </w:rPr>
        <w:t xml:space="preserve">    task-segment: [clean, install]</w:t>
      </w:r>
    </w:p>
    <w:p w:rsidR="005A6F8A" w:rsidRPr="003B64BC" w:rsidRDefault="005A6F8A" w:rsidP="005A6F8A">
      <w:pPr>
        <w:pStyle w:val="Lista"/>
        <w:rPr>
          <w:rFonts w:ascii="Verdana" w:hAnsi="Verdana"/>
          <w:lang w:val="en-GB"/>
        </w:rPr>
      </w:pPr>
      <w:r w:rsidRPr="003B64BC">
        <w:rPr>
          <w:rFonts w:ascii="Verdana" w:hAnsi="Verdana"/>
          <w:lang w:val="en-GB"/>
        </w:rPr>
        <w:t>[INFO] ------------------------------------------------------------------------</w:t>
      </w:r>
    </w:p>
    <w:p w:rsidR="005A6F8A" w:rsidRPr="003B64BC" w:rsidRDefault="005A6F8A" w:rsidP="005A6F8A">
      <w:pPr>
        <w:pStyle w:val="Lista"/>
        <w:rPr>
          <w:rFonts w:ascii="Verdana" w:hAnsi="Verdana"/>
          <w:lang w:val="en-GB"/>
        </w:rPr>
      </w:pPr>
      <w:r>
        <w:rPr>
          <w:rFonts w:ascii="Verdana" w:hAnsi="Verdana"/>
          <w:noProof/>
          <w:sz w:val="20"/>
          <w:szCs w:val="20"/>
          <w:lang w:val="ca-ES" w:eastAsia="ca-ES"/>
        </w:rPr>
        <mc:AlternateContent>
          <mc:Choice Requires="wps">
            <w:drawing>
              <wp:anchor distT="0" distB="0" distL="114300" distR="114300" simplePos="0" relativeHeight="251688960" behindDoc="0" locked="0" layoutInCell="1" allowOverlap="1" wp14:anchorId="64F8BEA8" wp14:editId="35B72719">
                <wp:simplePos x="0" y="0"/>
                <wp:positionH relativeFrom="column">
                  <wp:posOffset>1714500</wp:posOffset>
                </wp:positionH>
                <wp:positionV relativeFrom="paragraph">
                  <wp:posOffset>36195</wp:posOffset>
                </wp:positionV>
                <wp:extent cx="1600200" cy="24130"/>
                <wp:effectExtent l="19050" t="36195" r="9525" b="53975"/>
                <wp:wrapNone/>
                <wp:docPr id="11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24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85pt" to="26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7ewNgIAAFsEAAAOAAAAZHJzL2Uyb0RvYy54bWysVMFu2zAMvQ/YPwi6p7ZTN0uMOsUQJ9sh&#10;6wq0+wBFkmNhsiRISpxg2L+PVNK03S7DMB9kyiKfHh9J394dek320gdlTU2Lq5wSabgVymxr+u1p&#10;NZpSEiIzgmlrZE2PMtC7+ft3t4Or5Nh2VgvpCYCYUA2upl2MrsqywDvZs3BlnTRw2Frfswhbv82E&#10;ZwOg9zob5/kkG6wXzlsuQ4CvzemQzhN+20oev7ZtkJHomgK3mFaf1g2u2fyWVVvPXKf4mQb7BxY9&#10;UwYuvUA1LDKy8+oPqF5xb4Nt4xW3fWbbVnGZcoBsivy3bB475mTKBcQJ7iJT+H+w/H7/4IkSULsC&#10;9DGshyKtlZGkTOIMLlTgszAPHtPjB/Po1pZ/D8TYRcfMViaST0cHcQXKmb0JwU1wcMVm+GIF+LBd&#10;tEmpQ+t70mrlPmMggoMa5JBKc7yURh4i4fCxmOQ51JsSDmfjsrhO7DJWIQwGOx/iJ2l7gkZNNaSQ&#10;QNl+HSLSenFBd2NXSutUfW3IUNPZzfgmBQSrlcBDdAt+u1loT/YM+yc9KUc4ee3m7c6IBNZJJpZn&#10;OzKlwSYxiRO9Arm0pHhbLwUlWsLIoHWipw3eCAkD4bN1aqEfs3y2nC6n5agcT5ajMm+a0cfVohxN&#10;VsWHm+a6WSya4ieSL8qqU0JIg/yf27ko/65dzoN1asRLQ1+Eyt6iJ0WB7PM7kU61x3Lj/IVqY8Xx&#10;wWN2uIMOTs7nacMReb1PXi//hPkvAAAA//8DAFBLAwQUAAYACAAAACEA9xr+5d0AAAAHAQAADwAA&#10;AGRycy9kb3ducmV2LnhtbEyPQUvDQBCF74L/YRnBm900GKsxmyKi4Em0lUJv22RMYrOzcXfaRH+9&#10;40mPjzd875tiObleHTHEzpOB+SwBhVT5uqPGwNv68eIaVGRLte09oYEvjLAsT08Km9d+pFc8rrhR&#10;AqGYWwMt85BrHasWnY0zPyBJ9+6DsywxNLoOdhS463WaJFfa2Y5kobUD3rdY7VcHZ+BmPWb+Jew3&#10;l/Puc/v98MHD0zMbc3423d2CYpz47xh+9UUdSnHa+QPVUfUG0kUiv7CBbAFK+ixNJe8EnoEuC/3f&#10;v/wBAAD//wMAUEsBAi0AFAAGAAgAAAAhALaDOJL+AAAA4QEAABMAAAAAAAAAAAAAAAAAAAAAAFtD&#10;b250ZW50X1R5cGVzXS54bWxQSwECLQAUAAYACAAAACEAOP0h/9YAAACUAQAACwAAAAAAAAAAAAAA&#10;AAAvAQAAX3JlbHMvLnJlbHNQSwECLQAUAAYACAAAACEApu+3sDYCAABbBAAADgAAAAAAAAAAAAAA&#10;AAAuAgAAZHJzL2Uyb0RvYy54bWxQSwECLQAUAAYACAAAACEA9xr+5d0AAAAHAQAADwAAAAAAAAAA&#10;AAAAAACQBAAAZHJzL2Rvd25yZXYueG1sUEsFBgAAAAAEAAQA8wAAAJoFAAAAAA==&#10;">
                <v:stroke endarrow="block"/>
              </v:line>
            </w:pict>
          </mc:Fallback>
        </mc:AlternateContent>
      </w:r>
      <w:r w:rsidRPr="003B64BC">
        <w:rPr>
          <w:rFonts w:ascii="Verdana" w:hAnsi="Verdana"/>
          <w:lang w:val="en-GB"/>
        </w:rPr>
        <w:t xml:space="preserve">[INFO] </w:t>
      </w:r>
      <w:r w:rsidRPr="00536EEA">
        <w:rPr>
          <w:rFonts w:ascii="Verdana" w:hAnsi="Verdana"/>
          <w:color w:val="00CCFF"/>
          <w:lang w:val="en-GB"/>
        </w:rPr>
        <w:t>[clean:clean]</w:t>
      </w:r>
    </w:p>
    <w:p w:rsidR="005A6F8A" w:rsidRPr="003B64BC" w:rsidRDefault="005A6F8A" w:rsidP="005A6F8A">
      <w:pPr>
        <w:pStyle w:val="Lista"/>
        <w:rPr>
          <w:rFonts w:ascii="Verdana" w:hAnsi="Verdana"/>
          <w:lang w:val="en-GB"/>
        </w:rPr>
      </w:pPr>
      <w:r>
        <w:rPr>
          <w:rFonts w:ascii="Verdana" w:hAnsi="Verdana"/>
          <w:noProof/>
          <w:lang w:val="ca-ES" w:eastAsia="ca-ES"/>
        </w:rPr>
        <mc:AlternateContent>
          <mc:Choice Requires="wps">
            <w:drawing>
              <wp:anchor distT="0" distB="0" distL="114300" distR="114300" simplePos="0" relativeHeight="251698176" behindDoc="0" locked="0" layoutInCell="1" allowOverlap="1" wp14:anchorId="5FA81CC8" wp14:editId="4F650FF4">
                <wp:simplePos x="0" y="0"/>
                <wp:positionH relativeFrom="column">
                  <wp:posOffset>3429000</wp:posOffset>
                </wp:positionH>
                <wp:positionV relativeFrom="paragraph">
                  <wp:posOffset>332105</wp:posOffset>
                </wp:positionV>
                <wp:extent cx="1562100" cy="342900"/>
                <wp:effectExtent l="9525" t="8255" r="9525" b="10795"/>
                <wp:wrapNone/>
                <wp:docPr id="10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42900"/>
                        </a:xfrm>
                        <a:prstGeom prst="rect">
                          <a:avLst/>
                        </a:prstGeom>
                        <a:solidFill>
                          <a:srgbClr val="FFFF99"/>
                        </a:solidFill>
                        <a:ln w="9525">
                          <a:solidFill>
                            <a:srgbClr val="000000"/>
                          </a:solidFill>
                          <a:miter lim="800000"/>
                          <a:headEnd/>
                          <a:tailEnd/>
                        </a:ln>
                      </wps:spPr>
                      <wps:txbx>
                        <w:txbxContent>
                          <w:p w:rsidR="005A6F8A" w:rsidRPr="007571E2" w:rsidRDefault="005A6F8A" w:rsidP="005A6F8A">
                            <w:pPr>
                              <w:rPr>
                                <w:rStyle w:val="CdigoHTML"/>
                                <w:rFonts w:ascii="Verdana" w:hAnsi="Verdana"/>
                                <w:i/>
                                <w:sz w:val="16"/>
                                <w:szCs w:val="16"/>
                                <w:lang w:val="en-GB"/>
                              </w:rPr>
                            </w:pPr>
                            <w:r w:rsidRPr="007571E2">
                              <w:rPr>
                                <w:rFonts w:ascii="Verdana" w:hAnsi="Verdana"/>
                                <w:sz w:val="16"/>
                                <w:szCs w:val="16"/>
                                <w:lang w:val="en-GB"/>
                              </w:rPr>
                              <w:t>Installs a file in the local repository.</w:t>
                            </w:r>
                          </w:p>
                          <w:p w:rsidR="005A6F8A" w:rsidRPr="007571E2" w:rsidRDefault="005A6F8A" w:rsidP="005A6F8A">
                            <w:pPr>
                              <w:rPr>
                                <w:sz w:val="16"/>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7" type="#_x0000_t202" style="position:absolute;left:0;text-align:left;margin-left:270pt;margin-top:26.15pt;width:123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3MLQIAAFsEAAAOAAAAZHJzL2Uyb0RvYy54bWysVNtu2zAMfR+wfxD0vtjxkq424hRdugwD&#10;ugvQ7gNkWY6FSaImKbG7ry8lp2l2exnmB4EUqUPykPTqatSKHITzEkxN57OcEmE4tNLsavr1fvvq&#10;khIfmGmZAiNq+iA8vVq/fLEabCUK6EG1whEEMb4abE37EGyVZZ73QjM/AysMGjtwmgVU3S5rHRsQ&#10;XausyPOLbADXWgdceI+3N5ORrhN+1wkePnedF4GommJuIZ0unU08s/WKVTvHbC/5MQ32D1loJg0G&#10;PUHdsMDI3snfoLTkDjx0YcZBZ9B1kotUA1Yzz3+p5q5nVqRakBxvTzT5/wfLPx2+OCJb7F1eUmKY&#10;xibdizGQtzCSZREJGqyv0O/OomcY8R6dU7He3gL/5omBTc/MTlw7B0MvWIsJzuPL7OzphOMjSDN8&#10;hBbjsH2ABDR2Tkf2kA+C6Nioh1NzYi48hlxeFPMcTRxtrxdFiXIMwaqn19b58F6AJlGoqcPmJ3R2&#10;uPVhcn1yicE8KNlupVJJcbtmoxw5MByULX5leUT/yU0ZMtS0XBbLiYC/QuTp+xOElgEnXkld08uT&#10;E6sibe9Mi2myKjCpJhmrU+bIY6RuIjGMzTj1LLEcSW6gfUBmHUwTjhuJQg/uByUDTndN/fc9c4IS&#10;9cFgd8r5YhHXISmL5ZsCFXduac4tzHCEqmmgZBI3YVqhvXVy12OkaR4MXGNHO5nIfs7qmD9OcGrX&#10;cdviipzryev5n7B+BAAA//8DAFBLAwQUAAYACAAAACEAiNZht90AAAAKAQAADwAAAGRycy9kb3du&#10;cmV2LnhtbEyPwU7DMBBE70j8g7VI3KjdFtwoxKkQEgfEpaR8gJNsk7T2OordNvw9ywluuzuj2TfF&#10;dvZOXHCKQyADy4UCgdSEdqDOwNf+7SEDEZOl1rpAaOAbI2zL25vC5m240ideqtQJDqGYWwN9SmMu&#10;ZWx69DYuwojE2iFM3iZep062k71yuHdypZSW3g7EH3o74muPzak6ewNaU+Z3eDzsPob3yrpmQ8uh&#10;Nub+bn55BpFwTn9m+MVndCiZqQ5naqNwBp4eFXdJPKzWINiwyTQfanYqvQZZFvJ/hfIHAAD//wMA&#10;UEsBAi0AFAAGAAgAAAAhALaDOJL+AAAA4QEAABMAAAAAAAAAAAAAAAAAAAAAAFtDb250ZW50X1R5&#10;cGVzXS54bWxQSwECLQAUAAYACAAAACEAOP0h/9YAAACUAQAACwAAAAAAAAAAAAAAAAAvAQAAX3Jl&#10;bHMvLnJlbHNQSwECLQAUAAYACAAAACEAkJWtzC0CAABbBAAADgAAAAAAAAAAAAAAAAAuAgAAZHJz&#10;L2Uyb0RvYy54bWxQSwECLQAUAAYACAAAACEAiNZht90AAAAKAQAADwAAAAAAAAAAAAAAAACHBAAA&#10;ZHJzL2Rvd25yZXYueG1sUEsFBgAAAAAEAAQA8wAAAJEFAAAAAA==&#10;" fillcolor="#ff9">
                <v:textbox>
                  <w:txbxContent>
                    <w:p w:rsidR="005A6F8A" w:rsidRPr="007571E2" w:rsidRDefault="005A6F8A" w:rsidP="005A6F8A">
                      <w:pPr>
                        <w:rPr>
                          <w:rStyle w:val="CdigoHTML"/>
                          <w:rFonts w:ascii="Verdana" w:hAnsi="Verdana"/>
                          <w:i/>
                          <w:sz w:val="16"/>
                          <w:szCs w:val="16"/>
                          <w:lang w:val="en-GB"/>
                        </w:rPr>
                      </w:pPr>
                      <w:r w:rsidRPr="007571E2">
                        <w:rPr>
                          <w:rFonts w:ascii="Verdana" w:hAnsi="Verdana"/>
                          <w:sz w:val="16"/>
                          <w:szCs w:val="16"/>
                          <w:lang w:val="en-GB"/>
                        </w:rPr>
                        <w:t>Installs a file in the local repository.</w:t>
                      </w:r>
                    </w:p>
                    <w:p w:rsidR="005A6F8A" w:rsidRPr="007571E2" w:rsidRDefault="005A6F8A" w:rsidP="005A6F8A">
                      <w:pPr>
                        <w:rPr>
                          <w:sz w:val="16"/>
                          <w:szCs w:val="16"/>
                          <w:lang w:val="en-GB"/>
                        </w:rPr>
                      </w:pPr>
                    </w:p>
                  </w:txbxContent>
                </v:textbox>
              </v:shape>
            </w:pict>
          </mc:Fallback>
        </mc:AlternateContent>
      </w:r>
      <w:r w:rsidRPr="003B64BC">
        <w:rPr>
          <w:rFonts w:ascii="Verdana" w:hAnsi="Verdana"/>
          <w:lang w:val="en-GB"/>
        </w:rPr>
        <w:t xml:space="preserve">[INFO] </w:t>
      </w:r>
      <w:r w:rsidRPr="001B0A77">
        <w:rPr>
          <w:color w:val="333399"/>
          <w:lang w:val="en-GB"/>
        </w:rPr>
        <w:t>Deleting directory C:\Documents and Settings\peres\Escritorio\flamingo-android-2.1.1\examples\helloworld\target</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760A31">
        <w:rPr>
          <w:rFonts w:ascii="Verdana" w:hAnsi="Verdana"/>
          <w:color w:val="00CCFF"/>
          <w:lang w:val="en-GB"/>
        </w:rPr>
        <w:t>[site:attach-descriptor]</w:t>
      </w:r>
    </w:p>
    <w:p w:rsidR="005A6F8A" w:rsidRPr="003B64BC" w:rsidRDefault="005A6F8A" w:rsidP="005A6F8A">
      <w:pPr>
        <w:pStyle w:val="Lista"/>
        <w:rPr>
          <w:rFonts w:ascii="Verdana" w:hAnsi="Verdana"/>
          <w:lang w:val="en-GB"/>
        </w:rPr>
      </w:pPr>
      <w:r>
        <w:rPr>
          <w:rFonts w:ascii="Verdana" w:hAnsi="Verdana"/>
          <w:noProof/>
          <w:sz w:val="20"/>
          <w:szCs w:val="20"/>
          <w:lang w:val="ca-ES" w:eastAsia="ca-ES"/>
        </w:rPr>
        <w:lastRenderedPageBreak/>
        <mc:AlternateContent>
          <mc:Choice Requires="wps">
            <w:drawing>
              <wp:anchor distT="0" distB="0" distL="114300" distR="114300" simplePos="0" relativeHeight="251689984" behindDoc="0" locked="0" layoutInCell="1" allowOverlap="1" wp14:anchorId="011B6B7B" wp14:editId="13F6F22D">
                <wp:simplePos x="0" y="0"/>
                <wp:positionH relativeFrom="column">
                  <wp:posOffset>1828800</wp:posOffset>
                </wp:positionH>
                <wp:positionV relativeFrom="paragraph">
                  <wp:posOffset>13970</wp:posOffset>
                </wp:positionV>
                <wp:extent cx="1714500" cy="114300"/>
                <wp:effectExtent l="19050" t="13970" r="9525" b="62230"/>
                <wp:wrapNone/>
                <wp:docPr id="10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pt" to="27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YKNA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sUWqVI&#10;C016FoqjfBKK0xlXgM1a7WxIj57Vi3nW9KtDSq8bog48kny9GPDLgkdy5xIuzkCIffdRM7AhR69j&#10;pc61bVEthfkQHAM4VAOdY2sut9bws0cUHrPHLJ+m0EEKuizLH0AOwUgRcIK3sc6/57pFQSixhBwi&#10;Kjk9O9+bXk2CudJbISW8k0Iq1JV4MZ1Mo4PTUrCgDDpnD/u1tOhEwgDF3xD3zszqo2IRrOGEbQbZ&#10;EyFBRj5Wx1sB9ZIch2gtZxhJDjsTpJ6eVCEiZAyEB6mfoW+LdLGZb+b5KJ/MNqM8rarRu+06H822&#10;2eO0eqjW6yr7HshnedEIxrgK/K/znOV/Ny/DZvWTeJvoW6GSe/RYfCB7/Y+kY/NDv/vJ2Wt22dmQ&#10;XZgDGOFoPKxb2JFf79Hq50dh9QMAAP//AwBQSwMEFAAGAAgAAAAhAH6J1xXdAAAACAEAAA8AAABk&#10;cnMvZG93bnJldi54bWxMj0FLw0AQhe+C/2EZwZvdNBiJMZsiouBJtBXB2zY7JrHZ2ZidNtFf7/Sk&#10;t/l4jzfvlavZ9+qAY+wCGVguElBIdXAdNQZeNw8XOajIlpztA6GBb4ywqk5PSlu4MNELHtbcKAmh&#10;WFgDLfNQaB3rFr2NizAgifYRRm9ZcGy0G+0k4b7XaZJcaW87kg+tHfCuxXq33nsD15spC8/j7u1y&#10;2X29/9x/8vD4xMacn823N6AYZ/4zw7G+VIdKOm3DnlxUvYE0z2ULy5GCEj3LjrwVTlLQVan/D6h+&#10;AQAA//8DAFBLAQItABQABgAIAAAAIQC2gziS/gAAAOEBAAATAAAAAAAAAAAAAAAAAAAAAABbQ29u&#10;dGVudF9UeXBlc10ueG1sUEsBAi0AFAAGAAgAAAAhADj9If/WAAAAlAEAAAsAAAAAAAAAAAAAAAAA&#10;LwEAAF9yZWxzLy5yZWxzUEsBAi0AFAAGAAgAAAAhAOQmRgo0AgAAXAQAAA4AAAAAAAAAAAAAAAAA&#10;LgIAAGRycy9lMm9Eb2MueG1sUEsBAi0AFAAGAAgAAAAhAH6J1xXdAAAACAEAAA8AAAAAAAAAAAAA&#10;AAAAjgQAAGRycy9kb3ducmV2LnhtbFBLBQYAAAAABAAEAPMAAACYBQAAAAA=&#10;">
                <v:stroke endarrow="block"/>
              </v:line>
            </w:pict>
          </mc:Fallback>
        </mc:AlternateContent>
      </w:r>
      <w:r w:rsidRPr="003B64BC">
        <w:rPr>
          <w:rFonts w:ascii="Verdana" w:hAnsi="Verdana"/>
          <w:lang w:val="en-GB"/>
        </w:rPr>
        <w:t xml:space="preserve">[INFO] </w:t>
      </w:r>
      <w:r w:rsidRPr="00536EEA">
        <w:rPr>
          <w:rFonts w:ascii="Verdana" w:hAnsi="Verdana"/>
          <w:color w:val="00CCFF"/>
          <w:lang w:val="en-GB"/>
        </w:rPr>
        <w:t>[install:install]</w:t>
      </w:r>
    </w:p>
    <w:p w:rsidR="005A6F8A" w:rsidRPr="001B0A77" w:rsidRDefault="005A6F8A" w:rsidP="005A6F8A">
      <w:pPr>
        <w:pStyle w:val="Lista"/>
        <w:rPr>
          <w:color w:val="333399"/>
          <w:lang w:val="en-GB"/>
        </w:rPr>
      </w:pPr>
      <w:r w:rsidRPr="003B64BC">
        <w:rPr>
          <w:rFonts w:ascii="Verdana" w:hAnsi="Verdana"/>
          <w:lang w:val="en-GB"/>
        </w:rPr>
        <w:t xml:space="preserve">[INFO] </w:t>
      </w:r>
      <w:r w:rsidRPr="001B0A77">
        <w:rPr>
          <w:color w:val="333399"/>
          <w:lang w:val="en-GB"/>
        </w:rPr>
        <w:t>Installing C:\Documents and Settings\peres\Escritorio\flamingo-android-2.</w:t>
      </w:r>
    </w:p>
    <w:p w:rsidR="005A6F8A" w:rsidRPr="001B0A77" w:rsidRDefault="005A6F8A" w:rsidP="005A6F8A">
      <w:pPr>
        <w:pStyle w:val="Textoindependiente"/>
        <w:rPr>
          <w:color w:val="333399"/>
          <w:lang w:val="en-GB"/>
        </w:rPr>
      </w:pPr>
      <w:r w:rsidRPr="001B0A77">
        <w:rPr>
          <w:color w:val="333399"/>
          <w:lang w:val="en-GB"/>
        </w:rPr>
        <w:t>1.1\examples\helloworld\target\</w:t>
      </w:r>
      <w:r w:rsidRPr="008962C3">
        <w:rPr>
          <w:color w:val="FF0000"/>
          <w:lang w:val="en-GB"/>
        </w:rPr>
        <w:t>pom-transformed.xml</w:t>
      </w:r>
      <w:r w:rsidRPr="001B0A77">
        <w:rPr>
          <w:color w:val="333399"/>
          <w:lang w:val="en-GB"/>
        </w:rPr>
        <w:t xml:space="preserve"> to C:\Documents and Settings\</w:t>
      </w:r>
    </w:p>
    <w:p w:rsidR="005A6F8A" w:rsidRPr="003B64BC" w:rsidRDefault="005A6F8A" w:rsidP="005A6F8A">
      <w:pPr>
        <w:pStyle w:val="Textoindependiente"/>
        <w:ind w:right="-621"/>
        <w:rPr>
          <w:lang w:val="en-GB"/>
        </w:rPr>
      </w:pPr>
      <w:r w:rsidRPr="001B0A77">
        <w:rPr>
          <w:color w:val="333399"/>
          <w:lang w:val="en-GB"/>
        </w:rPr>
        <w:t>peres\.m2\repository\com\exadel\flamingo\samples\helloworld\parent\1.0-SNAPSHOT\parent-1.0-SNAPSHOT.pom</w:t>
      </w:r>
    </w:p>
    <w:p w:rsidR="005A6F8A" w:rsidRPr="003B64BC" w:rsidRDefault="005A6F8A" w:rsidP="005A6F8A">
      <w:pPr>
        <w:rPr>
          <w:rFonts w:ascii="Verdana" w:hAnsi="Verdana"/>
          <w:lang w:val="en-GB"/>
        </w:rPr>
      </w:pPr>
      <w:r w:rsidRPr="003B64BC">
        <w:rPr>
          <w:rFonts w:ascii="Verdana" w:hAnsi="Verdana"/>
          <w:lang w:val="en-GB"/>
        </w:rPr>
        <w:t>[INFO] ------------------------------------------------------------------------</w:t>
      </w:r>
    </w:p>
    <w:p w:rsidR="005A6F8A" w:rsidRDefault="005A6F8A" w:rsidP="005A6F8A">
      <w:pPr>
        <w:rPr>
          <w:rFonts w:ascii="Verdana" w:hAnsi="Verdana"/>
          <w:b/>
          <w:lang w:val="en-GB"/>
        </w:rPr>
      </w:pPr>
      <w:r w:rsidRPr="003B64BC">
        <w:rPr>
          <w:rFonts w:ascii="Verdana" w:hAnsi="Verdana"/>
          <w:lang w:val="en-GB"/>
        </w:rPr>
        <w:t xml:space="preserve">[INFO] </w:t>
      </w:r>
      <w:r w:rsidRPr="008B0E30">
        <w:rPr>
          <w:rFonts w:ascii="Verdana" w:hAnsi="Verdana"/>
          <w:b/>
          <w:color w:val="FF6600"/>
          <w:lang w:val="en-GB"/>
        </w:rPr>
        <w:t>Building Exadel Flamingo Helloworld Sample :: Java</w:t>
      </w:r>
      <w:r w:rsidRPr="008B0E30">
        <w:rPr>
          <w:rFonts w:ascii="Verdana" w:hAnsi="Verdana"/>
          <w:b/>
          <w:lang w:val="en-GB"/>
        </w:rPr>
        <w:t xml:space="preserve"> </w:t>
      </w:r>
      <w:r w:rsidRPr="008B0E30">
        <w:rPr>
          <w:rFonts w:ascii="Verdana" w:hAnsi="Verdana"/>
          <w:b/>
          <w:color w:val="FF6600"/>
          <w:lang w:val="en-GB"/>
        </w:rPr>
        <w:t>Components</w:t>
      </w:r>
      <w:r w:rsidRPr="008B0E30">
        <w:rPr>
          <w:rFonts w:ascii="Verdana" w:hAnsi="Verdana"/>
          <w:b/>
          <w:lang w:val="en-GB"/>
        </w:rPr>
        <w:t xml:space="preserve"> </w:t>
      </w:r>
    </w:p>
    <w:p w:rsidR="005A6F8A" w:rsidRPr="003B64BC" w:rsidRDefault="005A6F8A" w:rsidP="005A6F8A">
      <w:pPr>
        <w:rPr>
          <w:rFonts w:ascii="Verdana" w:hAnsi="Verdana"/>
          <w:lang w:val="en-GB"/>
        </w:rPr>
      </w:pPr>
      <w:r w:rsidRPr="008B0E30">
        <w:rPr>
          <w:rFonts w:ascii="Verdana" w:hAnsi="Verdana"/>
          <w:b/>
          <w:lang w:val="en-GB"/>
        </w:rPr>
        <w:t>[</w:t>
      </w:r>
      <w:r w:rsidRPr="003B64BC">
        <w:rPr>
          <w:rFonts w:ascii="Verdana" w:hAnsi="Verdana"/>
          <w:lang w:val="en-GB"/>
        </w:rPr>
        <w:t>INFO]    task-segment: [clean, install]</w:t>
      </w:r>
    </w:p>
    <w:p w:rsidR="005A6F8A" w:rsidRPr="003B64BC" w:rsidRDefault="005A6F8A" w:rsidP="005A6F8A">
      <w:pPr>
        <w:rPr>
          <w:rFonts w:ascii="Verdana" w:hAnsi="Verdana"/>
          <w:lang w:val="en-GB"/>
        </w:rPr>
      </w:pPr>
      <w:r w:rsidRPr="003B64BC">
        <w:rPr>
          <w:rFonts w:ascii="Verdana" w:hAnsi="Verdana"/>
          <w:lang w:val="en-GB"/>
        </w:rPr>
        <w:t>[INFO] ------------------------------------------------------------------------</w:t>
      </w:r>
    </w:p>
    <w:p w:rsidR="005A6F8A" w:rsidRPr="003B64BC"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694080" behindDoc="0" locked="0" layoutInCell="1" allowOverlap="1" wp14:anchorId="61DCD25E" wp14:editId="6F7F381D">
                <wp:simplePos x="0" y="0"/>
                <wp:positionH relativeFrom="column">
                  <wp:posOffset>3810000</wp:posOffset>
                </wp:positionH>
                <wp:positionV relativeFrom="paragraph">
                  <wp:posOffset>130175</wp:posOffset>
                </wp:positionV>
                <wp:extent cx="1562100" cy="457200"/>
                <wp:effectExtent l="9525" t="6350" r="9525" b="12700"/>
                <wp:wrapNone/>
                <wp:docPr id="10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57200"/>
                        </a:xfrm>
                        <a:prstGeom prst="rect">
                          <a:avLst/>
                        </a:prstGeom>
                        <a:solidFill>
                          <a:srgbClr val="FFFF99"/>
                        </a:solidFill>
                        <a:ln w="9525">
                          <a:solidFill>
                            <a:srgbClr val="000000"/>
                          </a:solidFill>
                          <a:miter lim="800000"/>
                          <a:headEnd/>
                          <a:tailEnd/>
                        </a:ln>
                      </wps:spPr>
                      <wps:txb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lang w:val="en-GB"/>
                              </w:rPr>
                              <w:t>Copy resources for the main source code to the main output</w:t>
                            </w:r>
                            <w:r w:rsidRPr="00536EEA">
                              <w:rPr>
                                <w:rFonts w:ascii="Verdana" w:hAnsi="Verdana"/>
                                <w:sz w:val="20"/>
                                <w:szCs w:val="20"/>
                                <w:lang w:val="en-GB"/>
                              </w:rPr>
                              <w:t xml:space="preserve"> </w:t>
                            </w:r>
                            <w:r w:rsidRPr="00536EEA">
                              <w:rPr>
                                <w:rFonts w:ascii="Verdana" w:hAnsi="Verdana"/>
                                <w:sz w:val="16"/>
                                <w:szCs w:val="16"/>
                                <w:lang w:val="en-GB"/>
                              </w:rPr>
                              <w:t>directory.</w:t>
                            </w:r>
                          </w:p>
                          <w:p w:rsidR="005A6F8A" w:rsidRPr="007571E2" w:rsidRDefault="005A6F8A" w:rsidP="005A6F8A">
                            <w:pPr>
                              <w:rPr>
                                <w:sz w:val="16"/>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8" type="#_x0000_t202" style="position:absolute;margin-left:300pt;margin-top:10.25pt;width:123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0RLQIAAFsEAAAOAAAAZHJzL2Uyb0RvYy54bWysVNtu2zAMfR+wfxD0vtgJkqYx4hRdugwD&#10;um5Auw+QZdkWJomapMTOvn6UnKbZ7WWYHwRJpA7Jc0ivbwatyEE4L8GUdDrJKRGGQy1NW9IvT7s3&#10;15T4wEzNFBhR0qPw9Gbz+tW6t4WYQQeqFo4giPFFb0vahWCLLPO8E5r5CVhh0NiA0yzg0bVZ7ViP&#10;6Fplszy/ynpwtXXAhfd4ezca6SbhN43g4VPTeBGIKinmFtLq0lrFNdusWdE6ZjvJT2mwf8hCM2kw&#10;6BnqjgVG9k7+BqUld+ChCRMOOoOmkVykGrCaaf5LNY8dsyLVguR4e6bJ/z9Y/nD47IisUbt8SYlh&#10;GkV6EkMgb2Eg82UkqLe+QL9Hi55hwHt0TsV6ew/8qycGth0zrbh1DvpOsBoTnMaX2cXTEcdHkKr/&#10;CDXGYfsACWhonI7sIR8E0VGo41mcmAuPIRdXs2mOJo62+WKJ6qcQrHh+bZ0P7wVoEjcldSh+QmeH&#10;ex9iNqx4donBPChZ76RS6eDaaqscOTBslB1+q9UJ/Sc3ZUhf0tVithgJ+CtEnr4/QWgZsOOV1CW9&#10;PjuxItL2ztSpHwOTatxjysqceIzUjSSGoRpGzWYxQiS5gvqIzDoYOxwnEjcduO+U9NjdJfXf9swJ&#10;StQHg+qspvN5HId0SGRS4i4t1aWFGY5QJQ2UjNttGEdob51sO4w09oOBW1S0kYnsl6xO+WMHJw1O&#10;0xZH5PKcvF7+CZsfAAAA//8DAFBLAwQUAAYACAAAACEA3yXgfNwAAAAJAQAADwAAAGRycy9kb3du&#10;cmV2LnhtbEyPwU7DMAyG70i8Q2QkbixZxUrpmk4IiQPiMgoPkDZem9E4VZNt5e0xJzja/vX5+6vd&#10;4kdxxjm6QBrWKwUCqQvWUa/h8+PlrgARkyFrxkCo4Rsj7Orrq8qUNlzoHc9N6gVDKJZGw5DSVEoZ&#10;uwG9iaswIfHtEGZvEo9zL+1sLgz3o8yUyqU3jvjDYCZ8HrD7ak5eQ55T4fd4POzf3Gtjxu6B1q7V&#10;+vZmedqCSLikvzD86rM61OzUhhPZKEZmKMVdkoZMbUBwoLjPedFqeMw2IOtK/m9Q/wAAAP//AwBQ&#10;SwECLQAUAAYACAAAACEAtoM4kv4AAADhAQAAEwAAAAAAAAAAAAAAAAAAAAAAW0NvbnRlbnRfVHlw&#10;ZXNdLnhtbFBLAQItABQABgAIAAAAIQA4/SH/1gAAAJQBAAALAAAAAAAAAAAAAAAAAC8BAABfcmVs&#10;cy8ucmVsc1BLAQItABQABgAIAAAAIQBBUX0RLQIAAFsEAAAOAAAAAAAAAAAAAAAAAC4CAABkcnMv&#10;ZTJvRG9jLnhtbFBLAQItABQABgAIAAAAIQDfJeB83AAAAAkBAAAPAAAAAAAAAAAAAAAAAIcEAABk&#10;cnMvZG93bnJldi54bWxQSwUGAAAAAAQABADzAAAAkAUAAAAA&#10;" fillcolor="#ff9">
                <v:textbo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lang w:val="en-GB"/>
                        </w:rPr>
                        <w:t>Copy resources for the main source code to the main output</w:t>
                      </w:r>
                      <w:r w:rsidRPr="00536EEA">
                        <w:rPr>
                          <w:rFonts w:ascii="Verdana" w:hAnsi="Verdana"/>
                          <w:sz w:val="20"/>
                          <w:szCs w:val="20"/>
                          <w:lang w:val="en-GB"/>
                        </w:rPr>
                        <w:t xml:space="preserve"> </w:t>
                      </w:r>
                      <w:r w:rsidRPr="00536EEA">
                        <w:rPr>
                          <w:rFonts w:ascii="Verdana" w:hAnsi="Verdana"/>
                          <w:sz w:val="16"/>
                          <w:szCs w:val="16"/>
                          <w:lang w:val="en-GB"/>
                        </w:rPr>
                        <w:t>directory.</w:t>
                      </w:r>
                    </w:p>
                    <w:p w:rsidR="005A6F8A" w:rsidRPr="007571E2" w:rsidRDefault="005A6F8A" w:rsidP="005A6F8A">
                      <w:pPr>
                        <w:rPr>
                          <w:sz w:val="16"/>
                          <w:szCs w:val="16"/>
                          <w:lang w:val="en-GB"/>
                        </w:rPr>
                      </w:pPr>
                    </w:p>
                  </w:txbxContent>
                </v:textbox>
              </v:shape>
            </w:pict>
          </mc:Fallback>
        </mc:AlternateContent>
      </w:r>
      <w:r w:rsidRPr="003B64BC">
        <w:rPr>
          <w:rFonts w:ascii="Verdana" w:hAnsi="Verdana"/>
          <w:lang w:val="en-GB"/>
        </w:rPr>
        <w:t xml:space="preserve">[INFO] </w:t>
      </w:r>
      <w:r w:rsidRPr="00536EEA">
        <w:rPr>
          <w:rFonts w:ascii="Verdana" w:hAnsi="Verdana"/>
          <w:color w:val="00CCFF"/>
          <w:lang w:val="en-GB"/>
        </w:rPr>
        <w:t>[clean:clean]</w:t>
      </w:r>
    </w:p>
    <w:p w:rsidR="005A6F8A"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693056" behindDoc="0" locked="0" layoutInCell="1" allowOverlap="1" wp14:anchorId="3E6B8654" wp14:editId="3E0D106B">
                <wp:simplePos x="0" y="0"/>
                <wp:positionH relativeFrom="column">
                  <wp:posOffset>2209800</wp:posOffset>
                </wp:positionH>
                <wp:positionV relativeFrom="paragraph">
                  <wp:posOffset>287655</wp:posOffset>
                </wp:positionV>
                <wp:extent cx="1714500" cy="114300"/>
                <wp:effectExtent l="19050" t="11430" r="9525" b="55245"/>
                <wp:wrapNone/>
                <wp:docPr id="10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22.65pt" to="309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aKNQ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t0hpEi&#10;LTTpWSiO8lkoTmdcATZrtbMhPXpWL+ZZ068OKb1uiDrwSPL1YsAvCx7JnUu4OAMh9t1HzcCGHL2O&#10;lTrXtkW1FOZDcAzgUA10jq253FrDzx5ReMwes3yaQgcp6LIsfwA5BCNFwAnexjr/nusWBaHEEnKI&#10;qOT07HxvejUJ5kpvhZTwTgqpUFfixXQyjQ5OS8GCMuicPezX0qITCQMUf0PcOzOrj4pFsIYTthlk&#10;T4QEGflYHW8F1EtyHKK1nGEkOexMkHp6UoWIkDEQHqR+hr4t0sVmvpnno3wy24zytKpG77brfDTb&#10;Zo/T6qFar6vseyCf5UUjGOMq8L/Oc5b/3bwMm9VP4m2ib4VK7tFj8YHs9T+Sjs0P/e4nZ6/ZZWdD&#10;dmEOYISj8bBuYUd+vUernx+F1Q8AAAD//wMAUEsDBBQABgAIAAAAIQDKVPcf4AAAAAkBAAAPAAAA&#10;ZHJzL2Rvd25yZXYueG1sTI9BT8MwDIXvSPyHyEjcWFraTaM0nRACiRNiG0LiljWmLWucknhr4deT&#10;neBm+z09f69cTbYXR/Shc6QgnSUgkGpnOmoUvG4fr5YgAmsyuneECr4xwKo6Pyt1YdxIazxuuBEx&#10;hEKhFbTMQyFlqFu0OszcgBS1D+et5rj6Rhqvxxhue3mdJAtpdUfxQ6sHvG+x3m8OVsHNdpy7F79/&#10;y9Pu6/3n4ZOHp2dW6vJiursFwTjxnxlO+BEdqsi0cwcyQfQKsnwZu7CCfJ6BiIZFejrs4pBlIKtS&#10;/m9Q/QIAAP//AwBQSwECLQAUAAYACAAAACEAtoM4kv4AAADhAQAAEwAAAAAAAAAAAAAAAAAAAAAA&#10;W0NvbnRlbnRfVHlwZXNdLnhtbFBLAQItABQABgAIAAAAIQA4/SH/1gAAAJQBAAALAAAAAAAAAAAA&#10;AAAAAC8BAABfcmVscy8ucmVsc1BLAQItABQABgAIAAAAIQCGLXaKNQIAAFwEAAAOAAAAAAAAAAAA&#10;AAAAAC4CAABkcnMvZTJvRG9jLnhtbFBLAQItABQABgAIAAAAIQDKVPcf4AAAAAkBAAAPAAAAAAAA&#10;AAAAAAAAAI8EAABkcnMvZG93bnJldi54bWxQSwUGAAAAAAQABADzAAAAnAUAAAAA&#10;">
                <v:stroke endarrow="block"/>
              </v:line>
            </w:pict>
          </mc:Fallback>
        </mc:AlternateContent>
      </w:r>
      <w:r w:rsidRPr="003B64BC">
        <w:rPr>
          <w:rFonts w:ascii="Verdana" w:hAnsi="Verdana"/>
          <w:lang w:val="en-GB"/>
        </w:rPr>
        <w:t xml:space="preserve">[INFO] </w:t>
      </w:r>
      <w:r w:rsidRPr="001B0A77">
        <w:rPr>
          <w:color w:val="333399"/>
          <w:lang w:val="en-GB"/>
        </w:rPr>
        <w:t>Deleting directory C:\Documents and Settings\peres\Escritorio\flamingo-an droid-2.1.1\examples\helloworld\common\target</w:t>
      </w:r>
      <w:r w:rsidRPr="003B64BC">
        <w:rPr>
          <w:rFonts w:ascii="Verdana" w:hAnsi="Verdana"/>
          <w:lang w:val="en-GB"/>
        </w:rPr>
        <w:t xml:space="preserve"> </w:t>
      </w:r>
    </w:p>
    <w:p w:rsidR="005A6F8A" w:rsidRPr="003B64BC" w:rsidRDefault="005A6F8A" w:rsidP="005A6F8A">
      <w:pPr>
        <w:rPr>
          <w:rFonts w:ascii="Verdana" w:hAnsi="Verdana"/>
          <w:lang w:val="en-GB"/>
        </w:rPr>
      </w:pPr>
      <w:r w:rsidRPr="003B64BC">
        <w:rPr>
          <w:rFonts w:ascii="Verdana" w:hAnsi="Verdana"/>
          <w:lang w:val="en-GB"/>
        </w:rPr>
        <w:t xml:space="preserve">[INFO] </w:t>
      </w:r>
      <w:r w:rsidRPr="00536EEA">
        <w:rPr>
          <w:rFonts w:ascii="Verdana" w:hAnsi="Verdana"/>
          <w:color w:val="00CCFF"/>
          <w:lang w:val="en-GB"/>
        </w:rPr>
        <w:t>[resources:resources]</w:t>
      </w:r>
    </w:p>
    <w:p w:rsidR="005A6F8A" w:rsidRPr="003B64BC" w:rsidRDefault="005A6F8A" w:rsidP="005A6F8A">
      <w:pPr>
        <w:pStyle w:val="Lista"/>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w:t>
      </w:r>
    </w:p>
    <w:p w:rsidR="005A6F8A" w:rsidRPr="003B64BC" w:rsidRDefault="005A6F8A" w:rsidP="005A6F8A">
      <w:pPr>
        <w:pStyle w:val="Lista"/>
        <w:rPr>
          <w:rFonts w:ascii="Verdana" w:hAnsi="Verdana"/>
          <w:lang w:val="en-GB"/>
        </w:rPr>
      </w:pPr>
      <w:r>
        <w:rPr>
          <w:rFonts w:ascii="Verdana" w:hAnsi="Verdana"/>
          <w:noProof/>
          <w:sz w:val="20"/>
          <w:szCs w:val="20"/>
          <w:lang w:val="ca-ES" w:eastAsia="ca-ES"/>
        </w:rPr>
        <mc:AlternateContent>
          <mc:Choice Requires="wps">
            <w:drawing>
              <wp:anchor distT="0" distB="0" distL="114300" distR="114300" simplePos="0" relativeHeight="251692032" behindDoc="0" locked="0" layoutInCell="1" allowOverlap="1" wp14:anchorId="347E1C2D" wp14:editId="650BAD42">
                <wp:simplePos x="0" y="0"/>
                <wp:positionH relativeFrom="column">
                  <wp:posOffset>3657600</wp:posOffset>
                </wp:positionH>
                <wp:positionV relativeFrom="paragraph">
                  <wp:posOffset>13335</wp:posOffset>
                </wp:positionV>
                <wp:extent cx="1562100" cy="342900"/>
                <wp:effectExtent l="9525" t="13335" r="9525" b="5715"/>
                <wp:wrapNone/>
                <wp:docPr id="10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42900"/>
                        </a:xfrm>
                        <a:prstGeom prst="rect">
                          <a:avLst/>
                        </a:prstGeom>
                        <a:solidFill>
                          <a:srgbClr val="FFFF99"/>
                        </a:solidFill>
                        <a:ln w="9525">
                          <a:solidFill>
                            <a:srgbClr val="000000"/>
                          </a:solidFill>
                          <a:miter lim="800000"/>
                          <a:headEnd/>
                          <a:tailEnd/>
                        </a:ln>
                      </wps:spPr>
                      <wps:txb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rPr>
                              <w:t>Compiles application sources</w:t>
                            </w:r>
                          </w:p>
                          <w:p w:rsidR="005A6F8A" w:rsidRPr="007571E2" w:rsidRDefault="005A6F8A" w:rsidP="005A6F8A">
                            <w:pPr>
                              <w:rPr>
                                <w:sz w:val="16"/>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9" type="#_x0000_t202" style="position:absolute;left:0;text-align:left;margin-left:4in;margin-top:1.05pt;width:123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HGLgIAAFs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SDvcuXlBim&#10;sUkPYgzkDYxksYwEDdaX6Hdv0TOMeI/OqVhv74B/9cTAtmemEzfOwdAL1mCC8/gyO3s64fgIUg8f&#10;oME4bB8gAY2t05E95IMgOjbq8dScmAuPIZeXxTxHE0fbxaJYoRxDsPLptXU+vBOgSRQq6rD5CZ0d&#10;7nyYXJ9cYjAPSjY7qVRSXFdvlSMHhoOyw2+1OqL/5KYMGSq6WhbLiYC/QuTp+xOElgEnXkld0auT&#10;EysjbW9Ng2myMjCpJhmrU+bIY6RuIjGM9Tj17CJGiCTX0Dwisw6mCceNRKEH952SAae7ov7bnjlB&#10;iXpvsDur+WIR1yEpi+XrAhV3bqnPLcxwhKpooGQSt2Faob11susx0jQPBm6wo61MZD9ndcwfJzi1&#10;67htcUXO9eT1/E/Y/AAAAP//AwBQSwMEFAAGAAgAAAAhAPUT8THaAAAACAEAAA8AAABkcnMvZG93&#10;bnJldi54bWxMj0FOwzAQRfdI3MEaJHbUSSTSKMSpEBILxKYEDuDE08StPY5itw23Z1jB8uuN/rzf&#10;7FbvxAWXaAMpyDcZCKQhGEujgq/P14cKREyajHaBUME3Rti1tzeNrk240gdeujQKLqFYawVTSnMt&#10;ZRwm9DpuwozE7BAWrxPHZZRm0Vcu904WWVZKry3xh0nP+DLhcOrOXkFZUuX3eDzs3+1bp92wpdz2&#10;St3frc9PIBKu6e8YfvVZHVp26sOZTBROweO25C1JQZGDYF4VBeeeQZmDbBv5f0D7AwAA//8DAFBL&#10;AQItABQABgAIAAAAIQC2gziS/gAAAOEBAAATAAAAAAAAAAAAAAAAAAAAAABbQ29udGVudF9UeXBl&#10;c10ueG1sUEsBAi0AFAAGAAgAAAAhADj9If/WAAAAlAEAAAsAAAAAAAAAAAAAAAAALwEAAF9yZWxz&#10;Ly5yZWxzUEsBAi0AFAAGAAgAAAAhAGVJocYuAgAAWwQAAA4AAAAAAAAAAAAAAAAALgIAAGRycy9l&#10;Mm9Eb2MueG1sUEsBAi0AFAAGAAgAAAAhAPUT8THaAAAACAEAAA8AAAAAAAAAAAAAAAAAiAQAAGRy&#10;cy9kb3ducmV2LnhtbFBLBQYAAAAABAAEAPMAAACPBQAAAAA=&#10;" fillcolor="#ff9">
                <v:textbo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rPr>
                        <w:t>Compiles application sources</w:t>
                      </w:r>
                    </w:p>
                    <w:p w:rsidR="005A6F8A" w:rsidRPr="007571E2" w:rsidRDefault="005A6F8A" w:rsidP="005A6F8A">
                      <w:pPr>
                        <w:rPr>
                          <w:sz w:val="16"/>
                          <w:szCs w:val="16"/>
                          <w:lang w:val="en-GB"/>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691008" behindDoc="0" locked="0" layoutInCell="1" allowOverlap="1" wp14:anchorId="0C029EB0" wp14:editId="5B8E7404">
                <wp:simplePos x="0" y="0"/>
                <wp:positionH relativeFrom="column">
                  <wp:posOffset>2057400</wp:posOffset>
                </wp:positionH>
                <wp:positionV relativeFrom="paragraph">
                  <wp:posOffset>127635</wp:posOffset>
                </wp:positionV>
                <wp:extent cx="1714500" cy="114300"/>
                <wp:effectExtent l="19050" t="13335" r="9525" b="53340"/>
                <wp:wrapNone/>
                <wp:docPr id="10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05pt" to="297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tBNA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s0x0iR&#10;Fpr0LBRHeR6K0xlXgM1a7WxIj57Vi3nW9KtDSq8bog48kny9GPDLgkdy5xIuzkCIffdRM7AhR69j&#10;pc61bVEthfkQHAM4VAOdY2sut9bws0cUHrPHLJ+m0EEKuizLH0AOwUgRcIK3sc6/57pFQSixhBwi&#10;Kjk9O9+bXk2CudJbISW8k0Iq1JV4MZ1Mo4PTUrCgDDpnD/u1tOhEwgDF3xD3zszqo2IRrOGEbQbZ&#10;EyFBRj5Wx1sB9ZIch2gtZxhJDjsTpJ6eVCEiZAyEB6mfoW+LdLGZb+b5KJ/MNqM8rarRu+06H822&#10;2eO0eqjW6yr7HshnedEIxrgK/K/znOV/Ny/DZvWTeJvoW6GSe/RYfCB7/Y+kY/NDv/vJ2Wt22dmQ&#10;XZgDGOFoPKxb2JFf79Hq50dh9QMAAP//AwBQSwMEFAAGAAgAAAAhADr5HZXgAAAACQEAAA8AAABk&#10;cnMvZG93bnJldi54bWxMj8FOwzAQRO9I/IO1SNyok9CiNsSpEAKJE6ItqtSbGy9JaLwO9rYJfD3u&#10;CY47M5p9UyxH24kT+tA6UpBOEhBIlTMt1QreN883cxCBNRndOUIF3xhgWV5eFDo3bqAVntZci1hC&#10;IdcKGuY+lzJUDVodJq5Hit6H81ZzPH0tjddDLLedzJLkTlrdUvzQ6B4fG6wO66NVsNgMM/fmD9tp&#10;2n7tfp4+uX95ZaWur8aHexCMI/+F4Ywf0aGMTHt3JBNEp+A2m8YtrCBLUhAxMFuchX105inIspD/&#10;F5S/AAAA//8DAFBLAQItABQABgAIAAAAIQC2gziS/gAAAOEBAAATAAAAAAAAAAAAAAAAAAAAAABb&#10;Q29udGVudF9UeXBlc10ueG1sUEsBAi0AFAAGAAgAAAAhADj9If/WAAAAlAEAAAsAAAAAAAAAAAAA&#10;AAAALwEAAF9yZWxzLy5yZWxzUEsBAi0AFAAGAAgAAAAhAEaS60E0AgAAXAQAAA4AAAAAAAAAAAAA&#10;AAAALgIAAGRycy9lMm9Eb2MueG1sUEsBAi0AFAAGAAgAAAAhADr5HZXgAAAACQEAAA8AAAAAAAAA&#10;AAAAAAAAjgQAAGRycy9kb3ducmV2LnhtbFBLBQYAAAAABAAEAPMAAACbBQAAAAA=&#10;">
                <v:stroke endarrow="block"/>
              </v:line>
            </w:pict>
          </mc:Fallback>
        </mc:AlternateContent>
      </w:r>
      <w:r w:rsidRPr="003B64BC">
        <w:rPr>
          <w:rFonts w:ascii="Verdana" w:hAnsi="Verdana"/>
          <w:lang w:val="en-GB"/>
        </w:rPr>
        <w:t>[INFO] Copying 0 resource</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536EEA">
        <w:rPr>
          <w:rFonts w:ascii="Verdana" w:hAnsi="Verdana"/>
          <w:color w:val="00CCFF"/>
          <w:lang w:val="en-GB"/>
        </w:rPr>
        <w:t>[compiler:compile]</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1B0A77">
        <w:rPr>
          <w:color w:val="333399"/>
          <w:lang w:val="en-GB"/>
        </w:rPr>
        <w:t>Compiling 2 source files to C:\Documents and Settings\peres\Escritorio\fl amingo-android-2.1.1\examples\helloworld\common\target\classes</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536EEA">
        <w:rPr>
          <w:rFonts w:ascii="Verdana" w:hAnsi="Verdana"/>
          <w:color w:val="00CCFF"/>
          <w:lang w:val="en-GB"/>
        </w:rPr>
        <w:t>[resources:testResources]</w:t>
      </w:r>
    </w:p>
    <w:p w:rsidR="005A6F8A" w:rsidRDefault="005A6F8A" w:rsidP="005A6F8A">
      <w:pPr>
        <w:pStyle w:val="Textoindependiente"/>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 </w:t>
      </w:r>
    </w:p>
    <w:p w:rsidR="005A6F8A" w:rsidRDefault="005A6F8A" w:rsidP="005A6F8A">
      <w:pPr>
        <w:pStyle w:val="Textoindependiente"/>
        <w:rPr>
          <w:color w:val="333399"/>
          <w:lang w:val="en-GB"/>
        </w:rPr>
      </w:pPr>
      <w:r w:rsidRPr="003B64BC">
        <w:rPr>
          <w:rFonts w:ascii="Verdana" w:hAnsi="Verdana"/>
          <w:lang w:val="en-GB"/>
        </w:rPr>
        <w:t xml:space="preserve">[INFO] </w:t>
      </w:r>
      <w:r w:rsidRPr="001B0A77">
        <w:rPr>
          <w:color w:val="333399"/>
          <w:lang w:val="en-GB"/>
        </w:rPr>
        <w:t xml:space="preserve">skip non existing resourceDirectory C:\Documents and Settings\peres\Escri torio\flamingo-android-2.1.1\examples\helloworld\common\src\test\resources </w:t>
      </w:r>
    </w:p>
    <w:p w:rsidR="005A6F8A" w:rsidRPr="003B64BC" w:rsidRDefault="005A6F8A" w:rsidP="005A6F8A">
      <w:pPr>
        <w:pStyle w:val="Textoindependiente"/>
        <w:rPr>
          <w:rFonts w:ascii="Verdana" w:hAnsi="Verdana"/>
          <w:lang w:val="en-GB"/>
        </w:rPr>
      </w:pPr>
      <w:r w:rsidRPr="00536EEA">
        <w:rPr>
          <w:rFonts w:ascii="Verdana" w:hAnsi="Verdana"/>
          <w:lang w:val="en-GB"/>
        </w:rPr>
        <w:t>[INFO]</w:t>
      </w:r>
      <w:r w:rsidRPr="003B64BC">
        <w:rPr>
          <w:rFonts w:ascii="Verdana" w:hAnsi="Verdana"/>
          <w:lang w:val="en-GB"/>
        </w:rPr>
        <w:t xml:space="preserve"> </w:t>
      </w:r>
      <w:r w:rsidRPr="00536EEA">
        <w:rPr>
          <w:rFonts w:ascii="Verdana" w:hAnsi="Verdana"/>
          <w:color w:val="00CCFF"/>
          <w:lang w:val="en-GB"/>
        </w:rPr>
        <w:t>[compiler:testCompile]</w:t>
      </w:r>
    </w:p>
    <w:p w:rsidR="005A6F8A" w:rsidRDefault="005A6F8A" w:rsidP="005A6F8A">
      <w:pPr>
        <w:pStyle w:val="Textoindependiente"/>
        <w:rPr>
          <w:rFonts w:ascii="Verdana" w:hAnsi="Verdana"/>
          <w:lang w:val="en-GB"/>
        </w:rPr>
      </w:pPr>
      <w:r w:rsidRPr="003B64BC">
        <w:rPr>
          <w:rFonts w:ascii="Verdana" w:hAnsi="Verdana"/>
          <w:lang w:val="en-GB"/>
        </w:rPr>
        <w:t xml:space="preserve">[INFO] Nothing to compile - all classes are up to date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854E3C">
        <w:rPr>
          <w:rFonts w:ascii="Verdana" w:hAnsi="Verdana"/>
          <w:color w:val="00FFFF"/>
          <w:lang w:val="en-GB"/>
        </w:rPr>
        <w:t>[surefire:test]</w:t>
      </w:r>
    </w:p>
    <w:p w:rsidR="005A6F8A" w:rsidRPr="003B64BC"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695104" behindDoc="0" locked="0" layoutInCell="1" allowOverlap="1" wp14:anchorId="72F7F6CF" wp14:editId="2DC4492E">
                <wp:simplePos x="0" y="0"/>
                <wp:positionH relativeFrom="column">
                  <wp:posOffset>2171700</wp:posOffset>
                </wp:positionH>
                <wp:positionV relativeFrom="paragraph">
                  <wp:posOffset>7620</wp:posOffset>
                </wp:positionV>
                <wp:extent cx="1562100" cy="342900"/>
                <wp:effectExtent l="9525" t="7620" r="9525" b="11430"/>
                <wp:wrapNone/>
                <wp:docPr id="10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42900"/>
                        </a:xfrm>
                        <a:prstGeom prst="rect">
                          <a:avLst/>
                        </a:prstGeom>
                        <a:solidFill>
                          <a:srgbClr val="FFFF99"/>
                        </a:solidFill>
                        <a:ln w="9525">
                          <a:solidFill>
                            <a:srgbClr val="000000"/>
                          </a:solidFill>
                          <a:miter lim="800000"/>
                          <a:headEnd/>
                          <a:tailEnd/>
                        </a:ln>
                      </wps:spPr>
                      <wps:txb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rPr>
                              <w:t>Compiles application sources</w:t>
                            </w:r>
                          </w:p>
                          <w:p w:rsidR="005A6F8A" w:rsidRPr="007571E2" w:rsidRDefault="005A6F8A" w:rsidP="005A6F8A">
                            <w:pPr>
                              <w:rPr>
                                <w:sz w:val="16"/>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0" type="#_x0000_t202" style="position:absolute;margin-left:171pt;margin-top:.6pt;width:123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FBGLgIAAFsEAAAOAAAAZHJzL2Uyb0RvYy54bWysVNtu2zAMfR+wfxD0vthxnS4x4hRdugwD&#10;ugvQ7gNkWbaFyaImKbGzrx8lp2l2exnmB4EUqUPykPT6ZuwVOQjrJOiSzmcpJUJzqKVuS/rlcfdq&#10;SYnzTNdMgRYlPQpHbzYvX6wHU4gMOlC1sARBtCsGU9LOe1MkieOd6JmbgREajQ3YnnlUbZvUlg2I&#10;3qskS9PrZABbGwtcOIe3d5ORbiJ+0wjuPzWNE56okmJuPp42nlU4k82aFa1lppP8lAb7hyx6JjUG&#10;PUPdMc/I3srfoHrJLTho/IxDn0DTSC5iDVjNPP2lmoeOGRFrQXKcOdPk/h8s/3j4bImssXfpFSWa&#10;9dikRzF68gZGki8DQYNxBfo9GPT0I96jcyzWmXvgXx3RsO2YbsWttTB0gtWY4Dy8TC6eTjgugFTD&#10;B6gxDtt7iEBjY/vAHvJBEB0bdTw3J+TCQ8jFdTZP0cTRdpVnK5RDCFY8vTbW+XcCehKEklpsfkRn&#10;h3vnJ9cnlxDMgZL1TioVFdtWW2XJgeGg7PBbrU7oP7kpTYaSrhbZYiLgrxBp/P4E0UuPE69kX9Ll&#10;2YkVgba3usY0WeGZVJOM1Sl94jFQN5Hox2qcepaHCIHkCuojMmthmnDcSBQ6sN8pGXC6S+q+7ZkV&#10;lKj3Gruzmud5WIeo5IvXGSr20lJdWpjmCFVST8kkbv20QntjZdthpGkeNNxiRxsZyX7O6pQ/TnBs&#10;12nbwopc6tHr+Z+w+QEAAP//AwBQSwMEFAAGAAgAAAAhAC9IotzbAAAACAEAAA8AAABkcnMvZG93&#10;bnJldi54bWxMj8FOwzAQRO9I/IO1SNyo00BDFOJUCIkD4lICH+DE28StvY5itw1/z3KC247eaHam&#10;3i7eiTPO0QZSsF5lIJD6YCwNCr4+X+9KEDFpMtoFQgXfGGHbXF/VujLhQh94btMgOIRipRWMKU2V&#10;lLEf0eu4ChMSs32YvU4s50GaWV843DuZZ1khvbbEH0Y94cuI/bE9eQVFQaXf4WG/e7dvrXb9I61t&#10;p9TtzfL8BCLhkv7M8Fufq0PDnbpwIhOFU3D/kPOWxCAHwXxTlqw7PjY5yKaW/wc0PwAAAP//AwBQ&#10;SwECLQAUAAYACAAAACEAtoM4kv4AAADhAQAAEwAAAAAAAAAAAAAAAAAAAAAAW0NvbnRlbnRfVHlw&#10;ZXNdLnhtbFBLAQItABQABgAIAAAAIQA4/SH/1gAAAJQBAAALAAAAAAAAAAAAAAAAAC8BAABfcmVs&#10;cy8ucmVsc1BLAQItABQABgAIAAAAIQC1EFBGLgIAAFsEAAAOAAAAAAAAAAAAAAAAAC4CAABkcnMv&#10;ZTJvRG9jLnhtbFBLAQItABQABgAIAAAAIQAvSKLc2wAAAAgBAAAPAAAAAAAAAAAAAAAAAIgEAABk&#10;cnMvZG93bnJldi54bWxQSwUGAAAAAAQABADzAAAAkAUAAAAA&#10;" fillcolor="#ff9">
                <v:textbox>
                  <w:txbxContent>
                    <w:p w:rsidR="005A6F8A" w:rsidRPr="00536EEA" w:rsidRDefault="005A6F8A" w:rsidP="005A6F8A">
                      <w:pPr>
                        <w:rPr>
                          <w:rStyle w:val="CdigoHTML"/>
                          <w:rFonts w:ascii="Verdana" w:hAnsi="Verdana"/>
                          <w:i/>
                          <w:sz w:val="16"/>
                          <w:szCs w:val="16"/>
                          <w:lang w:val="en-GB"/>
                        </w:rPr>
                      </w:pPr>
                      <w:r w:rsidRPr="00536EEA">
                        <w:rPr>
                          <w:rFonts w:ascii="Verdana" w:hAnsi="Verdana"/>
                          <w:sz w:val="16"/>
                          <w:szCs w:val="16"/>
                        </w:rPr>
                        <w:t>Compiles application sources</w:t>
                      </w:r>
                    </w:p>
                    <w:p w:rsidR="005A6F8A" w:rsidRPr="007571E2" w:rsidRDefault="005A6F8A" w:rsidP="005A6F8A">
                      <w:pPr>
                        <w:rPr>
                          <w:sz w:val="16"/>
                          <w:szCs w:val="16"/>
                          <w:lang w:val="en-GB"/>
                        </w:rPr>
                      </w:pPr>
                    </w:p>
                  </w:txbxContent>
                </v:textbox>
              </v:shape>
            </w:pict>
          </mc:Fallback>
        </mc:AlternateContent>
      </w:r>
      <w:r w:rsidRPr="003B64BC">
        <w:rPr>
          <w:rFonts w:ascii="Verdana" w:hAnsi="Verdana"/>
          <w:lang w:val="en-GB"/>
        </w:rPr>
        <w:t>[INFO] No tests to run.</w:t>
      </w:r>
    </w:p>
    <w:p w:rsidR="005A6F8A" w:rsidRPr="003B64BC" w:rsidRDefault="005A6F8A" w:rsidP="005A6F8A">
      <w:pPr>
        <w:rPr>
          <w:rFonts w:ascii="Verdana" w:hAnsi="Verdana"/>
          <w:lang w:val="en-GB"/>
        </w:rPr>
      </w:pPr>
      <w:r>
        <w:rPr>
          <w:rFonts w:ascii="Verdana" w:hAnsi="Verdana"/>
          <w:noProof/>
          <w:sz w:val="20"/>
          <w:szCs w:val="20"/>
          <w:lang w:val="ca-ES" w:eastAsia="ca-ES"/>
        </w:rPr>
        <mc:AlternateContent>
          <mc:Choice Requires="wps">
            <w:drawing>
              <wp:anchor distT="0" distB="0" distL="114300" distR="114300" simplePos="0" relativeHeight="251696128" behindDoc="0" locked="0" layoutInCell="1" allowOverlap="1" wp14:anchorId="2B00BDE3" wp14:editId="56816789">
                <wp:simplePos x="0" y="0"/>
                <wp:positionH relativeFrom="column">
                  <wp:posOffset>1143000</wp:posOffset>
                </wp:positionH>
                <wp:positionV relativeFrom="paragraph">
                  <wp:posOffset>51435</wp:posOffset>
                </wp:positionV>
                <wp:extent cx="1028700" cy="114300"/>
                <wp:effectExtent l="28575" t="13335" r="9525" b="53340"/>
                <wp:wrapNone/>
                <wp:docPr id="10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05pt" to="1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pzNA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t0gpEi&#10;LTTpWSiO8kUoTmdcATZrtbMhPXpWL+ZZ068OKb1uiDrwSPL1YsAvCx7JnUu4OAMh9t1HzcCGHL2O&#10;lTrXtkW1FOZDcAzgUA10jq253FrDzx5ReAR288cUOkhBl2X5A8ghGCkCTvA21vn3XLcoCCWWkENE&#10;Jadn53vTq0kwV3orpIR3UkiFuhIvppNpdHBaChaUQefsYb+WFp1IGKD4G+LemVl9VCyCNZywzSB7&#10;IiTIyMfqeCugXpLjEK3lDCPJYWeC1NOTKkSEjIHwIPUz9G2RLjbzzTwf5ZPZZpSnVTV6t13no9k2&#10;e5xWD9V6XWXfA/ksLxrBGFeB/3Wes/zv5mXYrH4SbxN9K1Ryjx6LD2Sv/5F0bH7odz85e80uOxuy&#10;C3MAIxyNh3ULO/LrPVr9/CisfgAAAP//AwBQSwMEFAAGAAgAAAAhAN+Enr7eAAAACAEAAA8AAABk&#10;cnMvZG93bnJldi54bWxMj8FOwzAQRO9I/IO1SNyok1CqEOJUCIHECdEWVerNjU0SGq+DvW0CX89y&#10;guPTrGbflMvJ9eJkQ+w8KkhnCQiLtTcdNgreNk9XOYhIGo3uPVoFXzbCsjo/K3Vh/Igre1pTI7gE&#10;Y6EVtERDIWWsW+t0nPnBImfvPjhNjKGRJuiRy10vsyRZSKc75A+tHuxDa+vD+ugU3G7GG/8aDtt5&#10;2n3uvh8/aHh+IaUuL6b7OxBkJ/o7hl99VoeKnfb+iCaKnjlPeAspyFMQnF/PM+a9gmyRgqxK+X9A&#10;9QMAAP//AwBQSwECLQAUAAYACAAAACEAtoM4kv4AAADhAQAAEwAAAAAAAAAAAAAAAAAAAAAAW0Nv&#10;bnRlbnRfVHlwZXNdLnhtbFBLAQItABQABgAIAAAAIQA4/SH/1gAAAJQBAAALAAAAAAAAAAAAAAAA&#10;AC8BAABfcmVscy8ucmVsc1BLAQItABQABgAIAAAAIQA5JwpzNAIAAFwEAAAOAAAAAAAAAAAAAAAA&#10;AC4CAABkcnMvZTJvRG9jLnhtbFBLAQItABQABgAIAAAAIQDfhJ6+3gAAAAgBAAAPAAAAAAAAAAAA&#10;AAAAAI4EAABkcnMvZG93bnJldi54bWxQSwUGAAAAAAQABADzAAAAmQUAAAAA&#10;">
                <v:stroke endarrow="block"/>
              </v:line>
            </w:pict>
          </mc:Fallback>
        </mc:AlternateContent>
      </w:r>
      <w:r w:rsidRPr="003B64BC">
        <w:rPr>
          <w:rFonts w:ascii="Verdana" w:hAnsi="Verdana"/>
          <w:lang w:val="en-GB"/>
        </w:rPr>
        <w:t xml:space="preserve">[INFO] </w:t>
      </w:r>
      <w:r w:rsidRPr="00536EEA">
        <w:rPr>
          <w:rFonts w:ascii="Verdana" w:hAnsi="Verdana"/>
          <w:color w:val="00CCFF"/>
          <w:lang w:val="en-GB"/>
        </w:rPr>
        <w:t>[jar:jar]</w:t>
      </w:r>
    </w:p>
    <w:p w:rsidR="005A6F8A" w:rsidRPr="001B0A77" w:rsidRDefault="005A6F8A" w:rsidP="005A6F8A">
      <w:pPr>
        <w:rPr>
          <w:color w:val="333399"/>
          <w:lang w:val="en-GB"/>
        </w:rPr>
      </w:pPr>
      <w:r w:rsidRPr="003B64BC">
        <w:rPr>
          <w:rFonts w:ascii="Verdana" w:hAnsi="Verdana"/>
          <w:lang w:val="en-GB"/>
        </w:rPr>
        <w:t xml:space="preserve">[INFO] </w:t>
      </w:r>
      <w:r w:rsidRPr="001B0A77">
        <w:rPr>
          <w:color w:val="333399"/>
          <w:lang w:val="en-GB"/>
        </w:rPr>
        <w:t>Building jar: C:\Documents and Settings\peres\Escritorio\flamingo-android</w:t>
      </w:r>
    </w:p>
    <w:p w:rsidR="005A6F8A" w:rsidRPr="003B64BC" w:rsidRDefault="005A6F8A" w:rsidP="005A6F8A">
      <w:pPr>
        <w:pStyle w:val="Textoindependiente"/>
        <w:rPr>
          <w:rFonts w:ascii="Verdana" w:hAnsi="Verdana"/>
          <w:lang w:val="en-GB"/>
        </w:rPr>
      </w:pPr>
      <w:r>
        <w:rPr>
          <w:rFonts w:ascii="Verdana" w:hAnsi="Verdana"/>
          <w:noProof/>
          <w:lang w:val="ca-ES" w:eastAsia="ca-ES"/>
        </w:rPr>
        <mc:AlternateContent>
          <mc:Choice Requires="wps">
            <w:drawing>
              <wp:anchor distT="0" distB="0" distL="114300" distR="114300" simplePos="0" relativeHeight="251728896" behindDoc="0" locked="0" layoutInCell="1" allowOverlap="1" wp14:anchorId="75933D3E" wp14:editId="2CA15B73">
                <wp:simplePos x="0" y="0"/>
                <wp:positionH relativeFrom="column">
                  <wp:posOffset>4495800</wp:posOffset>
                </wp:positionH>
                <wp:positionV relativeFrom="paragraph">
                  <wp:posOffset>212725</wp:posOffset>
                </wp:positionV>
                <wp:extent cx="1562100" cy="342900"/>
                <wp:effectExtent l="9525" t="12700" r="9525" b="6350"/>
                <wp:wrapNone/>
                <wp:docPr id="101"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42900"/>
                        </a:xfrm>
                        <a:prstGeom prst="rect">
                          <a:avLst/>
                        </a:prstGeom>
                        <a:solidFill>
                          <a:srgbClr val="FF6600"/>
                        </a:solidFill>
                        <a:ln w="9525">
                          <a:solidFill>
                            <a:srgbClr val="000000"/>
                          </a:solidFill>
                          <a:miter lim="800000"/>
                          <a:headEnd/>
                          <a:tailEnd/>
                        </a:ln>
                      </wps:spPr>
                      <wps:txbx>
                        <w:txbxContent>
                          <w:p w:rsidR="005A6F8A" w:rsidRPr="00704815" w:rsidRDefault="005A6F8A" w:rsidP="005A6F8A">
                            <w:pPr>
                              <w:rPr>
                                <w:rStyle w:val="CdigoHTML"/>
                                <w:rFonts w:ascii="Verdana" w:hAnsi="Verdana"/>
                                <w:i/>
                                <w:sz w:val="16"/>
                                <w:szCs w:val="16"/>
                              </w:rPr>
                            </w:pPr>
                            <w:r>
                              <w:rPr>
                                <w:rFonts w:ascii="Verdana" w:hAnsi="Verdana"/>
                                <w:sz w:val="16"/>
                                <w:szCs w:val="16"/>
                              </w:rPr>
                              <w:t>Instal.lem el component Java en elrepositori Maven</w:t>
                            </w:r>
                          </w:p>
                          <w:p w:rsidR="005A6F8A" w:rsidRPr="00704815"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1" type="#_x0000_t202" style="position:absolute;margin-left:354pt;margin-top:16.75pt;width:123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nLMAIAAFwEAAAOAAAAZHJzL2Uyb0RvYy54bWysVNuO0zAQfUfiHyy/01xoyzZqulq6FCEt&#10;F2mXD3AcJ7FwPMZ2m5SvZ+y0pQviBdEHy9MZn5k5Zybr27FX5CCsk6BLms1SSoTmUEvdlvTr0+7V&#10;DSXOM10zBVqU9Cgcvd28fLEeTCFy6EDVwhIE0a4YTEk7702RJI53omduBkZodDZge+bRtG1SWzYg&#10;eq+SPE2XyQC2Nha4cA7/vZ+cdBPxm0Zw/7lpnPBElRRr8/G08azCmWzWrGgtM53kpzLYP1TRM6kx&#10;6QXqnnlG9lb+AdVLbsFB42cc+gSaRnIRe8BusvS3bh47ZkTsBclx5kKT+3+w/NPhiyWyRu3SjBLN&#10;ehTpSYyevIWRZOkyMDQYV2Dgo8FQP6IDo2O3zjwA/+aIhm3HdCvurIWhE6zGCrPwMrl6OuG4AFIN&#10;H6HGRGzvIQKNje0DfUgIQXRU6nhRJxTDQ8rFMs9SdHH0vZ7nK7yHFKw4vzbW+fcCehIuJbWofkRn&#10;hwfnp9BzSEjmQMl6J5WKhm2rrbLkwHBSdrvl8oL+LExpMpR0tcgXEwF/hUjj71TgM4heehx5JfuS&#10;3lyCWBFoe6drLJMVnkk13bE7pU88BuomEv1YjZNoi7M+FdRHZNbCNOK4knjpwP6gZMDxLqn7vmdW&#10;UKI+aFRnlc3nYR+iMV+8ydGw157q2sM0R6iSekqm69ZPO7Q3VrYdZprmQcMdKtrISHaQfqrqVD+O&#10;cJTrtG5hR67tGPXro7D5CQAA//8DAFBLAwQUAAYACAAAACEAFDUmIOAAAAAJAQAADwAAAGRycy9k&#10;b3ducmV2LnhtbEyPwU7DMBBE70j8g7VI3KgDSWgIcaqCKFUFHAjlvo2XJCJeR7HbBr4ec4Lj7Ixm&#10;3xSLyfTiQKPrLCu4nEUgiGurO24UbN9WFxkI55E19pZJwRc5WJSnJwXm2h75lQ6Vb0QoYZejgtb7&#10;IZfS1S0ZdDM7EAfvw44GfZBjI/WIx1BuenkVRdfSYMfhQ4sD3bdUf1Z7o+B7q58TvNuscPm+eXyq&#10;HtYvCcVKnZ9Ny1sQnib/F4Zf/IAOZWDa2T1rJ3oF8ygLW7yCOE5BhMBNmoTDTkE2T0GWhfy/oPwB&#10;AAD//wMAUEsBAi0AFAAGAAgAAAAhALaDOJL+AAAA4QEAABMAAAAAAAAAAAAAAAAAAAAAAFtDb250&#10;ZW50X1R5cGVzXS54bWxQSwECLQAUAAYACAAAACEAOP0h/9YAAACUAQAACwAAAAAAAAAAAAAAAAAv&#10;AQAAX3JlbHMvLnJlbHNQSwECLQAUAAYACAAAACEAUTC5yzACAABcBAAADgAAAAAAAAAAAAAAAAAu&#10;AgAAZHJzL2Uyb0RvYy54bWxQSwECLQAUAAYACAAAACEAFDUmIOAAAAAJAQAADwAAAAAAAAAAAAAA&#10;AACKBAAAZHJzL2Rvd25yZXYueG1sUEsFBgAAAAAEAAQA8wAAAJcFAAAAAA==&#10;" fillcolor="#f60">
                <v:textbox>
                  <w:txbxContent>
                    <w:p w:rsidR="005A6F8A" w:rsidRPr="00704815" w:rsidRDefault="005A6F8A" w:rsidP="005A6F8A">
                      <w:pPr>
                        <w:rPr>
                          <w:rStyle w:val="CdigoHTML"/>
                          <w:rFonts w:ascii="Verdana" w:hAnsi="Verdana"/>
                          <w:i/>
                          <w:sz w:val="16"/>
                          <w:szCs w:val="16"/>
                        </w:rPr>
                      </w:pPr>
                      <w:r>
                        <w:rPr>
                          <w:rFonts w:ascii="Verdana" w:hAnsi="Verdana"/>
                          <w:sz w:val="16"/>
                          <w:szCs w:val="16"/>
                        </w:rPr>
                        <w:t>Instal.lem el component Java en elrepositori Maven</w:t>
                      </w:r>
                    </w:p>
                    <w:p w:rsidR="005A6F8A" w:rsidRPr="00704815" w:rsidRDefault="005A6F8A" w:rsidP="005A6F8A">
                      <w:pPr>
                        <w:rPr>
                          <w:sz w:val="16"/>
                          <w:szCs w:val="16"/>
                        </w:rPr>
                      </w:pPr>
                    </w:p>
                  </w:txbxContent>
                </v:textbox>
              </v:shape>
            </w:pict>
          </mc:Fallback>
        </mc:AlternateContent>
      </w:r>
      <w:r w:rsidRPr="001B0A77">
        <w:rPr>
          <w:color w:val="333399"/>
          <w:lang w:val="en-GB"/>
        </w:rPr>
        <w:t>-2.1.1\examples\helloworld\common\target\</w:t>
      </w:r>
      <w:r w:rsidRPr="004A7062">
        <w:rPr>
          <w:color w:val="FF0000"/>
          <w:lang w:val="en-GB"/>
        </w:rPr>
        <w:t>helloworld-sample-common-1.0-SNAPSHOT.jar</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[install:install]</w:t>
      </w:r>
    </w:p>
    <w:p w:rsidR="005A6F8A" w:rsidRPr="001B0A77" w:rsidRDefault="005A6F8A" w:rsidP="005A6F8A">
      <w:pPr>
        <w:pStyle w:val="Textoindependiente"/>
        <w:rPr>
          <w:color w:val="333399"/>
          <w:lang w:val="en-GB"/>
        </w:rPr>
      </w:pPr>
      <w:r>
        <w:rPr>
          <w:rFonts w:ascii="Verdana" w:hAnsi="Verdana"/>
          <w:noProof/>
          <w:lang w:val="ca-ES" w:eastAsia="ca-ES"/>
        </w:rPr>
        <mc:AlternateContent>
          <mc:Choice Requires="wps">
            <w:drawing>
              <wp:anchor distT="0" distB="0" distL="114300" distR="114300" simplePos="0" relativeHeight="251729920" behindDoc="0" locked="0" layoutInCell="1" allowOverlap="1" wp14:anchorId="33BCB66E" wp14:editId="69AF5C45">
                <wp:simplePos x="0" y="0"/>
                <wp:positionH relativeFrom="column">
                  <wp:posOffset>2628900</wp:posOffset>
                </wp:positionH>
                <wp:positionV relativeFrom="paragraph">
                  <wp:posOffset>40640</wp:posOffset>
                </wp:positionV>
                <wp:extent cx="2171700" cy="571500"/>
                <wp:effectExtent l="28575" t="12065" r="9525" b="54610"/>
                <wp:wrapNone/>
                <wp:docPr id="10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2pt" to="37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5yNgIAAF0EAAAOAAAAZHJzL2Uyb0RvYy54bWysVE2P2jAQvVfqf7B8Z5NQvjYirCoC7YFu&#10;kXb7A4ztEKuObdleAqr63ztjWFraS1WVgxnbM2/evBln/nDsNDlIH5Q1FS3uckqk4VYos6/ol+f1&#10;YEZJiMwIpq2RFT3JQB8Wb9/Me1fKoW2tFtITADGh7F1F2xhdmWWBt7Jj4c46aeCysb5jEbZ+nwnP&#10;ekDvdDbM80nWWy+ct1yGAKf1+ZIuEn7TSB4/N02QkeiKAreYVp/WHa7ZYs7KvWeuVfxCg/0Di44p&#10;A0mvUDWLjLx49QdUp7i3wTbxjtsus02juEw1QDVF/ls1Ty1zMtUC4gR3lSn8P1j+eNh6ogT0Lgd9&#10;DOugSRtlJCnyKarTu1CC09JsPdbHj+bJbSz/Goixy5aZvUwsn08OAguMyG5CcBMc5Nj1n6wAH/YS&#10;bZLq2PiONFq5jxiI4CAHOabenK69kcdIOBwOi2kxRYoc7sbTYgw2JmMl4mC08yF+kLYjaFRUQxEJ&#10;lR02IZ5dX13Q3di10hrOWakN6St6Px6OU0CwWgm8xLvg97ul9uTAcILS75L3xs3bFyMSWCuZWF3s&#10;yJQGm8SkTvQK9NKSYrZOCkq0hEeD1pmeNpgRKgbCF+s8RN/u8/vVbDUbDUbDyWowyut68H69HA0m&#10;62I6rt/Vy2VdfEfyxahslRDSIP/XgS5Gfzcwl6d1HsXrSF+Fym7Rk/hA9vU/kU7Nx36fJ2dnxWnr&#10;sTqcA5jh5Hx5b/hIft0nr59fhcUPAAAA//8DAFBLAwQUAAYACAAAACEAwRehw94AAAAIAQAADwAA&#10;AGRycy9kb3ducmV2LnhtbEyPwU7DMBBE70j8g7VI3KgTlAYIcSqEQOKEoEVI3NxkSULjdbC3TeDr&#10;WU5wnJ3R25lyNbtBHTDE3pOBdJGAQqp901Nr4GVzf3YJKrKlxg6e0MAXRlhVx0elLRo/0TMe1twq&#10;gVAsrIGOeSy0jnWHzsaFH5HEe/fBWRYZWt0EOwncDfo8SXLtbE/yobMj3nZY79Z7Z+BqMy39U9i9&#10;Zmn/+fZ998HjwyMbc3oy31yDYpz5Lwy/9aU6VNJp6/fURDUYyNJMtrCBPAMl/sUyF70VuBx0Ver/&#10;A6ofAAAA//8DAFBLAQItABQABgAIAAAAIQC2gziS/gAAAOEBAAATAAAAAAAAAAAAAAAAAAAAAABb&#10;Q29udGVudF9UeXBlc10ueG1sUEsBAi0AFAAGAAgAAAAhADj9If/WAAAAlAEAAAsAAAAAAAAAAAAA&#10;AAAALwEAAF9yZWxzLy5yZWxzUEsBAi0AFAAGAAgAAAAhAJqYnnI2AgAAXQQAAA4AAAAAAAAAAAAA&#10;AAAALgIAAGRycy9lMm9Eb2MueG1sUEsBAi0AFAAGAAgAAAAhAMEXocPeAAAACAEAAA8AAAAAAAAA&#10;AAAAAAAAkAQAAGRycy9kb3ducmV2LnhtbFBLBQYAAAAABAAEAPMAAACbBQAAAAA=&#10;">
                <v:stroke endarrow="block"/>
              </v:line>
            </w:pict>
          </mc:Fallback>
        </mc:AlternateContent>
      </w:r>
      <w:r w:rsidRPr="003B64BC">
        <w:rPr>
          <w:rFonts w:ascii="Verdana" w:hAnsi="Verdana"/>
          <w:lang w:val="en-GB"/>
        </w:rPr>
        <w:t xml:space="preserve">[INFO] </w:t>
      </w:r>
      <w:r w:rsidRPr="001B0A77">
        <w:rPr>
          <w:color w:val="333399"/>
          <w:lang w:val="en-GB"/>
        </w:rPr>
        <w:t>Installing C:\Documents and Settings\peres\Escritorio\flamingo-android-2.</w:t>
      </w:r>
    </w:p>
    <w:p w:rsidR="005A6F8A" w:rsidRPr="001B0A77" w:rsidRDefault="005A6F8A" w:rsidP="005A6F8A">
      <w:pPr>
        <w:pStyle w:val="Textoindependiente"/>
        <w:rPr>
          <w:color w:val="333399"/>
          <w:lang w:val="en-GB"/>
        </w:rPr>
      </w:pPr>
      <w:r w:rsidRPr="001B0A77">
        <w:rPr>
          <w:color w:val="333399"/>
          <w:lang w:val="en-GB"/>
        </w:rPr>
        <w:t>1.1\examples\helloworld\common\target\helloworld-sample-common-1.0-SNAPSHOT.jar</w:t>
      </w:r>
    </w:p>
    <w:p w:rsidR="005A6F8A" w:rsidRPr="001B0A77" w:rsidRDefault="005A6F8A" w:rsidP="005A6F8A">
      <w:pPr>
        <w:pStyle w:val="Textoindependiente"/>
        <w:rPr>
          <w:color w:val="333399"/>
          <w:lang w:val="en-GB"/>
        </w:rPr>
      </w:pPr>
      <w:r w:rsidRPr="001B0A77">
        <w:rPr>
          <w:color w:val="333399"/>
          <w:lang w:val="en-GB"/>
        </w:rPr>
        <w:t>to C:\Documents and Settings\peres\.m2\repository\com\exadel\flamingo\samples\he</w:t>
      </w:r>
    </w:p>
    <w:p w:rsidR="005A6F8A" w:rsidRPr="003B64BC" w:rsidRDefault="005A6F8A" w:rsidP="005A6F8A">
      <w:pPr>
        <w:pStyle w:val="Textoindependiente"/>
        <w:rPr>
          <w:rFonts w:ascii="Verdana" w:hAnsi="Verdana"/>
          <w:lang w:val="en-GB"/>
        </w:rPr>
      </w:pPr>
      <w:r w:rsidRPr="001B0A77">
        <w:rPr>
          <w:color w:val="333399"/>
          <w:lang w:val="en-GB"/>
        </w:rPr>
        <w:t>lloworld\helloworld-sample-common\1.0-SNAPSHOT\</w:t>
      </w:r>
      <w:r w:rsidRPr="005A457D">
        <w:rPr>
          <w:color w:val="FF0000"/>
          <w:lang w:val="en-GB"/>
        </w:rPr>
        <w:t>helloworld-sample-common-1.0-SNAPSHOT.jar</w:t>
      </w:r>
    </w:p>
    <w:p w:rsidR="005A6F8A" w:rsidRPr="003B64BC" w:rsidRDefault="005A6F8A" w:rsidP="005A6F8A">
      <w:pPr>
        <w:pStyle w:val="Textoindependiente"/>
        <w:rPr>
          <w:rFonts w:ascii="Verdana" w:hAnsi="Verdana"/>
          <w:lang w:val="en-GB"/>
        </w:rPr>
      </w:pPr>
      <w:r w:rsidRPr="003B64BC">
        <w:rPr>
          <w:rFonts w:ascii="Verdana" w:hAnsi="Verdana"/>
          <w:lang w:val="en-GB"/>
        </w:rPr>
        <w:lastRenderedPageBreak/>
        <w:t>[INFO] ------------------------------------------------------------------------</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8B0E30">
        <w:rPr>
          <w:rFonts w:ascii="Verdana" w:hAnsi="Verdana"/>
          <w:b/>
          <w:color w:val="FF6600"/>
          <w:lang w:val="en-GB"/>
        </w:rPr>
        <w:t>Building Exadel Flamingo Helloworld Sample :: Seam Version</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[INFO]    task-segment: [clean, install]</w:t>
      </w:r>
    </w:p>
    <w:p w:rsidR="005A6F8A" w:rsidRPr="003B64BC" w:rsidRDefault="005A6F8A" w:rsidP="005A6F8A">
      <w:pPr>
        <w:rPr>
          <w:rFonts w:ascii="Verdana" w:hAnsi="Verdana"/>
          <w:lang w:val="en-GB"/>
        </w:rPr>
      </w:pPr>
      <w:r w:rsidRPr="003B64BC">
        <w:rPr>
          <w:rFonts w:ascii="Verdana" w:hAnsi="Verdana"/>
          <w:lang w:val="en-GB"/>
        </w:rPr>
        <w:t>[INFO]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[clean:clean]</w:t>
      </w:r>
    </w:p>
    <w:p w:rsidR="005A6F8A" w:rsidRDefault="005A6F8A" w:rsidP="005A6F8A">
      <w:pPr>
        <w:rPr>
          <w:rFonts w:ascii="Verdana" w:hAnsi="Verdana"/>
          <w:lang w:val="en-GB"/>
        </w:rPr>
      </w:pPr>
      <w:r w:rsidRPr="003B64BC">
        <w:rPr>
          <w:rFonts w:ascii="Verdana" w:hAnsi="Verdana"/>
          <w:lang w:val="en-GB"/>
        </w:rPr>
        <w:t xml:space="preserve">[INFO] </w:t>
      </w:r>
      <w:r w:rsidRPr="001B0A77">
        <w:rPr>
          <w:color w:val="333399"/>
          <w:lang w:val="en-GB"/>
        </w:rPr>
        <w:t>Deleting directory C:\Documents and Settings\peres\Escritorio\flamingo-android-2.1.1\examples\helloworld\web-seam\target</w:t>
      </w:r>
      <w:r w:rsidRPr="003B64BC">
        <w:rPr>
          <w:rFonts w:ascii="Verdana" w:hAnsi="Verdana"/>
          <w:lang w:val="en-GB"/>
        </w:rPr>
        <w:t xml:space="preserve">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[resources:resources]</w:t>
      </w:r>
    </w:p>
    <w:p w:rsidR="005A6F8A" w:rsidRPr="003B64BC" w:rsidRDefault="005A6F8A" w:rsidP="005A6F8A">
      <w:pPr>
        <w:pStyle w:val="Textoindependiente"/>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w:t>
      </w:r>
    </w:p>
    <w:p w:rsidR="005A6F8A" w:rsidRPr="001B0A77" w:rsidRDefault="005A6F8A" w:rsidP="005A6F8A">
      <w:pPr>
        <w:pStyle w:val="Ttulo2"/>
        <w:rPr>
          <w:i/>
          <w:sz w:val="24"/>
          <w:szCs w:val="24"/>
          <w:lang w:val="en-GB"/>
        </w:rPr>
      </w:pPr>
      <w:r w:rsidRPr="001B0A77">
        <w:rPr>
          <w:i/>
          <w:sz w:val="24"/>
          <w:szCs w:val="24"/>
          <w:lang w:val="en-GB"/>
        </w:rPr>
        <w:t>[</w:t>
      </w:r>
      <w:r w:rsidRPr="001B0A77">
        <w:rPr>
          <w:b w:val="0"/>
          <w:i/>
          <w:sz w:val="24"/>
          <w:szCs w:val="24"/>
          <w:lang w:val="en-GB"/>
        </w:rPr>
        <w:t>INFO] Copying 1 resource</w:t>
      </w:r>
    </w:p>
    <w:p w:rsidR="005A6F8A" w:rsidRDefault="005A6F8A" w:rsidP="005A6F8A">
      <w:pPr>
        <w:pStyle w:val="Textoindependiente"/>
        <w:rPr>
          <w:rFonts w:ascii="Verdana" w:hAnsi="Verdana"/>
          <w:lang w:val="en-GB"/>
        </w:rPr>
      </w:pPr>
      <w:r w:rsidRPr="003B64BC">
        <w:rPr>
          <w:rFonts w:ascii="Verdana" w:hAnsi="Verdana"/>
          <w:lang w:val="en-GB"/>
        </w:rPr>
        <w:t xml:space="preserve">[INFO] Copying 1 resource to ../seam-helloworld-sample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[compiler:compile]</w:t>
      </w:r>
    </w:p>
    <w:p w:rsidR="005A6F8A" w:rsidRDefault="005A6F8A" w:rsidP="005A6F8A">
      <w:pPr>
        <w:pStyle w:val="Textoindependiente"/>
        <w:rPr>
          <w:rFonts w:ascii="Verdana" w:hAnsi="Verdana"/>
          <w:lang w:val="en-GB"/>
        </w:rPr>
      </w:pPr>
      <w:r>
        <w:rPr>
          <w:rFonts w:ascii="Verdana" w:hAnsi="Verdana"/>
          <w:noProof/>
          <w:lang w:val="ca-ES" w:eastAsia="ca-ES"/>
        </w:rPr>
        <mc:AlternateContent>
          <mc:Choice Requires="wps">
            <w:drawing>
              <wp:anchor distT="0" distB="0" distL="114300" distR="114300" simplePos="0" relativeHeight="251715584" behindDoc="0" locked="0" layoutInCell="1" allowOverlap="1" wp14:anchorId="55FFA1D4" wp14:editId="4AF037A7">
                <wp:simplePos x="0" y="0"/>
                <wp:positionH relativeFrom="column">
                  <wp:posOffset>2171700</wp:posOffset>
                </wp:positionH>
                <wp:positionV relativeFrom="paragraph">
                  <wp:posOffset>2171700</wp:posOffset>
                </wp:positionV>
                <wp:extent cx="419100" cy="342900"/>
                <wp:effectExtent l="9525" t="9525" r="9525" b="9525"/>
                <wp:wrapNone/>
                <wp:docPr id="9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42900"/>
                        </a:xfrm>
                        <a:prstGeom prst="rect">
                          <a:avLst/>
                        </a:prstGeom>
                        <a:solidFill>
                          <a:srgbClr val="FFFF99"/>
                        </a:solidFill>
                        <a:ln w="9525">
                          <a:solidFill>
                            <a:srgbClr val="000000"/>
                          </a:solidFill>
                          <a:miter lim="800000"/>
                          <a:headEnd/>
                          <a:tailEnd/>
                        </a:ln>
                      </wps:spPr>
                      <wps:txbx>
                        <w:txbxContent>
                          <w:p w:rsidR="005A6F8A" w:rsidRPr="00536EEA" w:rsidRDefault="005A6F8A" w:rsidP="005A6F8A">
                            <w:pPr>
                              <w:rPr>
                                <w:rStyle w:val="CdigoHTML"/>
                                <w:rFonts w:ascii="Verdana" w:hAnsi="Verdana"/>
                                <w:i/>
                                <w:sz w:val="16"/>
                                <w:szCs w:val="16"/>
                                <w:lang w:val="en-GB"/>
                              </w:rPr>
                            </w:pPr>
                            <w:r>
                              <w:rPr>
                                <w:rFonts w:ascii="Verdana" w:hAnsi="Verdana"/>
                                <w:sz w:val="16"/>
                                <w:szCs w:val="16"/>
                              </w:rPr>
                              <w:t>war</w:t>
                            </w:r>
                          </w:p>
                          <w:p w:rsidR="005A6F8A" w:rsidRPr="007571E2" w:rsidRDefault="005A6F8A" w:rsidP="005A6F8A">
                            <w:pPr>
                              <w:rPr>
                                <w:sz w:val="16"/>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2" type="#_x0000_t202" style="position:absolute;margin-left:171pt;margin-top:171pt;width:33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jfLgIAAFk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dWKEsM0&#10;9uhBjIG8gZFcLiI/g/Ulut1bdAwj3mOfU63e3gH/6omBbc9MJ26cg6EXrMH8ivgyO3s64fgIUg8f&#10;oME4bB8gAY2t05E8pIMgOvbp8dSbmAvHy0WxKnK0cDS9XsxXKMcIrHx6bJ0P7wRoEoWKOmx9AmeH&#10;Ox8m1yeXGMuDks1OKpUU19Vb5ciB4Zjs8EMypic/uSlDBiRqOV9O9f8VIk/fnyC0DDjvSuqKXp2c&#10;WBlZe2sajMnKwKSaZKxOmSONkbmJwzDWY+pYcREjRI5raB6RWAfTfOM+otCD+07JgLNdUf9tz5yg&#10;RL032JxVsVjEZUjKYnk5R8WdW+pzCzMcoSoaKJnEbZgWaG+d7HqMNI2DgRtsaCsT2c9ZHfPH+U3t&#10;Ou5aXJBzPXk9/xE2PwAAAP//AwBQSwMEFAAGAAgAAAAhAF2MzEvcAAAACwEAAA8AAABkcnMvZG93&#10;bnJldi54bWxMj8FOwzAQRO9I/IO1SNyo3VKFkMapEBIHxKUEPsCJt4lLvI5itw1/z3JA9LY7O5p9&#10;U25nP4gTTtEF0rBcKBBIbbCOOg2fHy93OYiYDFkzBEIN3xhhW11flaaw4UzveKpTJziEYmE09CmN&#10;hZSx7dGbuAgjEt/2YfIm8Tp10k7mzOF+kCulMumNI/7QmxGfe2y/6qPXkGWU+x0e9rs391qboX2g&#10;pWu0vr2ZnzYgEs7p3wy/+IwOFTM14Ug2ikHD/XrFXdLfwI61yllpWHnMFMiqlJcdqh8AAAD//wMA&#10;UEsBAi0AFAAGAAgAAAAhALaDOJL+AAAA4QEAABMAAAAAAAAAAAAAAAAAAAAAAFtDb250ZW50X1R5&#10;cGVzXS54bWxQSwECLQAUAAYACAAAACEAOP0h/9YAAACUAQAACwAAAAAAAAAAAAAAAAAvAQAAX3Jl&#10;bHMvLnJlbHNQSwECLQAUAAYACAAAACEAl6Ho3y4CAABZBAAADgAAAAAAAAAAAAAAAAAuAgAAZHJz&#10;L2Uyb0RvYy54bWxQSwECLQAUAAYACAAAACEAXYzMS9wAAAALAQAADwAAAAAAAAAAAAAAAACIBAAA&#10;ZHJzL2Rvd25yZXYueG1sUEsFBgAAAAAEAAQA8wAAAJEFAAAAAA==&#10;" fillcolor="#ff9">
                <v:textbox>
                  <w:txbxContent>
                    <w:p w:rsidR="005A6F8A" w:rsidRPr="00536EEA" w:rsidRDefault="005A6F8A" w:rsidP="005A6F8A">
                      <w:pPr>
                        <w:rPr>
                          <w:rStyle w:val="CdigoHTML"/>
                          <w:rFonts w:ascii="Verdana" w:hAnsi="Verdana"/>
                          <w:i/>
                          <w:sz w:val="16"/>
                          <w:szCs w:val="16"/>
                          <w:lang w:val="en-GB"/>
                        </w:rPr>
                      </w:pPr>
                      <w:r>
                        <w:rPr>
                          <w:rFonts w:ascii="Verdana" w:hAnsi="Verdana"/>
                          <w:sz w:val="16"/>
                          <w:szCs w:val="16"/>
                        </w:rPr>
                        <w:t>war</w:t>
                      </w:r>
                    </w:p>
                    <w:p w:rsidR="005A6F8A" w:rsidRPr="007571E2" w:rsidRDefault="005A6F8A" w:rsidP="005A6F8A">
                      <w:pPr>
                        <w:rPr>
                          <w:sz w:val="16"/>
                          <w:szCs w:val="16"/>
                          <w:lang w:val="en-GB"/>
                        </w:rPr>
                      </w:pPr>
                    </w:p>
                  </w:txbxContent>
                </v:textbox>
              </v:shape>
            </w:pict>
          </mc:Fallback>
        </mc:AlternateContent>
      </w:r>
      <w:r w:rsidRPr="003B64BC">
        <w:rPr>
          <w:rFonts w:ascii="Verdana" w:hAnsi="Verdana"/>
          <w:lang w:val="en-GB"/>
        </w:rPr>
        <w:t xml:space="preserve">[INFO] </w:t>
      </w:r>
      <w:r w:rsidRPr="001B0A77">
        <w:rPr>
          <w:color w:val="333399"/>
          <w:lang w:val="en-GB"/>
        </w:rPr>
        <w:t>Compiling 1 source file to C:\Documents and Settings\peres\Escritorio\fla mingo-android-2.1.1\examples\helloworld\web-seam\target\classes</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[resources:testResources]</w:t>
      </w:r>
    </w:p>
    <w:p w:rsidR="005A6F8A" w:rsidRDefault="005A6F8A" w:rsidP="005A6F8A">
      <w:pPr>
        <w:pStyle w:val="Textoindependiente"/>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  </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1B0A77">
        <w:rPr>
          <w:color w:val="333399"/>
          <w:lang w:val="en-GB"/>
        </w:rPr>
        <w:t>skip non existing resourceDirectory C:\Documents and Settings\peres\Escritorio\flamingo-android-2.1.1\examples\helloworld\web-seam\src\test\resources</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[compiler:testCompile]</w:t>
      </w:r>
    </w:p>
    <w:p w:rsidR="005A6F8A" w:rsidRPr="003B64BC" w:rsidRDefault="005A6F8A" w:rsidP="005A6F8A">
      <w:pPr>
        <w:pStyle w:val="Lista"/>
        <w:rPr>
          <w:rFonts w:ascii="Verdana" w:hAnsi="Verdana"/>
          <w:lang w:val="en-GB"/>
        </w:rPr>
      </w:pPr>
      <w:r w:rsidRPr="003B64BC">
        <w:rPr>
          <w:rFonts w:ascii="Verdana" w:hAnsi="Verdana"/>
          <w:lang w:val="en-GB"/>
        </w:rPr>
        <w:t>[INFO] No sources to compile</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760A31">
        <w:rPr>
          <w:rFonts w:ascii="Verdana" w:hAnsi="Verdana"/>
          <w:color w:val="00CCFF"/>
          <w:lang w:val="en-GB"/>
        </w:rPr>
        <w:t>[surefire:test]</w:t>
      </w:r>
    </w:p>
    <w:p w:rsidR="005A6F8A" w:rsidRPr="003B64BC" w:rsidRDefault="005A6F8A" w:rsidP="005A6F8A">
      <w:pPr>
        <w:pStyle w:val="Lista"/>
        <w:rPr>
          <w:rFonts w:ascii="Verdana" w:hAnsi="Verdana"/>
          <w:lang w:val="en-GB"/>
        </w:rPr>
      </w:pPr>
      <w:r w:rsidRPr="003B64BC">
        <w:rPr>
          <w:rFonts w:ascii="Verdana" w:hAnsi="Verdana"/>
          <w:lang w:val="en-GB"/>
        </w:rPr>
        <w:t>[INFO] No tests to run.</w:t>
      </w:r>
    </w:p>
    <w:p w:rsidR="005A6F8A" w:rsidRPr="003B64BC" w:rsidRDefault="005A6F8A" w:rsidP="005A6F8A">
      <w:pPr>
        <w:pStyle w:val="Lista"/>
        <w:rPr>
          <w:rFonts w:ascii="Verdana" w:hAnsi="Verdana"/>
          <w:lang w:val="en-GB"/>
        </w:rPr>
      </w:pPr>
      <w:r>
        <w:rPr>
          <w:rFonts w:ascii="Verdana" w:hAnsi="Verdana"/>
          <w:noProof/>
          <w:lang w:val="ca-ES" w:eastAsia="ca-ES"/>
        </w:rPr>
        <mc:AlternateContent>
          <mc:Choice Requires="wps">
            <w:drawing>
              <wp:anchor distT="0" distB="0" distL="114300" distR="114300" simplePos="0" relativeHeight="251697152" behindDoc="0" locked="0" layoutInCell="1" allowOverlap="1" wp14:anchorId="2A649B31" wp14:editId="70A26D4E">
                <wp:simplePos x="0" y="0"/>
                <wp:positionH relativeFrom="column">
                  <wp:posOffset>1409700</wp:posOffset>
                </wp:positionH>
                <wp:positionV relativeFrom="paragraph">
                  <wp:posOffset>10160</wp:posOffset>
                </wp:positionV>
                <wp:extent cx="1028700" cy="114300"/>
                <wp:effectExtent l="28575" t="10160" r="9525" b="56515"/>
                <wp:wrapNone/>
                <wp:docPr id="9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8pt" to="19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sWNAIAAFsEAAAOAAAAZHJzL2Uyb0RvYy54bWysVMGO2jAQvVfqP1i+QxI2sBARVhWB9rBt&#10;kXb7AcZ2iFXHtmxDQFX/vWMn0NJeqqo5OON45s2bmecsn86tRCdundCqxNk4xYgrqplQhxJ/ed2O&#10;5hg5TxQjUite4gt3+Gn19s2yMwWf6EZLxi0CEOWKzpS48d4USeJow1vixtpwBYe1ti3xsLWHhFnS&#10;AXork0mazpJOW2asptw5+Fr1h3gV8euaU/+5rh33SJYYuPm42rjuw5qslqQ4WGIaQQca5B9YtEQo&#10;SHqDqogn6GjFH1CtoFY7Xfsx1W2i61pQHmuAarL0t2peGmJ4rAWa48ytTe7/wdJPp51FgpV4AZNS&#10;pIUZPQvF0TQLvemMK8BlrXY2VEfP6sU8a/rVIaXXDVEHHjm+XgzExYjkLiRsnIEM++6jZuBDjl7H&#10;Rp1r26JaCvMhBAZwaAY6x8lcbpPhZ48ofMzSyfwxhQFSOMuy/AFsoJeQIuCEaGOdf891i4JRYgk1&#10;RFRyena+d726BHelt0LKOH2pUAflTyfTGOC0FCwcBjdnD/u1tOhEgn7iM+S9c7P6qFgEazhhm8H2&#10;REiwkY/d8VZAvyTHIVvLGUaSw5UJVk9PqpARKgbCg9VL6NsiXWzmm3k+yiezzShPq2r0brvOR7Nt&#10;9jitHqr1usq+B/JZXjSCMa4C/6ucs/zv5DJcrF6IN0HfGpXco8fmA9nrO5KOww/z7pWz1+yys6G6&#10;oANQcHQeblu4Ir/uo9fPf8LqBwAAAP//AwBQSwMEFAAGAAgAAAAhAGwWeFvdAAAACAEAAA8AAABk&#10;cnMvZG93bnJldi54bWxMj0FLw0AQhe+C/2EZwZvdNNbQxmyKiIIn0VYEb9tkTGKzs3F32kR/veNJ&#10;jx9vePO9Yj25Xh0xxM6TgfksAYVU+bqjxsDL9v5iCSqypdr2ntDAF0ZYl6cnhc1rP9IzHjfcKCmh&#10;mFsDLfOQax2rFp2NMz8gSfbug7MsGBpdBztKuet1miSZdrYj+dDaAW9brPabgzOw2o5X/insXxfz&#10;7vPt++6Dh4dHNub8bLq5BsU48d8x/OqLOpTitPMHqqPqDaRpKltYggyU5JfLhfBOeJWBLgv9f0D5&#10;AwAA//8DAFBLAQItABQABgAIAAAAIQC2gziS/gAAAOEBAAATAAAAAAAAAAAAAAAAAAAAAABbQ29u&#10;dGVudF9UeXBlc10ueG1sUEsBAi0AFAAGAAgAAAAhADj9If/WAAAAlAEAAAsAAAAAAAAAAAAAAAAA&#10;LwEAAF9yZWxzLy5yZWxzUEsBAi0AFAAGAAgAAAAhAJUMaxY0AgAAWwQAAA4AAAAAAAAAAAAAAAAA&#10;LgIAAGRycy9lMm9Eb2MueG1sUEsBAi0AFAAGAAgAAAAhAGwWeFvdAAAACAEAAA8AAAAAAAAAAAAA&#10;AAAAjgQAAGRycy9kb3ducmV2LnhtbFBLBQYAAAAABAAEAPMAAACYBQAAAAA=&#10;">
                <v:stroke endarrow="block"/>
              </v:line>
            </w:pict>
          </mc:Fallback>
        </mc:AlternateContent>
      </w:r>
      <w:r w:rsidRPr="003B64BC">
        <w:rPr>
          <w:rFonts w:ascii="Verdana" w:hAnsi="Verdana"/>
          <w:lang w:val="en-GB"/>
        </w:rPr>
        <w:t xml:space="preserve">[INFO] </w:t>
      </w:r>
      <w:r w:rsidRPr="00760A31">
        <w:rPr>
          <w:rFonts w:ascii="Verdana" w:hAnsi="Verdana"/>
          <w:color w:val="00CCFF"/>
          <w:lang w:val="en-GB"/>
        </w:rPr>
        <w:t>[war:war]</w:t>
      </w:r>
    </w:p>
    <w:p w:rsidR="005A6F8A" w:rsidRPr="003B64BC" w:rsidRDefault="005A6F8A" w:rsidP="005A6F8A">
      <w:pPr>
        <w:pStyle w:val="Lista"/>
        <w:rPr>
          <w:rFonts w:ascii="Verdana" w:hAnsi="Verdana"/>
          <w:lang w:val="en-GB"/>
        </w:rPr>
      </w:pPr>
      <w:r w:rsidRPr="003B64BC">
        <w:rPr>
          <w:rFonts w:ascii="Verdana" w:hAnsi="Verdana"/>
          <w:lang w:val="en-GB"/>
        </w:rPr>
        <w:t>[INFO] Packaging webapp</w:t>
      </w:r>
    </w:p>
    <w:p w:rsidR="005A6F8A" w:rsidRPr="001B0A77" w:rsidRDefault="005A6F8A" w:rsidP="005A6F8A">
      <w:pPr>
        <w:pStyle w:val="Lista"/>
        <w:rPr>
          <w:color w:val="333399"/>
          <w:lang w:val="en-GB"/>
        </w:rPr>
      </w:pPr>
      <w:r w:rsidRPr="003B64BC">
        <w:rPr>
          <w:rFonts w:ascii="Verdana" w:hAnsi="Verdana"/>
          <w:lang w:val="en-GB"/>
        </w:rPr>
        <w:t xml:space="preserve">[INFO] </w:t>
      </w:r>
      <w:r w:rsidRPr="001B0A77">
        <w:rPr>
          <w:color w:val="333399"/>
          <w:lang w:val="en-GB"/>
        </w:rPr>
        <w:t>Assembling webapp[seam-helloworld-sample-web] in [C:\Documents and Settin</w:t>
      </w:r>
    </w:p>
    <w:p w:rsidR="005A6F8A" w:rsidRPr="003B64BC" w:rsidRDefault="005A6F8A" w:rsidP="005A6F8A">
      <w:pPr>
        <w:pStyle w:val="Textoindependiente"/>
        <w:rPr>
          <w:rFonts w:ascii="Verdana" w:hAnsi="Verdana"/>
          <w:lang w:val="en-GB"/>
        </w:rPr>
      </w:pPr>
      <w:r w:rsidRPr="001B0A77">
        <w:rPr>
          <w:color w:val="333399"/>
          <w:lang w:val="en-GB"/>
        </w:rPr>
        <w:t>gs\peres\Escritorio\flamingo-android-2.1.1\examples\helloworld\web-seam\target\seam-helloworld-sample]</w:t>
      </w:r>
    </w:p>
    <w:p w:rsidR="005A6F8A" w:rsidRPr="00F02655" w:rsidRDefault="005A6F8A" w:rsidP="005A6F8A">
      <w:pPr>
        <w:pStyle w:val="Ttulo2"/>
        <w:rPr>
          <w:b w:val="0"/>
          <w:i/>
          <w:sz w:val="24"/>
          <w:szCs w:val="24"/>
          <w:lang w:val="en-GB"/>
        </w:rPr>
      </w:pPr>
      <w:r w:rsidRPr="00F02655">
        <w:rPr>
          <w:b w:val="0"/>
          <w:i/>
          <w:sz w:val="24"/>
          <w:szCs w:val="24"/>
          <w:lang w:val="en-GB"/>
        </w:rPr>
        <w:t>[INFO] Processing war project</w:t>
      </w:r>
    </w:p>
    <w:p w:rsidR="005A6F8A" w:rsidRPr="003B64BC" w:rsidRDefault="005A6F8A" w:rsidP="005A6F8A">
      <w:pPr>
        <w:pStyle w:val="Textoindependiente"/>
        <w:rPr>
          <w:lang w:val="en-GB"/>
        </w:rPr>
      </w:pPr>
      <w:r w:rsidRPr="00F02655">
        <w:rPr>
          <w:rFonts w:ascii="Verdana" w:hAnsi="Verdana"/>
          <w:lang w:val="en-GB"/>
        </w:rPr>
        <w:t>[INFO]</w:t>
      </w:r>
      <w:r w:rsidRPr="003B64BC">
        <w:rPr>
          <w:lang w:val="en-GB"/>
        </w:rPr>
        <w:t xml:space="preserve"> </w:t>
      </w:r>
      <w:r w:rsidRPr="001B0A77">
        <w:rPr>
          <w:color w:val="333399"/>
          <w:lang w:val="en-GB"/>
        </w:rPr>
        <w:t>Copying webapp resources[C:\Documents and Settings\peres\Escritorio\flamingo-android-2.1.1\examples\helloworld\web-seam\src\main\webapp]</w:t>
      </w:r>
    </w:p>
    <w:p w:rsidR="005A6F8A" w:rsidRPr="003B64BC"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727872" behindDoc="0" locked="0" layoutInCell="1" allowOverlap="1" wp14:anchorId="6B060684" wp14:editId="6134E332">
                <wp:simplePos x="0" y="0"/>
                <wp:positionH relativeFrom="column">
                  <wp:posOffset>5257800</wp:posOffset>
                </wp:positionH>
                <wp:positionV relativeFrom="paragraph">
                  <wp:posOffset>139065</wp:posOffset>
                </wp:positionV>
                <wp:extent cx="1028700" cy="342900"/>
                <wp:effectExtent l="9525" t="5715" r="9525" b="13335"/>
                <wp:wrapNone/>
                <wp:docPr id="97"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war que deploy al Jboss</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3" type="#_x0000_t202" style="position:absolute;margin-left:414pt;margin-top:10.95pt;width:81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dxLwIAAFsEAAAOAAAAZHJzL2Uyb0RvYy54bWysVNtu2zAMfR+wfxD0vviyZEmMOEWXLsOA&#10;7gK0+wBZlm1hsqhJSuzu60vJaZrdXobpQSBN6pA8JL25GntFjsI6Cbqk2SylRGgOtdRtSb/e71+t&#10;KHGe6Zop0KKkD8LRq+3LF5vBFCKHDlQtLEEQ7YrBlLTz3hRJ4ngneuZmYIRGYwO2Zx5V2ya1ZQOi&#10;9yrJ0/RNMoCtjQUunMOvN5ORbiN+0wjuPzeNE56okmJuPt423lW4k+2GFa1lppP8lAb7hyx6JjUG&#10;PUPdMM/IwcrfoHrJLTho/IxDn0DTSC5iDVhNlv5SzV3HjIi1IDnOnGly/w+Wfzp+sUTWJV0vKdGs&#10;xx7di9GTtzCSLF0EggbjCvS7M+jpRzRgo2OxztwC/+aIhl3HdCuurYWhE6zGBLPwMrl4OuG4AFIN&#10;H6HGQOzgIQKNje0De8gHQXRs1MO5OSEZHkKm+WqZoomj7fU8X6McQrDi6bWxzr8X0JMglNRi8yM6&#10;O946P7k+uYRgDpSs91KpqNi22ilLjgwHZY9nvT6h/+SmNBmQqkW+mAj4K0Qaz58geulx4pXsS7o6&#10;O7Ei0PZO15gmKzyTapKxOqVPPAbqJhL9WI2xZ9kyRAgkV1A/ILMWpgnHjUShA/uDkgGnu6Tu+4FZ&#10;QYn6oLE762w+D+sQlflimaNiLy3VpYVpjlAl9ZRM4s5PK3QwVrYdRprmQcM1drSRkeznrE754wTH&#10;dp22LazIpR69nv8J20cAAAD//wMAUEsDBBQABgAIAAAAIQAY/vN33QAAAAkBAAAPAAAAZHJzL2Rv&#10;d25yZXYueG1sTI/BTsMwEETvSPyDtZW4USeRSJMQp0JIHBCXEviATbxNQu11FLtt+HvMCY6zM5p9&#10;U+9Xa8SFFj85VpBuExDEvdMTDwo+P17uCxA+IGs0jknBN3nYN7c3NVbaXfmdLm0YRCxhX6GCMYS5&#10;ktL3I1n0WzcTR+/oFoshymWQesFrLLdGZkmSS4sTxw8jzvQ8Un9qz1ZBnnNhD/R1PLxNry2afsfp&#10;1Cl1t1mfHkEEWsNfGH7xIzo0kalzZ9ZeGAVFVsQtQUGWliBioCyTeOgU7B5KkE0t/y9ofgAAAP//&#10;AwBQSwECLQAUAAYACAAAACEAtoM4kv4AAADhAQAAEwAAAAAAAAAAAAAAAAAAAAAAW0NvbnRlbnRf&#10;VHlwZXNdLnhtbFBLAQItABQABgAIAAAAIQA4/SH/1gAAAJQBAAALAAAAAAAAAAAAAAAAAC8BAABf&#10;cmVscy8ucmVsc1BLAQItABQABgAIAAAAIQD1VBdxLwIAAFsEAAAOAAAAAAAAAAAAAAAAAC4CAABk&#10;cnMvZTJvRG9jLnhtbFBLAQItABQABgAIAAAAIQAY/vN33QAAAAkBAAAPAAAAAAAAAAAAAAAAAIkE&#10;AABkcnMvZG93bnJldi54bWxQSwUGAAAAAAQABADzAAAAkwU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war que deploy al Jboss</w:t>
                      </w:r>
                    </w:p>
                    <w:p w:rsidR="005A6F8A" w:rsidRPr="00A90AAF" w:rsidRDefault="005A6F8A" w:rsidP="005A6F8A">
                      <w:pPr>
                        <w:rPr>
                          <w:sz w:val="16"/>
                          <w:szCs w:val="16"/>
                        </w:rPr>
                      </w:pPr>
                    </w:p>
                  </w:txbxContent>
                </v:textbox>
              </v:shape>
            </w:pict>
          </mc:Fallback>
        </mc:AlternateContent>
      </w:r>
      <w:r w:rsidRPr="003B64BC">
        <w:rPr>
          <w:rFonts w:ascii="Verdana" w:hAnsi="Verdana"/>
          <w:lang w:val="en-GB"/>
        </w:rPr>
        <w:t>[INFO] Webapp assembled in[297 msecs]</w:t>
      </w:r>
    </w:p>
    <w:p w:rsidR="005A6F8A"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726848" behindDoc="0" locked="0" layoutInCell="1" allowOverlap="1" wp14:anchorId="366C73AF" wp14:editId="799EDADC">
                <wp:simplePos x="0" y="0"/>
                <wp:positionH relativeFrom="column">
                  <wp:posOffset>4648200</wp:posOffset>
                </wp:positionH>
                <wp:positionV relativeFrom="paragraph">
                  <wp:posOffset>182245</wp:posOffset>
                </wp:positionV>
                <wp:extent cx="1028700" cy="114300"/>
                <wp:effectExtent l="28575" t="10795" r="9525" b="55880"/>
                <wp:wrapNone/>
                <wp:docPr id="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4.35pt" to="44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mjNQ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JV7MMFKk&#10;hR49C8VRluahOJ1xBdis1c6G9OhZvZhnTb86pPS6IerAI8nXiwHHLHgkdy7h4gyE2HcfNQMbcvQ6&#10;Vupc2xbVUpgPwTGAQzXQObbmcmsNP3tE4TFLJ/PHFDpIQZdl+QPIIRgpAk7wNtb591y3KAgllpBE&#10;RCWnZ+d706tJMFd6K6SEd1JIhTrIfzqZRgenpWBBGXTOHvZradGJhAGKvyHunZnVR8UiWMMJ2wyy&#10;J0KCjHysjrcC6iU5DtFazjCSHHYmSD09qUJEyBgID1I/Q98W6WIz38zzUT6ZbUZ5WlWjd9t1Pppt&#10;s8dp9VCt11X2PZDP8qIRjHEV+F/nOcv/bl6Gzeon8TbRt0Il9+ix+ED2+h9Jx+aHfveTs9fssrMh&#10;uzAHMMLReFi3sCO/3qPVz4/C6gcAAAD//wMAUEsDBBQABgAIAAAAIQDRWefm4QAAAAkBAAAPAAAA&#10;ZHJzL2Rvd25yZXYueG1sTI/BTsMwEETvSPyDtUjcqNMQmjRkUyEEEicELarUmxubJDReh3jbBL4e&#10;c4Lj7Ixm3xSryXbiZAbfOkKYzyIQhiqnW6oR3jaPVxkIz4q06hwZhC/jYVWenxUq126kV3Nacy1C&#10;CflcITTMfS6lrxpjlZ+53lDw3t1gFQc51FIPagzltpNxFC2kVS2FD43qzX1jqsP6aBGWm/HGvQyH&#10;bTJvP3ffDx/cPz0z4uXFdHcLgs3Ef2H4xQ/oUAamvTuS9qJDSK/jsIUR4iwFEQLZMgmHPUKySEGW&#10;hfy/oPwBAAD//wMAUEsBAi0AFAAGAAgAAAAhALaDOJL+AAAA4QEAABMAAAAAAAAAAAAAAAAAAAAA&#10;AFtDb250ZW50X1R5cGVzXS54bWxQSwECLQAUAAYACAAAACEAOP0h/9YAAACUAQAACwAAAAAAAAAA&#10;AAAAAAAvAQAAX3JlbHMvLnJlbHNQSwECLQAUAAYACAAAACEALoOpozUCAABcBAAADgAAAAAAAAAA&#10;AAAAAAAuAgAAZHJzL2Uyb0RvYy54bWxQSwECLQAUAAYACAAAACEA0Vnn5uEAAAAJAQAADwAAAAAA&#10;AAAAAAAAAACPBAAAZHJzL2Rvd25yZXYueG1sUEsFBgAAAAAEAAQA8wAAAJ0FAAAAAA==&#10;">
                <v:stroke endarrow="block"/>
              </v:line>
            </w:pict>
          </mc:Fallback>
        </mc:AlternateContent>
      </w:r>
      <w:r w:rsidRPr="003B64BC">
        <w:rPr>
          <w:rFonts w:ascii="Verdana" w:hAnsi="Verdana"/>
          <w:lang w:val="en-GB"/>
        </w:rPr>
        <w:t xml:space="preserve">[INFO] </w:t>
      </w:r>
      <w:r w:rsidRPr="001B0A77">
        <w:rPr>
          <w:color w:val="333399"/>
          <w:lang w:val="en-GB"/>
        </w:rPr>
        <w:t>Building war: C:\Documents and Settings\peres\Escritorio\flamingo-android -2.1.1\examples\helloworld\web-seam\target\</w:t>
      </w:r>
      <w:r w:rsidRPr="00AC03FF">
        <w:rPr>
          <w:color w:val="FF0000"/>
          <w:lang w:val="en-GB"/>
        </w:rPr>
        <w:t>seam-helloworld-sample.war</w:t>
      </w:r>
      <w:r w:rsidRPr="003B64BC">
        <w:rPr>
          <w:rFonts w:ascii="Verdana" w:hAnsi="Verdana"/>
          <w:lang w:val="en-GB"/>
        </w:rPr>
        <w:t xml:space="preserve">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[install:install]</w:t>
      </w:r>
    </w:p>
    <w:p w:rsidR="005A6F8A" w:rsidRPr="001B0A77" w:rsidRDefault="005A6F8A" w:rsidP="005A6F8A">
      <w:pPr>
        <w:pStyle w:val="Textoindependiente"/>
        <w:rPr>
          <w:color w:val="333399"/>
          <w:lang w:val="en-GB"/>
        </w:rPr>
      </w:pPr>
      <w:r w:rsidRPr="003B64BC">
        <w:rPr>
          <w:rFonts w:ascii="Verdana" w:hAnsi="Verdana"/>
          <w:lang w:val="en-GB"/>
        </w:rPr>
        <w:t xml:space="preserve">[INFO] </w:t>
      </w:r>
      <w:r w:rsidRPr="001B0A77">
        <w:rPr>
          <w:color w:val="333399"/>
          <w:lang w:val="en-GB"/>
        </w:rPr>
        <w:t>Installing C:\Documents and Settings\peres\Escritorio\flamingo-android-2.</w:t>
      </w:r>
    </w:p>
    <w:p w:rsidR="005A6F8A" w:rsidRPr="003B64BC" w:rsidRDefault="005A6F8A" w:rsidP="005A6F8A">
      <w:pPr>
        <w:pStyle w:val="Textoindependiente"/>
        <w:rPr>
          <w:rFonts w:ascii="Verdana" w:hAnsi="Verdana"/>
          <w:lang w:val="en-GB"/>
        </w:rPr>
      </w:pPr>
      <w:r w:rsidRPr="001B0A77">
        <w:rPr>
          <w:color w:val="333399"/>
          <w:lang w:val="en-GB"/>
        </w:rPr>
        <w:lastRenderedPageBreak/>
        <w:t>1.1\examples\helloworld\web-seam\target\seam-helloworld-sample.war to C:\Documents and Settings\peres\.m2\repository\com\exadel\flamingo\samples\helloworld\seam</w:t>
      </w:r>
      <w:r>
        <w:rPr>
          <w:color w:val="333399"/>
          <w:lang w:val="en-GB"/>
        </w:rPr>
        <w:t>-</w:t>
      </w:r>
    </w:p>
    <w:p w:rsidR="005A6F8A" w:rsidRDefault="005A6F8A" w:rsidP="005A6F8A">
      <w:pPr>
        <w:pStyle w:val="Textoindependiente"/>
        <w:rPr>
          <w:color w:val="FF0000"/>
          <w:lang w:val="en-GB"/>
        </w:rPr>
      </w:pPr>
      <w:r>
        <w:rPr>
          <w:rFonts w:ascii="Verdana" w:hAnsi="Verdana"/>
          <w:noProof/>
          <w:lang w:val="ca-ES" w:eastAsia="ca-ES"/>
        </w:rPr>
        <mc:AlternateContent>
          <mc:Choice Requires="wps">
            <w:drawing>
              <wp:anchor distT="0" distB="0" distL="114300" distR="114300" simplePos="0" relativeHeight="251731968" behindDoc="0" locked="0" layoutInCell="1" allowOverlap="1" wp14:anchorId="4A42F406" wp14:editId="05987508">
                <wp:simplePos x="0" y="0"/>
                <wp:positionH relativeFrom="column">
                  <wp:posOffset>5295900</wp:posOffset>
                </wp:positionH>
                <wp:positionV relativeFrom="paragraph">
                  <wp:posOffset>203835</wp:posOffset>
                </wp:positionV>
                <wp:extent cx="876300" cy="342900"/>
                <wp:effectExtent l="9525" t="13335" r="9525" b="5715"/>
                <wp:wrapNone/>
                <wp:docPr id="9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4290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war segons Maven</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44" type="#_x0000_t202" style="position:absolute;margin-left:417pt;margin-top:16.05pt;width:69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OdMQIAAFoEAAAOAAAAZHJzL2Uyb0RvYy54bWysVNtu2zAMfR+wfxD0vthJkzYx4hRdugwD&#10;ugvQ7gNkWbaFSaImKbG7rx8lJ1m6YS/D/CBIInVInkN6fTtoRQ7CeQmmpNNJTokwHGpp2pJ+fdq9&#10;WVLiAzM1U2BESZ+Fp7eb16/WvS3EDDpQtXAEQYwvelvSLgRbZJnnndDMT8AKg8YGnGYBj67Nasd6&#10;RNcqm+X5ddaDq60DLrzH2/vRSDcJv2kED5+bxotAVEkxt5BWl9YqrtlmzYrWMdtJfkyD/UMWmkmD&#10;Qc9Q9ywwsnfyDygtuQMPTZhw0Bk0jeQi1YDVTPPfqnnsmBWpFiTH2zNN/v/B8k+HL47IuqSrBSWG&#10;adToSQyBvIWBTPNVJKi3vkC/R4ueYUADCp2K9fYB+DdPDGw7Zlpx5xz0nWA1JjiNL7OLpyOOjyBV&#10;/xFqDMT2ARLQ0Dgd2UM+CKKjUM9ncWIyHC+XN9dXOVo4mq7msxXuYwRWnB5b58N7AZrETUkdap/A&#10;2eHBh9H15BJjeVCy3kml0sG11VY5cmDYJzv8VqlyRH/hpgzpI1OzxVj/XyHy9B0TfAGhZcCGV1Jj&#10;RWcnVkTW3pka02RFYFKNe4yvzJHGyNzIYRiqIUk2XZ7kqaB+RmIdjA2OA4mbDtwPSnps7pL673vm&#10;BCXqg0FxVtP5PE5DOswXNzM8uEtLdWlhhiNUSQMl43YbxgnaWyfbDiON7WDgDgVtZCI7Kj9mdcwf&#10;GzjJdRy2OCGX5+T165ew+QkAAP//AwBQSwMEFAAGAAgAAAAhABPclYbdAAAACQEAAA8AAABkcnMv&#10;ZG93bnJldi54bWxMj8FOwzAQRO9I/IO1SNyokxSlIY1TISQOiEtJ+QAn3iYu8TqK3Tb8PcsJjjsz&#10;mn1T7RY3igvOwXpSkK4SEEidN5Z6BZ+H14cCRIiajB49oYJvDLCrb28qXRp/pQ+8NLEXXEKh1AqG&#10;GKdSytAN6HRY+QmJvaOfnY58zr00s75yuRtlliS5dNoSfxj0hC8Ddl/N2SnIcyrcHk/H/bt9a/TY&#10;bSi1rVL3d8vzFkTEJf6F4Ref0aFmptafyQQxKijWj7wlKlhnKQgOPG0yFlp28hRkXcn/C+ofAAAA&#10;//8DAFBLAQItABQABgAIAAAAIQC2gziS/gAAAOEBAAATAAAAAAAAAAAAAAAAAAAAAABbQ29udGVu&#10;dF9UeXBlc10ueG1sUEsBAi0AFAAGAAgAAAAhADj9If/WAAAAlAEAAAsAAAAAAAAAAAAAAAAALwEA&#10;AF9yZWxzLy5yZWxzUEsBAi0AFAAGAAgAAAAhACRkM50xAgAAWgQAAA4AAAAAAAAAAAAAAAAALgIA&#10;AGRycy9lMm9Eb2MueG1sUEsBAi0AFAAGAAgAAAAhABPclYbdAAAACQEAAA8AAAAAAAAAAAAAAAAA&#10;iwQAAGRycy9kb3ducmV2LnhtbFBLBQYAAAAABAAEAPMAAACVBQ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war segons Maven</w:t>
                      </w:r>
                    </w:p>
                    <w:p w:rsidR="005A6F8A" w:rsidRPr="00A90AAF" w:rsidRDefault="005A6F8A" w:rsidP="005A6F8A">
                      <w:pPr>
                        <w:rPr>
                          <w:sz w:val="16"/>
                          <w:szCs w:val="16"/>
                        </w:rPr>
                      </w:pPr>
                    </w:p>
                  </w:txbxContent>
                </v:textbox>
              </v:shape>
            </w:pict>
          </mc:Fallback>
        </mc:AlternateContent>
      </w:r>
      <w:r>
        <w:rPr>
          <w:rFonts w:ascii="Verdana" w:hAnsi="Verdana"/>
          <w:noProof/>
          <w:lang w:val="ca-ES" w:eastAsia="ca-ES"/>
        </w:rPr>
        <mc:AlternateContent>
          <mc:Choice Requires="wps">
            <w:drawing>
              <wp:anchor distT="0" distB="0" distL="114300" distR="114300" simplePos="0" relativeHeight="251730944" behindDoc="0" locked="0" layoutInCell="1" allowOverlap="1" wp14:anchorId="44CE6822" wp14:editId="3D7DAAFB">
                <wp:simplePos x="0" y="0"/>
                <wp:positionH relativeFrom="column">
                  <wp:posOffset>4800600</wp:posOffset>
                </wp:positionH>
                <wp:positionV relativeFrom="paragraph">
                  <wp:posOffset>203835</wp:posOffset>
                </wp:positionV>
                <wp:extent cx="914400" cy="228600"/>
                <wp:effectExtent l="28575" t="60960" r="9525" b="5715"/>
                <wp:wrapNone/>
                <wp:docPr id="9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6.05pt" to="450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HOQIAAGUEAAAOAAAAZHJzL2Uyb0RvYy54bWysVMGO0zAQvSPxD5bvbZKSLW3UdIWaFg4L&#10;VNqFu2s7jYVjW7a3aYX4951xu4WFC0L04I49M2/ejJ+zuD32mhykD8qamhbjnBJpuBXK7Gv65WEz&#10;mlESIjOCaWtkTU8y0Nvl61eLwVVyYjurhfQEQEyoBlfTLkZXZVngnexZGFsnDThb63sWYev3mfBs&#10;APReZ5M8n2aD9cJ5y2UIcNqcnXSZ8NtW8vi5bYOMRNcUuMW0+rTucM2WC1btPXOd4hca7B9Y9EwZ&#10;KHqFalhk5NGrP6B6xb0Nto1jbvvMtq3iMvUA3RT5b93cd8zJ1AsMJ7jrmML/g+WfDltPlKjpvKTE&#10;sB7u6E4ZSYp8hsMZXKggZmW2HtvjR3Pv7iz/Foixq46ZvUwkH04OEgvMyF6k4CY4KLEbPloBMewx&#10;2jSpY+t70mrlPmBisr6ihWVgLuSYLul0vSR5jITD4bwoyxyukoNrMplNwcaqrEJATHY+xPfS9gSN&#10;mmroJoGyw12I59DnEAw3dqO0hnNWaUMGKHAzuUkJwWol0Im+4Pe7lfbkwFBJ6Xep+yLM20cjElgn&#10;mVhf7MiUBpvENKboFQxOS4rVeiko0RIeD1pnetpgRWgYCF+ss5i+z/P5eraelaNyMl2PyrxpRu82&#10;q3I03RRvb5o3zWrVFD+QfFFWnRJCGuT/LOyi/DvhXJ7YWZJXaV8Hlb1ET8MHss//iXRSAV78WUI7&#10;K05bj92hIEDLKfjy7vCx/LpPUT+/DssnAAAA//8DAFBLAwQUAAYACAAAACEAzeheH98AAAAJAQAA&#10;DwAAAGRycy9kb3ducmV2LnhtbEyPwU7DMBBE70j8g7VIXCpqJ4hQQpyqQgIqLoiWD3DjJQnY6yh2&#10;2vD3LCc4zs5o9k21nr0TRxxjH0hDtlQgkJpge2o1vO8fr1YgYjJkjQuEGr4xwro+P6tMacOJ3vC4&#10;S63gEoql0dClNJRSxqZDb+IyDEjsfYTRm8RybKUdzYnLvZO5UoX0pif+0JkBHzpsvnaT17AZXj+n&#10;fJs9WbXPFwu3LbLw/KL15cW8uQeRcE5/YfjFZ3SomekQJrJROA23NwVvSRqu8wwEB+6U4sNBQ7HK&#10;QNaV/L+g/gEAAP//AwBQSwECLQAUAAYACAAAACEAtoM4kv4AAADhAQAAEwAAAAAAAAAAAAAAAAAA&#10;AAAAW0NvbnRlbnRfVHlwZXNdLnhtbFBLAQItABQABgAIAAAAIQA4/SH/1gAAAJQBAAALAAAAAAAA&#10;AAAAAAAAAC8BAABfcmVscy8ucmVsc1BLAQItABQABgAIAAAAIQCI+J8HOQIAAGUEAAAOAAAAAAAA&#10;AAAAAAAAAC4CAABkcnMvZTJvRG9jLnhtbFBLAQItABQABgAIAAAAIQDN6F4f3wAAAAkBAAAPAAAA&#10;AAAAAAAAAAAAAJMEAABkcnMvZG93bnJldi54bWxQSwUGAAAAAAQABADzAAAAnwUAAAAA&#10;">
                <v:stroke endarrow="block"/>
              </v:line>
            </w:pict>
          </mc:Fallback>
        </mc:AlternateContent>
      </w:r>
      <w:r w:rsidRPr="00AC03FF">
        <w:rPr>
          <w:color w:val="333399"/>
          <w:lang w:val="en-GB"/>
        </w:rPr>
        <w:t>helloworld-sample-web\1.0-SNAPSHOT\</w:t>
      </w:r>
      <w:r w:rsidRPr="005A457D">
        <w:rPr>
          <w:color w:val="FF0000"/>
          <w:lang w:val="en-GB"/>
        </w:rPr>
        <w:t>seam-helloworld-sample-web-1.0-SNAPSHOT.war</w:t>
      </w:r>
    </w:p>
    <w:p w:rsidR="005A6F8A" w:rsidRDefault="005A6F8A" w:rsidP="005A6F8A">
      <w:pPr>
        <w:pStyle w:val="Textoindependiente"/>
        <w:rPr>
          <w:color w:val="FF0000"/>
          <w:lang w:val="en-GB"/>
        </w:rPr>
      </w:pPr>
    </w:p>
    <w:p w:rsidR="005A6F8A" w:rsidRDefault="005A6F8A" w:rsidP="005A6F8A">
      <w:pPr>
        <w:pStyle w:val="Textoindependiente"/>
        <w:rPr>
          <w:color w:val="FF0000"/>
          <w:lang w:val="en-GB"/>
        </w:rPr>
      </w:pPr>
    </w:p>
    <w:p w:rsidR="005A6F8A" w:rsidRDefault="005A6F8A" w:rsidP="005A6F8A">
      <w:pPr>
        <w:pStyle w:val="Textoindependiente"/>
        <w:rPr>
          <w:color w:val="FF0000"/>
          <w:lang w:val="en-GB"/>
        </w:rPr>
      </w:pPr>
      <w:r>
        <w:rPr>
          <w:rFonts w:ascii="Verdana" w:hAnsi="Verdana"/>
          <w:i/>
          <w:noProof/>
          <w:color w:val="008000"/>
          <w:lang w:val="ca-ES" w:eastAsia="ca-ES"/>
        </w:rPr>
        <w:drawing>
          <wp:inline distT="0" distB="0" distL="0" distR="0" wp14:anchorId="1EF83FCC" wp14:editId="34B4425D">
            <wp:extent cx="160020" cy="144780"/>
            <wp:effectExtent l="0" t="0" r="0" b="0"/>
            <wp:docPr id="12" name="Imagen 12" descr="di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k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Pr>
          <w:rFonts w:ascii="Verdana" w:hAnsi="Verdana"/>
          <w:i/>
          <w:color w:val="008000"/>
          <w:lang w:val="en-GB"/>
        </w:rPr>
        <w:t xml:space="preserve"> </w:t>
      </w:r>
      <w:r w:rsidRPr="00D6503C">
        <w:rPr>
          <w:rFonts w:ascii="Verdana" w:hAnsi="Verdana"/>
          <w:i/>
          <w:color w:val="008000"/>
          <w:lang w:val="en-GB"/>
        </w:rPr>
        <w:t>helloworld\</w:t>
      </w:r>
      <w:r>
        <w:rPr>
          <w:rFonts w:ascii="Verdana" w:hAnsi="Verdana"/>
          <w:i/>
          <w:color w:val="008000"/>
          <w:lang w:val="en-GB"/>
        </w:rPr>
        <w:t>web-seam</w:t>
      </w:r>
      <w:r w:rsidRPr="00D6503C">
        <w:rPr>
          <w:rFonts w:ascii="Verdana" w:hAnsi="Verdana"/>
          <w:i/>
          <w:color w:val="008000"/>
          <w:lang w:val="en-GB"/>
        </w:rPr>
        <w:t>\pom.xml</w:t>
      </w:r>
    </w:p>
    <w:p w:rsidR="005A6F8A" w:rsidRDefault="005A6F8A" w:rsidP="005A6F8A">
      <w:pPr>
        <w:pStyle w:val="Textoindependiente"/>
        <w:rPr>
          <w:color w:val="FF0000"/>
          <w:lang w:val="en-GB"/>
        </w:rPr>
      </w:pPr>
    </w:p>
    <w:tbl>
      <w:tblPr>
        <w:tblW w:w="7380" w:type="dxa"/>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1E0" w:firstRow="1" w:lastRow="1" w:firstColumn="1" w:lastColumn="1" w:noHBand="0" w:noVBand="0"/>
      </w:tblPr>
      <w:tblGrid>
        <w:gridCol w:w="7380"/>
      </w:tblGrid>
      <w:tr w:rsidR="005A6F8A" w:rsidRPr="002165D0" w:rsidTr="00A07755">
        <w:tc>
          <w:tcPr>
            <w:tcW w:w="7380" w:type="dxa"/>
            <w:shd w:val="pct5" w:color="auto" w:fill="auto"/>
          </w:tcPr>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&lt;?xml version="1.0" encoding="UTF-8"?&gt;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&lt;project xmlns="http://maven.apache.org/POM/4.0.0" xmlns:xsi="http://www.w3.org/2001/XMLSchema-instance" xsi:schemaLocation="http://maven.apache.org/POM/4.0.0 http://maven.apache.org/maven-v4_0_0.xsd"&gt;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&lt;modelVersion&gt;4.0.0&lt;/modelVersion&gt;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9616" behindDoc="0" locked="0" layoutInCell="1" allowOverlap="1" wp14:anchorId="72A61088" wp14:editId="67D53773">
                      <wp:simplePos x="0" y="0"/>
                      <wp:positionH relativeFrom="column">
                        <wp:posOffset>274320</wp:posOffset>
                      </wp:positionH>
                      <wp:positionV relativeFrom="paragraph">
                        <wp:posOffset>-2540</wp:posOffset>
                      </wp:positionV>
                      <wp:extent cx="113665" cy="949325"/>
                      <wp:effectExtent l="7620" t="6985" r="12065" b="5715"/>
                      <wp:wrapNone/>
                      <wp:docPr id="93"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949325"/>
                              </a:xfrm>
                              <a:prstGeom prst="leftBrace">
                                <a:avLst>
                                  <a:gd name="adj1" fmla="val 696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7" o:spid="_x0000_s1026" type="#_x0000_t87" style="position:absolute;margin-left:21.6pt;margin-top:-.2pt;width:8.95pt;height:7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yvhAIAAC8FAAAOAAAAZHJzL2Uyb0RvYy54bWysVFFv0zAQfkfiP1h+75K0abZES6fRtAhp&#10;wKTBD3BtpzE4drDdpgPx3zk7aWnZC0LkwfHlLt/dd/7Ot3eHVqI9N1ZoVeLkKsaIK6qZUNsSf/60&#10;ntxgZB1RjEiteImfucV3i9evbvuu4FPdaMm4QQCibNF3JW6c64oosrThLbFXuuMKnLU2LXFgmm3E&#10;DOkBvZXRNI6zqNeGdUZTbi18rQYnXgT8uubUfaxryx2SJYbaXFhNWDd+jRa3pNga0jWCjmWQf6ii&#10;JUJB0hNURRxBOyNeQLWCGm117a6obiNd14LywAHYJPEfbJ4a0vHABZpju1Ob7P+DpR/2jwYJVuJ8&#10;hpEiLZzR/c7pkBol2bXvUN/ZAgKfukfjOdruQdOvFhzRhccbFmLQpn+vGQARAApdOdSm9X8CX3QI&#10;zX8+NZ8fHKLwMUlmWTbHiIIrT/PZdO5TR6Q4/twZ695y3SK/KbHktXtjCPUNIgXZP1gXDoCNLAj7&#10;kmBUtxLOc08kyvIsPp73Wcz0PGYewzOmHRGhgGNiD6/0WkgZVCMV6qHUORTqPVZLwbwzGGa7WUqD&#10;IDEQDc8IexFm9E6xANZwwlbj3hEhhz0kl8rjQZNGfr5dQVg/8jhf3axu0kk6zVaTNK6qyf16mU6y&#10;dXI9r2bVclklP31pSVo0gjGufHVHkSfp34loHLdBnieZX7Cw52TX4XlJNrosI5wscDm+A7sgJ6+g&#10;QXIbzZ5BTUYPUwu3DGwabb5j1MPElth+2xHDMZLvFIxEnqSpH/FgpPPrKRjm3LM59xBFAarEDqNh&#10;u3TDtbDrjNg2kCkJx6q0H4dauKPch6pG7cNUBgbjDeLH/twOUb/vucUvAAAA//8DAFBLAwQUAAYA&#10;CAAAACEAY2Gdmd4AAAAHAQAADwAAAGRycy9kb3ducmV2LnhtbEyOTUvDQBRF94L/YXiCG2knU0PR&#10;mEkRoaBdWFo/1q/JMwnNvImZaRv99T5Xurzcw70nX4yuU0caQuvZgpkmoIhLX7VcW3h9WU5uQIWI&#10;XGHnmSx8UYBFcX6WY1b5E2/ouI21khEOGVpoYuwzrUPZkMMw9T2xdB9+cBglDrWuBjzJuOv0LEnm&#10;2mHL8tBgTw8NlfvtwVmIb+a5HL/9Jy6f3pNHc7XarPcray8vxvs7UJHG+AfDr76oQyFOO3/gKqjO&#10;Qno9E9LCJAUl9dwYUDvB0lsDusj1f//iBwAA//8DAFBLAQItABQABgAIAAAAIQC2gziS/gAAAOEB&#10;AAATAAAAAAAAAAAAAAAAAAAAAABbQ29udGVudF9UeXBlc10ueG1sUEsBAi0AFAAGAAgAAAAhADj9&#10;If/WAAAAlAEAAAsAAAAAAAAAAAAAAAAALwEAAF9yZWxzLy5yZWxzUEsBAi0AFAAGAAgAAAAhAJ5q&#10;TK+EAgAALwUAAA4AAAAAAAAAAAAAAAAALgIAAGRycy9lMm9Eb2MueG1sUEsBAi0AFAAGAAgAAAAh&#10;AGNhnZneAAAABwEAAA8AAAAAAAAAAAAAAAAA3gQAAGRycy9kb3ducmV2LnhtbFBLBQYAAAAABAAE&#10;APMAAADpBQAAAAA=&#10;"/>
                  </w:pict>
                </mc:Fallback>
              </mc:AlternateContent>
            </w:r>
            <w:r w:rsidRPr="002165D0">
              <w:rPr>
                <w:rFonts w:ascii="Verdana" w:hAnsi="Verdana"/>
                <w:sz w:val="16"/>
                <w:szCs w:val="16"/>
                <w:lang w:val="en-GB"/>
              </w:rPr>
              <w:tab/>
              <w:t>&lt;parent&gt;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&lt;groupId&gt;com.exadel.flamingo.samples.helloworld&lt;/groupId&gt;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&lt;artifactId&gt;parent&lt;/artifactId&gt;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&lt;version&gt;1.0-SNAPSHOT&lt;/version&gt;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&lt;/parent&gt;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&lt;artifactId&gt;</w:t>
            </w:r>
            <w:r w:rsidRPr="002165D0">
              <w:rPr>
                <w:rFonts w:ascii="Verdana" w:hAnsi="Verdana"/>
                <w:color w:val="FF0000"/>
                <w:sz w:val="16"/>
                <w:szCs w:val="16"/>
                <w:lang w:val="en-GB"/>
              </w:rPr>
              <w:t>seam-helloworld-sample-web</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&lt;packaging&gt;</w:t>
            </w:r>
            <w:r w:rsidRPr="002165D0">
              <w:rPr>
                <w:rFonts w:ascii="Verdana" w:hAnsi="Verdana"/>
                <w:color w:val="FF0000"/>
                <w:sz w:val="16"/>
                <w:szCs w:val="16"/>
                <w:lang w:val="en-GB"/>
              </w:rPr>
              <w:t>war</w:t>
            </w:r>
            <w:r w:rsidRPr="002165D0">
              <w:rPr>
                <w:rFonts w:ascii="Verdana" w:hAnsi="Verdana"/>
                <w:sz w:val="16"/>
                <w:szCs w:val="16"/>
                <w:lang w:val="en-GB"/>
              </w:rPr>
              <w:t>&lt;/packaging&gt;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&lt;name&gt;</w:t>
            </w:r>
            <w:r w:rsidRPr="002165D0">
              <w:rPr>
                <w:rFonts w:ascii="Verdana" w:hAnsi="Verdana"/>
                <w:color w:val="FF0000"/>
                <w:sz w:val="16"/>
                <w:szCs w:val="16"/>
                <w:lang w:val="en-GB"/>
              </w:rPr>
              <w:t>${projectName} :: Seam Version</w:t>
            </w:r>
            <w:r w:rsidRPr="002165D0">
              <w:rPr>
                <w:rFonts w:ascii="Verdana" w:hAnsi="Verdana"/>
                <w:sz w:val="16"/>
                <w:szCs w:val="16"/>
                <w:lang w:val="en-GB"/>
              </w:rPr>
              <w:t>&lt;/name&gt;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&lt;dependencies&gt;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2448" behindDoc="0" locked="0" layoutInCell="1" allowOverlap="1" wp14:anchorId="5F4CA2D9" wp14:editId="1A105286">
                      <wp:simplePos x="0" y="0"/>
                      <wp:positionH relativeFrom="column">
                        <wp:posOffset>274320</wp:posOffset>
                      </wp:positionH>
                      <wp:positionV relativeFrom="paragraph">
                        <wp:posOffset>-5080</wp:posOffset>
                      </wp:positionV>
                      <wp:extent cx="114300" cy="3086100"/>
                      <wp:effectExtent l="7620" t="13970" r="11430" b="5080"/>
                      <wp:wrapNone/>
                      <wp:docPr id="92"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086100"/>
                              </a:xfrm>
                              <a:prstGeom prst="leftBrace">
                                <a:avLst>
                                  <a:gd name="adj1" fmla="val 2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9" o:spid="_x0000_s1026" type="#_x0000_t87" style="position:absolute;margin-left:21.6pt;margin-top:-.4pt;width:9pt;height:24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MrkhQIAADEFAAAOAAAAZHJzL2Uyb0RvYy54bWysVG1v0zAQ/o7Ef7D8vcvL0q6Nmk6jaRHS&#10;gEmDH+DaTmNw7GC7TTfEf+fspF3LviBEPjh27vLcPXfPeX57aCTac2OFVgVOrmKMuKKaCbUt8Ncv&#10;69EUI+uIYkRqxQv8xC2+Xbx9M+/anKe61pJxgwBE2bxrC1w71+ZRZGnNG2KvdMsVGCttGuLgaLYR&#10;M6QD9EZGaRxPok4b1hpNubXwteyNeBHwq4pT97mqLHdIFhhyc2E1Yd34NVrMSb41pK0FHdIg/5BF&#10;Q4SCoCeokjiCdka8gmoENdrqyl1R3US6qgTlgQOwSeI/2DzWpOWBCxTHtqcy2f8HSz/tHwwSrMCz&#10;FCNFGujR3c7pEBol45mvUNfaHBwf2wfjOdr2XtPvFgzRhcUfLPigTfdRMwAiABSqcqhM4/8EvugQ&#10;iv90Kj4/OEThY5Jk1zG0iILpOp5OEjj4ECQ//t0a695z3SC/KbDklXtnCPUVIjnZ31sXOsAGGoR9&#10;SzCqGgkN3ROJ0nQc95jQpjMn4P3i5F2OcQdIyOAY2eMrvRZSBt1IhToo3DgdhxSsloJ5o3ezZrtZ&#10;SoMgMlANz0Dnws3onWIBrOaErYa9I0L2ewgulceDMg0EfcGCtH7O4tlquppmoyydrEZZXJaju/Uy&#10;G03Wyc24vC6XyzL55VNLsrwWjHHlszvKPMn+TkbDwPUCPQn9gsUF2XV4XpONLtMIrQUux3dgFwTl&#10;NdSLbqPZE+jJ6H5u4Z6BTa3NM0YdzGyB7Y8dMRwj+UHBUMySLPNDHg7Z+CaFgzm3bM4tRFGAKrDD&#10;qN8uXX8x7FojtjVESkJblfYDUQl3FHyf1aB+mMvAYLhD/OCfn4PXy023+A0AAP//AwBQSwMEFAAG&#10;AAgAAAAhALLOUd/eAAAABwEAAA8AAABkcnMvZG93bnJldi54bWxMj81OwzAQhO9IvIO1SFwQdRKg&#10;qkKcCiFVgh6oWn7O23hJosbrELtt4OnZnuA4O6PZb4r56Dp1oCG0ng2kkwQUceVty7WBt9fF9QxU&#10;iMgWO89k4JsCzMvzswJz64+8psMm1kpKOORooImxz7UOVUMOw8T3xOJ9+sFhFDnU2g54lHLX6SxJ&#10;ptphy/KhwZ4eG6p2m70zEN/Tl2r88V+4eP5IntKr5Xq1WxpzeTE+3IOKNMa/MJzwBR1KYdr6Pdug&#10;OgO3N5kkDZwGiD1NRW7lPLvLQJeF/s9f/gIAAP//AwBQSwECLQAUAAYACAAAACEAtoM4kv4AAADh&#10;AQAAEwAAAAAAAAAAAAAAAAAAAAAAW0NvbnRlbnRfVHlwZXNdLnhtbFBLAQItABQABgAIAAAAIQA4&#10;/SH/1gAAAJQBAAALAAAAAAAAAAAAAAAAAC8BAABfcmVscy8ucmVsc1BLAQItABQABgAIAAAAIQA0&#10;1MrkhQIAADEFAAAOAAAAAAAAAAAAAAAAAC4CAABkcnMvZTJvRG9jLnhtbFBLAQItABQABgAIAAAA&#10;IQCyzlHf3gAAAAcBAAAPAAAAAAAAAAAAAAAAAN8EAABkcnMvZG93bnJldi54bWxQSwUGAAAAAAQA&#10;BADzAAAA6gUAAAAA&#10;"/>
                  </w:pict>
                </mc:Fallback>
              </mc:AlternateContent>
            </w: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3472" behindDoc="0" locked="0" layoutInCell="1" allowOverlap="1" wp14:anchorId="0743BABF" wp14:editId="4C5FE6BC">
                      <wp:simplePos x="0" y="0"/>
                      <wp:positionH relativeFrom="column">
                        <wp:posOffset>-865505</wp:posOffset>
                      </wp:positionH>
                      <wp:positionV relativeFrom="paragraph">
                        <wp:posOffset>140335</wp:posOffset>
                      </wp:positionV>
                      <wp:extent cx="682625" cy="224790"/>
                      <wp:effectExtent l="10795" t="6985" r="11430" b="6350"/>
                      <wp:wrapNone/>
                      <wp:docPr id="9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22479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Hessian</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5" type="#_x0000_t202" style="position:absolute;margin-left:-68.15pt;margin-top:11.05pt;width:53.75pt;height:17.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KLgIAAFoEAAAOAAAAZHJzL2Uyb0RvYy54bWysVNFu0zAUfUfiHyy/0zRR261R02l0FCGN&#10;gbTxAY7jNBa2r7HdJuXruXa6rhqIB0QeLN/cm+Pjc+7N6mbQihyE8xJMRfPJlBJhODTS7Cr67Wn7&#10;7poSH5hpmAIjKnoUnt6s375Z9bYUBXSgGuEIghhf9raiXQi2zDLPO6GZn4AVBpMtOM0Chm6XNY71&#10;iK5VVkyni6wH11gHXHiPb+/GJF0n/LYVPHxpWy8CURVFbiGtLq11XLP1ipU7x2wn+YkG+wcWmkmD&#10;h56h7lhgZO/kb1Bacgce2jDhoDNoW8lFugPeJp++us1jx6xId0FxvD3L5P8fLH84fHVENhVd5pQY&#10;ptGjJzEE8h4Gki+SQL31JdY9WqwMAybQ6HRZb++Bf/fEwKZjZidunYO+E6xBgnmUNrv4NFriSx9B&#10;6v4zNHgQ2wdIQEPrdFQP9SCIjkYdz+ZEMhxfLq6LRTGnhGOqKGZXy8QtY+Xzx9b58FGAJnFTUYfe&#10;J3B2uPchkmHlc0k8y4OSzVYqlQK3qzfKkQPDPtnis1wm/q/KlCE9KjVHHn+HmKbnTxBaBmx4JXVF&#10;r89FrIyqfTBNasfApBr3SFmZk4xRuVHDMNRDsixPJKOsNTRHFNbB2OA4kLjpwP2kpMfmrqj/sWdO&#10;UKI+GTRnmc9mcRpSMJtfFRi4y0x9mWGGI1RFAyXjdhPGCdpbJ3cdnjS2g4FbNLSVSewXVif+2MDJ&#10;g9OwxQm5jFPVyy9h/QsAAP//AwBQSwMEFAAGAAgAAAAhAPVodXLeAAAACgEAAA8AAABkcnMvZG93&#10;bnJldi54bWxMj0FOwzAQRfdI3MEaJHapk1RNoxCnQkgsEJsSOICTTBODPY5itw23Z1jBcjRP/79f&#10;H1ZnxQWXYDwpyDYpCKTeD4ZGBR/vz0kJIkRNg7aeUME3Bjg0tze1rgZ/pTe8tHEUHEKh0gqmGOdK&#10;ytBP6HTY+BmJfye/OB35XEY5LPrK4c7KPE0L6bQhbpj0jE8T9l/t2SkoCirdET9Px1fz0mrb7ykz&#10;nVL3d+vjA4iIa/yD4Vef1aFhp86faQjCKkiybbFlVkGeZyCYSPKSx3QKdvsdyKaW/yc0PwAAAP//&#10;AwBQSwECLQAUAAYACAAAACEAtoM4kv4AAADhAQAAEwAAAAAAAAAAAAAAAAAAAAAAW0NvbnRlbnRf&#10;VHlwZXNdLnhtbFBLAQItABQABgAIAAAAIQA4/SH/1gAAAJQBAAALAAAAAAAAAAAAAAAAAC8BAABf&#10;cmVscy8ucmVsc1BLAQItABQABgAIAAAAIQA+hISKLgIAAFoEAAAOAAAAAAAAAAAAAAAAAC4CAABk&#10;cnMvZTJvRG9jLnhtbFBLAQItABQABgAIAAAAIQD1aHVy3gAAAAoBAAAPAAAAAAAAAAAAAAAAAIgE&#10;AABkcnMvZG93bnJldi54bWxQSwUGAAAAAAQABADzAAAAkwU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Hessian</w:t>
                            </w:r>
                          </w:p>
                          <w:p w:rsidR="005A6F8A" w:rsidRPr="00A90AAF" w:rsidRDefault="005A6F8A" w:rsidP="005A6F8A">
                            <w:pPr>
                              <w:rPr>
                                <w:sz w:val="16"/>
                                <w:szCs w:val="16"/>
                              </w:rPr>
                            </w:pPr>
                          </w:p>
                        </w:txbxContent>
                      </v:textbox>
                    </v:shape>
                  </w:pict>
                </mc:Fallback>
              </mc:AlternateContent>
            </w:r>
            <w:r w:rsidRPr="002165D0">
              <w:rPr>
                <w:rFonts w:ascii="Verdana" w:hAnsi="Verdana"/>
                <w:sz w:val="16"/>
                <w:szCs w:val="16"/>
                <w:lang w:val="en-GB"/>
              </w:rPr>
              <w:t xml:space="preserve">                              &lt;groupId&gt;</w:t>
            </w:r>
            <w:r w:rsidRPr="002165D0">
              <w:rPr>
                <w:rFonts w:ascii="Verdana" w:hAnsi="Verdana"/>
                <w:color w:val="FF6600"/>
                <w:sz w:val="16"/>
                <w:szCs w:val="16"/>
                <w:lang w:val="en-GB"/>
              </w:rPr>
              <w:t>com.exadel.flamingo.samples.helloworld</w:t>
            </w:r>
            <w:r w:rsidRPr="002165D0">
              <w:rPr>
                <w:rFonts w:ascii="Verdana" w:hAnsi="Verdana"/>
                <w:sz w:val="16"/>
                <w:szCs w:val="16"/>
                <w:lang w:val="en-GB"/>
              </w:rPr>
              <w:t>&lt;/groupId&gt;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46304" behindDoc="0" locked="0" layoutInCell="1" allowOverlap="1" wp14:anchorId="6FD9BEA8" wp14:editId="0F7430FD">
                      <wp:simplePos x="0" y="0"/>
                      <wp:positionH relativeFrom="column">
                        <wp:posOffset>-522605</wp:posOffset>
                      </wp:positionH>
                      <wp:positionV relativeFrom="paragraph">
                        <wp:posOffset>45720</wp:posOffset>
                      </wp:positionV>
                      <wp:extent cx="2632075" cy="573405"/>
                      <wp:effectExtent l="10795" t="7620" r="33655" b="57150"/>
                      <wp:wrapNone/>
                      <wp:docPr id="90"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2075" cy="573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3.6pt" to="166.1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AjtLwIAAFIEAAAOAAAAZHJzL2Uyb0RvYy54bWysVMuu2jAQ3VfqP1jeQx4ELkSEq4pAN7QX&#10;6d5+gLEdYtWxLdsQUNV/79g8WtpNVTULZxzPnDlzZpz586mT6MitE1pVOBumGHFFNRNqX+Evb+vB&#10;FCPniWJEasUrfOYOPy/ev5v3puS5brVk3CIAUa7sTYVb702ZJI62vCNuqA1XcNho2xEPW7tPmCU9&#10;oHcyydN0kvTaMmM15c7B1/pyiBcRv2k49S9N47hHssLAzcfVxnUX1mQxJ+XeEtMKeqVB/oFFR4SC&#10;pHeomniCDlb8AdUJarXTjR9S3SW6aQTlsQaoJkt/q+a1JYbHWkAcZ+4yuf8HSz8ftxYJVuEZyKNI&#10;Bz3aCMVRVkyDOL1xJfgs1daG8uhJvZqNpl8dUnrZErXnkeTb2UBgFiKSh5CwcQZS7PpPmoEPOXgd&#10;lTo1tguQoAE6xYac7w3hJ48ofMwnozx9GmNE4Wz8NCrScUxBylu0sc5/5LpDwaiwBOoRnRw3zgc2&#10;pLy5hGRKr4WUselSoR6qHufjGOC0FCwcBjdn97ultOhIwtjE55r3wc3qg2IRrOWEra62J0KCjXzU&#10;xFsBKkmOQ7aOM4wkh5sSrAs9qUJGqBgIX63L5HybpbPVdDUtBkU+WQ2KtK4HH9bLYjBZZ0/jelQv&#10;l3X2PZDPirIVjHEV+N+mOCv+bkqu9+kyf/c5vguVPKJHRYHs7R1Jx5aHLl/mZafZeWtDdaH7MLjR&#10;+XrJws34dR+9fv4KFj8AAAD//wMAUEsDBBQABgAIAAAAIQCri0od4QAAAAgBAAAPAAAAZHJzL2Rv&#10;d25yZXYueG1sTI/BTsMwEETvSPyDtUjcWqeJoGmIUyGkcmkpaosquLnxkkTE6yh22vD3LCe4zWpG&#10;M2/z5WhbccbeN44UzKYRCKTSmYYqBW+H1SQF4YMmo1tHqOAbPSyL66tcZ8ZdaIfnfagEl5DPtII6&#10;hC6T0pc1Wu2nrkNi79P1Vgc++0qaXl+43LYyjqJ7aXVDvFDrDp9qLL/2g1Ww26zW6XE9jGX/8Tzb&#10;Hl43L+8+Ver2Znx8ABFwDH9h+MVndCiY6eQGMl60CiZpnHBUwTwGwX6SxCxOChbzO5BFLv8/UPwA&#10;AAD//wMAUEsBAi0AFAAGAAgAAAAhALaDOJL+AAAA4QEAABMAAAAAAAAAAAAAAAAAAAAAAFtDb250&#10;ZW50X1R5cGVzXS54bWxQSwECLQAUAAYACAAAACEAOP0h/9YAAACUAQAACwAAAAAAAAAAAAAAAAAv&#10;AQAAX3JlbHMvLnJlbHNQSwECLQAUAAYACAAAACEAeNgI7S8CAABSBAAADgAAAAAAAAAAAAAAAAAu&#10;AgAAZHJzL2Uyb0RvYy54bWxQSwECLQAUAAYACAAAACEAq4tKHeEAAAAIAQAADwAAAAAAAAAAAAAA&#10;AACJBAAAZHJzL2Rvd25yZXYueG1sUEsFBgAAAAAEAAQA8wAAAJcFAAAAAA==&#10;">
                      <v:stroke endarrow="block"/>
                    </v:line>
                  </w:pict>
                </mc:Fallback>
              </mc:AlternateContent>
            </w:r>
            <w:r w:rsidRPr="002165D0">
              <w:rPr>
                <w:rFonts w:ascii="Verdana" w:hAnsi="Verdana"/>
                <w:sz w:val="16"/>
                <w:szCs w:val="16"/>
                <w:lang w:val="en-GB"/>
              </w:rPr>
              <w:tab/>
              <w:t xml:space="preserve">                 &lt;artifactId&gt;</w:t>
            </w:r>
            <w:r w:rsidRPr="002165D0">
              <w:rPr>
                <w:rFonts w:ascii="Verdana" w:hAnsi="Verdana"/>
                <w:color w:val="FF6600"/>
                <w:sz w:val="16"/>
                <w:szCs w:val="16"/>
                <w:lang w:val="en-GB"/>
              </w:rPr>
              <w:t>helloworld-sample-common</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48352" behindDoc="0" locked="0" layoutInCell="1" allowOverlap="1" wp14:anchorId="653E2E00" wp14:editId="1D77A56C">
                      <wp:simplePos x="0" y="0"/>
                      <wp:positionH relativeFrom="column">
                        <wp:posOffset>-859155</wp:posOffset>
                      </wp:positionH>
                      <wp:positionV relativeFrom="paragraph">
                        <wp:posOffset>143510</wp:posOffset>
                      </wp:positionV>
                      <wp:extent cx="679450" cy="224790"/>
                      <wp:effectExtent l="7620" t="10160" r="8255" b="12700"/>
                      <wp:wrapNone/>
                      <wp:docPr id="8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2479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Flamingo</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46" type="#_x0000_t202" style="position:absolute;margin-left:-67.65pt;margin-top:11.3pt;width:53.5pt;height:17.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bfMQIAAFoEAAAOAAAAZHJzL2Uyb0RvYy54bWysVNtu2zAMfR+wfxD0vjgxkqY24hRdugwD&#10;um5Auw9QZNkWJomapMTOvn6UnKbZ7WWYHwRJpA7Jc0ivbgatyEE4L8FUdDaZUiIMh1qatqJfnrZv&#10;rinxgZmaKTCiokfh6c369atVb0uRQweqFo4giPFlbyvahWDLLPO8E5r5CVhh0NiA0yzg0bVZ7ViP&#10;6Fpl+XR6lfXgauuAC+/x9m400nXCbxrBw6em8SIQVVHMLaTVpXUX12y9YmXrmO0kP6XB/iELzaTB&#10;oGeoOxYY2Tv5G5SW3IGHJkw46AyaRnKRasBqZtNfqnnsmBWpFiTH2zNN/v/B8ofDZ0dkXdHrghLD&#10;NGr0JIZA3sJAZotZJKi3vkS/R4ueYUADCp2K9fYe+FdPDGw6Zlpx6xz0nWA1JpheZhdPRxwfQXb9&#10;R6gxENsHSEBD43RkD/kgiI5CHc/ixGQ4Xl4ti/kCLRxNeT5fFkm8jJXPj63z4b0ATeKmog61T+Ds&#10;cO8DloGuzy4xlgcl661UKh1cu9soRw4M+2SLX1HEyvHJT27KkL6ixSJfjPX/FWKavj9BaBmw4ZXU&#10;yPjZiZWRtXemTu0YmFTjHuMrg2lEGiNzI4dh2A1JsjxREI07qI9IrIOxwXEgcdOB+05Jj81dUf9t&#10;z5ygRH0wKE4xm8/jNKTDfLFEIOIuLbtLCzMcoSoaKBm3mzBO0N462XYYaWwHA7coaCMT2S9ZnfLH&#10;Bk6EnoYtTsjlOXm9/BLWPwAAAP//AwBQSwMEFAAGAAgAAAAhANszDSLdAAAACgEAAA8AAABkcnMv&#10;ZG93bnJldi54bWxMj8FOwzAMhu9IvENkJG5d2k4rVWk6ISQOiMvoeAC38dpC4lRNtpW3J5zgaPvT&#10;7++v96s14kKLnxwryDYpCOLe6YkHBR/Hl6QE4QOyRuOYFHyTh31ze1Njpd2V3+nShkHEEPYVKhhD&#10;mCspfT+SRb9xM3G8ndxiMcRxGaRe8BrDrZF5mhbS4sTxw4gzPY/Uf7Vnq6AouLQH+jwd3qbXFk3/&#10;wNnUKXV/tz49ggi0hj8YfvWjOjTRqXNn1l4YBUm23W0jqyDPCxCRSPIyLjoFuzIF2dTyf4XmBwAA&#10;//8DAFBLAQItABQABgAIAAAAIQC2gziS/gAAAOEBAAATAAAAAAAAAAAAAAAAAAAAAABbQ29udGVu&#10;dF9UeXBlc10ueG1sUEsBAi0AFAAGAAgAAAAhADj9If/WAAAAlAEAAAsAAAAAAAAAAAAAAAAALwEA&#10;AF9yZWxzLy5yZWxzUEsBAi0AFAAGAAgAAAAhAIVsBt8xAgAAWgQAAA4AAAAAAAAAAAAAAAAALgIA&#10;AGRycy9lMm9Eb2MueG1sUEsBAi0AFAAGAAgAAAAhANszDSLdAAAACgEAAA8AAAAAAAAAAAAAAAAA&#10;iwQAAGRycy9kb3ducmV2LnhtbFBLBQYAAAAABAAEAPMAAACVBQ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Flamingo</w:t>
                            </w:r>
                          </w:p>
                          <w:p w:rsidR="005A6F8A" w:rsidRPr="00A90AAF" w:rsidRDefault="005A6F8A" w:rsidP="005A6F8A">
                            <w:pPr>
                              <w:rPr>
                                <w:sz w:val="16"/>
                                <w:szCs w:val="16"/>
                              </w:rPr>
                            </w:pPr>
                          </w:p>
                        </w:txbxContent>
                      </v:textbox>
                    </v:shape>
                  </w:pict>
                </mc:Fallback>
              </mc:AlternateContent>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w:t>
            </w:r>
            <w:r w:rsidRPr="002165D0">
              <w:rPr>
                <w:rFonts w:ascii="Verdana" w:hAnsi="Verdana"/>
                <w:color w:val="FF6600"/>
                <w:sz w:val="16"/>
                <w:szCs w:val="16"/>
                <w:lang w:val="en-GB"/>
              </w:rPr>
              <w:t>com.caucho</w:t>
            </w:r>
            <w:r w:rsidRPr="002165D0">
              <w:rPr>
                <w:rFonts w:ascii="Verdana" w:hAnsi="Verdana"/>
                <w:sz w:val="16"/>
                <w:szCs w:val="16"/>
                <w:lang w:val="en-GB"/>
              </w:rPr>
              <w:t>&lt;/groupId&gt;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47328" behindDoc="0" locked="0" layoutInCell="1" allowOverlap="1" wp14:anchorId="51865831" wp14:editId="29F23D33">
                      <wp:simplePos x="0" y="0"/>
                      <wp:positionH relativeFrom="column">
                        <wp:posOffset>-522605</wp:posOffset>
                      </wp:positionH>
                      <wp:positionV relativeFrom="paragraph">
                        <wp:posOffset>55880</wp:posOffset>
                      </wp:positionV>
                      <wp:extent cx="2800350" cy="561975"/>
                      <wp:effectExtent l="10795" t="8255" r="27305" b="58420"/>
                      <wp:wrapNone/>
                      <wp:docPr id="8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561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4.4pt" to="179.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eiLwIAAFIEAAAOAAAAZHJzL2Uyb0RvYy54bWysVMGO2jAQvVfqP1i+QxI2sBARVlUCvWy7&#10;SLv9AGM7xKpjW7YhoKr/3rEJtLSXqmoOzjgev3nzZibLp1Mn0ZFbJ7QqcTZOMeKKaibUvsRf3jaj&#10;OUbOE8WI1IqX+Mwdflq9f7fsTcEnutWScYsARLmiNyVuvTdFkjja8o64sTZcwWGjbUc8bO0+YZb0&#10;gN7JZJKms6TXlhmrKXcOvtaXQ7yK+E3DqX9pGsc9kiUGbj6uNq67sCarJSn2lphW0IEG+QcWHREK&#10;gt6gauIJOljxB1QnqNVON35MdZfophGUxxwgmyz9LZvXlhgecwFxnLnJ5P4fLP183FokWInnUClF&#10;OqjRs1AcZdMoTm9cAT6V2tqQHj2pV/Os6VeHlK5aovY8knw7G7iYBTmTuyth4wyE2PWfNAMfcvA6&#10;KnVqbBcgQQN0igU53wrCTx5R+DiZp+kDEEEUzqazbPE4jSFIcb1trPMfue5QMEosgXpEJ8dn5wMb&#10;UlxdQjClN0LKWHSpUF/ixXQyjRecloKFw+Dm7H5XSYuOJLRNfIa4d25WHxSLYC0nbD3YnggJNvJR&#10;E28FqCQ5DtE6zjCSHCYlWBd6UoWIkDEQHqxL53xbpIv1fD3PR/lkth7laV2PPmyqfDTbZI/T+qGu&#10;qjr7HshnedEKxrgK/K9dnOV/1yXDPF3679bHN6GSe/SoKJC9viPpWPJQ5TB2rthpdt7akF3YQeNG&#10;52HIwmT8uo9eP38Fqx8AAAD//wMAUEsDBBQABgAIAAAAIQAT6Fp54AAAAAgBAAAPAAAAZHJzL2Rv&#10;d25yZXYueG1sTI/BTsMwEETvSPyDtUjcWqeNoCZkUyGkcmkpaosQ3Nx4SSLidRQ7bfh7zAmOoxnN&#10;vMmXo23FiXrfOEaYTRMQxKUzDVcIr4fVRIHwQbPRrWNC+CYPy+LyIteZcWfe0WkfKhFL2GcaoQ6h&#10;y6T0ZU1W+6nriKP36XqrQ5R9JU2vz7HctnKeJLfS6objQq07eqyp/NoPFmG3Wa3V23oYy/7jabY9&#10;vGye371CvL4aH+5BBBrDXxh+8SM6FJHp6AY2XrQIEzVPYxRBxQfRT2/UAsQR4W6Rgixy+f9A8QMA&#10;AP//AwBQSwECLQAUAAYACAAAACEAtoM4kv4AAADhAQAAEwAAAAAAAAAAAAAAAAAAAAAAW0NvbnRl&#10;bnRfVHlwZXNdLnhtbFBLAQItABQABgAIAAAAIQA4/SH/1gAAAJQBAAALAAAAAAAAAAAAAAAAAC8B&#10;AABfcmVscy8ucmVsc1BLAQItABQABgAIAAAAIQCMmzeiLwIAAFIEAAAOAAAAAAAAAAAAAAAAAC4C&#10;AABkcnMvZTJvRG9jLnhtbFBLAQItABQABgAIAAAAIQAT6Fp54AAAAAgBAAAPAAAAAAAAAAAAAAAA&#10;AIkEAABkcnMvZG93bnJldi54bWxQSwUGAAAAAAQABADzAAAAlgUAAAAA&#10;">
                      <v:stroke endarrow="block"/>
                    </v:line>
                  </w:pict>
                </mc:Fallback>
              </mc:AlternateContent>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hessian</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49376" behindDoc="0" locked="0" layoutInCell="1" allowOverlap="1" wp14:anchorId="22A560A9" wp14:editId="3D7A07B0">
                      <wp:simplePos x="0" y="0"/>
                      <wp:positionH relativeFrom="column">
                        <wp:posOffset>-522605</wp:posOffset>
                      </wp:positionH>
                      <wp:positionV relativeFrom="paragraph">
                        <wp:posOffset>133985</wp:posOffset>
                      </wp:positionV>
                      <wp:extent cx="2838450" cy="809625"/>
                      <wp:effectExtent l="10795" t="10160" r="27305" b="56515"/>
                      <wp:wrapNone/>
                      <wp:docPr id="8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0" cy="809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10.55pt" to="182.3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WoLgIAAFIEAAAOAAAAZHJzL2Uyb0RvYy54bWysVMGO2jAQvVfqP1i+QxI2sCEirCoCvWy7&#10;SLv9AGM7xKpjW7YhoKr/3rEJtLSXqmoOzjgzfvPmzTiLp1Mn0ZFbJ7SqcDZOMeKKaibUvsJf3jaj&#10;AiPniWJEasUrfOYOPy3fv1v0puQT3WrJuEUAolzZmwq33psySRxteUfcWBuuwNlo2xEPW7tPmCU9&#10;oHcymaTpLOm1ZcZqyp2Dr/XFiZcRv2k49S9N47hHssLAzcfVxnUX1mS5IOXeEtMKOtAg/8CiI0JB&#10;0htUTTxBByv+gOoEtdrpxo+p7hLdNILyWANUk6W/VfPaEsNjLSCOMzeZ3P+DpZ+PW4sEq3DxiJEi&#10;HfToWSiOsukkiNMbV0LMSm1tKI+e1Kt51vSrQ0qvWqL2PJJ8Oxs4mIUTyd2RsHEGUuz6T5pBDDl4&#10;HZU6NbYLkKABOsWGnG8N4SePKHycFA9FPoW+UfAV6Xw2mcYUpLyeNtb5j1x3KBgVlkA9opPjs/OB&#10;DSmvISGZ0hshZWy6VKiv8HwKkMHjtBQsOOPG7ncradGRhLGJz5D3Lszqg2IRrOWErQfbEyHBRj5q&#10;4q0AlSTHIVvHGUaSw00J1oWeVCEjVAyEB+syOd/m6XxdrIt8lE9m61Ge1vXow2aVj2ab7HFaP9Sr&#10;VZ19D+SzvGwFY1wF/tcpzvK/m5LhPl3m7zbHN6GSe/SoKJC9viPp2PLQ5cu87DQ7b22oLnQfBjcG&#10;D5cs3Ixf9zHq569g+QMAAP//AwBQSwMEFAAGAAgAAAAhAIJ8sNDiAAAACgEAAA8AAABkcnMvZG93&#10;bnJldi54bWxMj8FOwzAQRO9I/IO1SNxaJ2kVrBCnQkjl0kLVFiG4ufGSRMTryHba8PeYExxX8zTz&#10;tlxNpmdndL6zJCGdJ8CQaqs7aiS8HtczAcwHRVr1llDCN3pYVddXpSq0vdAez4fQsFhCvlAS2hCG&#10;gnNft2iUn9sBKWaf1hkV4ukarp26xHLT8yxJcm5UR3GhVQM+tlh/HUYjYb9db8TbZpxq9/GUvhx3&#10;2+d3L6S8vZke7oEFnMIfDL/6UR2q6HSyI2nPegkzkS0iKiFLU2ARWOTLO2CnSC5FDrwq+f8Xqh8A&#10;AAD//wMAUEsBAi0AFAAGAAgAAAAhALaDOJL+AAAA4QEAABMAAAAAAAAAAAAAAAAAAAAAAFtDb250&#10;ZW50X1R5cGVzXS54bWxQSwECLQAUAAYACAAAACEAOP0h/9YAAACUAQAACwAAAAAAAAAAAAAAAAAv&#10;AQAAX3JlbHMvLnJlbHNQSwECLQAUAAYACAAAACEAQZulqC4CAABSBAAADgAAAAAAAAAAAAAAAAAu&#10;AgAAZHJzL2Uyb0RvYy54bWxQSwECLQAUAAYACAAAACEAgnyw0OIAAAAKAQAADwAAAAAAAAAAAAAA&#10;AACIBAAAZHJzL2Rvd25yZXYueG1sUEsFBgAAAAAEAAQA8wAAAJcFAAAAAA==&#10;">
                      <v:stroke endarrow="block"/>
                    </v:line>
                  </w:pict>
                </mc:Fallback>
              </mc:AlternateContent>
            </w:r>
            <w:r>
              <w:rPr>
                <w:rFonts w:ascii="Verdana" w:hAnsi="Verdana"/>
                <w:noProof/>
                <w:sz w:val="16"/>
                <w:szCs w:val="16"/>
                <w:lang w:val="ca-ES" w:eastAsia="ca-ES"/>
              </w:rPr>
              <mc:AlternateContent>
                <mc:Choice Requires="wps">
                  <w:drawing>
                    <wp:anchor distT="0" distB="0" distL="114300" distR="114300" simplePos="0" relativeHeight="251750400" behindDoc="0" locked="0" layoutInCell="1" allowOverlap="1" wp14:anchorId="0D85D20B" wp14:editId="61D7A113">
                      <wp:simplePos x="0" y="0"/>
                      <wp:positionH relativeFrom="column">
                        <wp:posOffset>-789305</wp:posOffset>
                      </wp:positionH>
                      <wp:positionV relativeFrom="paragraph">
                        <wp:posOffset>17780</wp:posOffset>
                      </wp:positionV>
                      <wp:extent cx="492125" cy="224790"/>
                      <wp:effectExtent l="10795" t="8255" r="11430" b="5080"/>
                      <wp:wrapNone/>
                      <wp:docPr id="8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22479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Seam</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47" type="#_x0000_t202" style="position:absolute;margin-left:-62.15pt;margin-top:1.4pt;width:38.75pt;height:17.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NjLgIAAFoEAAAOAAAAZHJzL2Uyb0RvYy54bWysVNtu2zAMfR+wfxD0vjjxkrY24hRdugwD&#10;ugvQ7gNkWbaFSaImKbG7rx8lp2nQDXsY5gdBFKmjw0PS6+tRK3IQzkswFV3M5pQIw6GRpqvot4fd&#10;mytKfGCmYQqMqOij8PR68/rVerClyKEH1QhHEMT4crAV7UOwZZZ53gvN/AysMOhswWkW0HRd1jg2&#10;ILpWWT6fX2QDuMY64MJ7PL2dnHST8NtW8PClbb0IRFUUuYW0urTWcc02a1Z2jtle8iMN9g8sNJMG&#10;Hz1B3bLAyN7J36C05A48tGHGQWfQtpKLlANms5i/yOa+Z1akXFAcb08y+f8Hyz8fvjoim4peXVBi&#10;mMYaPYgxkHcwksXqbRRosL7EuHuLkWFEBxY6JevtHfDvnhjY9sx04sY5GHrBGiS4iDezs6sTjo8g&#10;9fAJGnyI7QMkoLF1OqqHehBEx0I9nooTyXA8XBb5Il9RwtGV58vLIhUvY+XTZet8+CBAk7ipqMPa&#10;J3B2uPMhkmHlU0h8y4OSzU4qlQzX1VvlyIFhn+zwK4rE/0WYMmSoaLFCHn+HmKfvTxBaBmx4JTUq&#10;fgpiZVTtvWlSOwYm1bRHysocZYzKTRqGsR5TyfIkctS4huYRhXUwNTgOJG56cD8pGbC5K+p/7JkT&#10;lKiPBotTLJbLOA3JWK4uczTcuac+9zDDEaqigZJpuw3TBO2tk12PL03tYOAGC9rKJPYzqyN/bOBU&#10;g+OwxQk5t1PU8y9h8wsAAP//AwBQSwMEFAAGAAgAAAAhAMNleWHdAAAACQEAAA8AAABkcnMvZG93&#10;bnJldi54bWxMj8FOwzAMhu9IvENkJG5d2m4qVWk6ISQOiMvoeIC08dpC4lRNtpW3x5zgZsuffn9/&#10;vV+dFRdcwuRJQbZJQSD13kw0KPg4viQliBA1GW09oYJvDLBvbm9qXRl/pXe8tHEQHEKh0grGGOdK&#10;ytCP6HTY+BmJbye/OB15XQZpFn3lcGdlnqaFdHoi/jDqGZ9H7L/as1NQFFS6A36eDm/Ta6tt/0DZ&#10;1Cl1f7c+PYKIuMY/GH71WR0adur8mUwQVkGS5bstswpyrsBAsit46BRsyxxkU8v/DZofAAAA//8D&#10;AFBLAQItABQABgAIAAAAIQC2gziS/gAAAOEBAAATAAAAAAAAAAAAAAAAAAAAAABbQ29udGVudF9U&#10;eXBlc10ueG1sUEsBAi0AFAAGAAgAAAAhADj9If/WAAAAlAEAAAsAAAAAAAAAAAAAAAAALwEAAF9y&#10;ZWxzLy5yZWxzUEsBAi0AFAAGAAgAAAAhAGFiE2MuAgAAWgQAAA4AAAAAAAAAAAAAAAAALgIAAGRy&#10;cy9lMm9Eb2MueG1sUEsBAi0AFAAGAAgAAAAhAMNleWHdAAAACQEAAA8AAAAAAAAAAAAAAAAAiAQA&#10;AGRycy9kb3ducmV2LnhtbFBLBQYAAAAABAAEAPMAAACSBQ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Seam</w:t>
                            </w:r>
                          </w:p>
                          <w:p w:rsidR="005A6F8A" w:rsidRPr="00A90AAF" w:rsidRDefault="005A6F8A" w:rsidP="005A6F8A">
                            <w:pPr>
                              <w:rPr>
                                <w:sz w:val="16"/>
                                <w:szCs w:val="16"/>
                              </w:rPr>
                            </w:pPr>
                          </w:p>
                        </w:txbxContent>
                      </v:textbox>
                    </v:shape>
                  </w:pict>
                </mc:Fallback>
              </mc:AlternateContent>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w:t>
            </w:r>
            <w:r w:rsidRPr="002165D0">
              <w:rPr>
                <w:rFonts w:ascii="Verdana" w:hAnsi="Verdana"/>
                <w:color w:val="FF6600"/>
                <w:sz w:val="16"/>
                <w:szCs w:val="16"/>
                <w:lang w:val="en-GB"/>
              </w:rPr>
              <w:t>com.exadel.flamingo</w:t>
            </w:r>
            <w:r w:rsidRPr="002165D0">
              <w:rPr>
                <w:rFonts w:ascii="Verdana" w:hAnsi="Verdana"/>
                <w:sz w:val="16"/>
                <w:szCs w:val="16"/>
                <w:lang w:val="en-GB"/>
              </w:rPr>
              <w:t>&lt;/groupId&gt;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flamingo-service</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w:t>
            </w:r>
            <w:r w:rsidRPr="002165D0">
              <w:rPr>
                <w:rFonts w:ascii="Verdana" w:hAnsi="Verdana"/>
                <w:color w:val="FF6600"/>
                <w:sz w:val="16"/>
                <w:szCs w:val="16"/>
                <w:lang w:val="en-GB"/>
              </w:rPr>
              <w:t>org.jboss.seam</w:t>
            </w:r>
            <w:r w:rsidRPr="002165D0">
              <w:rPr>
                <w:rFonts w:ascii="Verdana" w:hAnsi="Verdana"/>
                <w:sz w:val="16"/>
                <w:szCs w:val="16"/>
                <w:lang w:val="en-GB"/>
              </w:rPr>
              <w:t>&lt;/groupId&gt;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jboss-seam</w:t>
            </w:r>
            <w:r w:rsidRPr="002165D0">
              <w:rPr>
                <w:rFonts w:ascii="Verdana" w:hAnsi="Verdana"/>
                <w:sz w:val="16"/>
                <w:szCs w:val="16"/>
                <w:lang w:val="en-GB"/>
              </w:rPr>
              <w:t>&lt;/artifactId&gt;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&lt;/dependencies&gt;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&lt;finalName&gt;seam-helloworld-sample&lt;/finalName&gt;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lastRenderedPageBreak/>
              <w:t xml:space="preserve">                            &lt;resources&gt;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&lt;directory&gt;src/main/resources&lt;/directory&gt;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&lt;directory&gt;src/main/filtered-resources&lt;/directory&gt;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&lt;filtering&gt;true&lt;/filtering&gt;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 xml:space="preserve">                                          &lt;targetPath&gt;../${project.build.finalName}&lt;/targetPath&gt;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&lt;/resources&gt;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rPr>
                <w:rFonts w:ascii="Verdana" w:hAnsi="Verdana"/>
                <w:sz w:val="16"/>
                <w:szCs w:val="16"/>
                <w:lang w:val="en-GB"/>
              </w:rPr>
            </w:pPr>
            <w:r w:rsidRPr="002165D0">
              <w:rPr>
                <w:rFonts w:ascii="Verdana" w:hAnsi="Verdana"/>
                <w:sz w:val="16"/>
                <w:szCs w:val="16"/>
                <w:lang w:val="en-GB"/>
              </w:rPr>
              <w:t>&lt;/project&gt;</w:t>
            </w:r>
          </w:p>
        </w:tc>
      </w:tr>
    </w:tbl>
    <w:p w:rsidR="005A6F8A" w:rsidRDefault="005A6F8A" w:rsidP="005A6F8A">
      <w:pPr>
        <w:pStyle w:val="Textoindependiente"/>
        <w:rPr>
          <w:color w:val="FF0000"/>
          <w:lang w:val="en-GB"/>
        </w:rPr>
      </w:pPr>
    </w:p>
    <w:p w:rsidR="005A6F8A" w:rsidRDefault="005A6F8A" w:rsidP="005A6F8A">
      <w:pPr>
        <w:pStyle w:val="Textoindependiente"/>
        <w:rPr>
          <w:color w:val="FF0000"/>
          <w:lang w:val="en-GB"/>
        </w:rPr>
      </w:pPr>
    </w:p>
    <w:p w:rsidR="005A6F8A" w:rsidRPr="00AC03FF" w:rsidRDefault="005A6F8A" w:rsidP="005A6F8A">
      <w:pPr>
        <w:pStyle w:val="Textoindependiente"/>
        <w:rPr>
          <w:color w:val="333399"/>
          <w:lang w:val="en-GB"/>
        </w:rPr>
      </w:pP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8B0E30">
        <w:rPr>
          <w:rFonts w:ascii="Verdana" w:hAnsi="Verdana"/>
          <w:b/>
          <w:color w:val="FF6600"/>
          <w:lang w:val="en-GB"/>
        </w:rPr>
        <w:t>Building Exadel Flamingo Helloworld Sample :: Spring Version</w:t>
      </w:r>
      <w:r w:rsidRPr="003B64BC">
        <w:rPr>
          <w:rFonts w:ascii="Verdana" w:hAnsi="Verdana"/>
          <w:lang w:val="en-GB"/>
        </w:rPr>
        <w:t xml:space="preserve"> [INFO]    task-segment: [clean, install]</w:t>
      </w:r>
    </w:p>
    <w:p w:rsidR="005A6F8A" w:rsidRPr="003B64BC" w:rsidRDefault="005A6F8A" w:rsidP="005A6F8A">
      <w:pPr>
        <w:rPr>
          <w:rFonts w:ascii="Verdana" w:hAnsi="Verdana"/>
          <w:lang w:val="en-GB"/>
        </w:rPr>
      </w:pPr>
      <w:r w:rsidRPr="003B64BC">
        <w:rPr>
          <w:rFonts w:ascii="Verdana" w:hAnsi="Verdana"/>
          <w:lang w:val="en-GB"/>
        </w:rPr>
        <w:t>[INFO]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[clean:clean]</w:t>
      </w:r>
    </w:p>
    <w:p w:rsidR="005A6F8A" w:rsidRDefault="005A6F8A" w:rsidP="005A6F8A">
      <w:pPr>
        <w:rPr>
          <w:rFonts w:ascii="Verdana" w:hAnsi="Verdana"/>
          <w:lang w:val="en-GB"/>
        </w:rPr>
      </w:pPr>
      <w:r w:rsidRPr="003B64BC">
        <w:rPr>
          <w:rFonts w:ascii="Verdana" w:hAnsi="Verdana"/>
          <w:lang w:val="en-GB"/>
        </w:rPr>
        <w:t xml:space="preserve">[INFO] </w:t>
      </w:r>
      <w:r w:rsidRPr="001B0A77">
        <w:rPr>
          <w:color w:val="333399"/>
          <w:lang w:val="en-GB"/>
        </w:rPr>
        <w:t>Deleting directory C:\Documents and Settings\peres\Escritorio\flamingo-android-2.1.1\examples\helloworld\web-spring\target</w:t>
      </w:r>
      <w:r w:rsidRPr="003B64BC">
        <w:rPr>
          <w:rFonts w:ascii="Verdana" w:hAnsi="Verdana"/>
          <w:lang w:val="en-GB"/>
        </w:rPr>
        <w:t xml:space="preserve">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[resources:resources]</w:t>
      </w:r>
    </w:p>
    <w:p w:rsidR="005A6F8A" w:rsidRPr="003B64BC" w:rsidRDefault="005A6F8A" w:rsidP="005A6F8A">
      <w:pPr>
        <w:pStyle w:val="Textoindependiente"/>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w:t>
      </w:r>
    </w:p>
    <w:p w:rsidR="005A6F8A" w:rsidRPr="001B0A77" w:rsidRDefault="005A6F8A" w:rsidP="005A6F8A">
      <w:pPr>
        <w:pStyle w:val="Ttulo2"/>
        <w:rPr>
          <w:b w:val="0"/>
          <w:i/>
          <w:sz w:val="24"/>
          <w:szCs w:val="24"/>
          <w:lang w:val="en-GB"/>
        </w:rPr>
      </w:pPr>
      <w:r w:rsidRPr="001B0A77">
        <w:rPr>
          <w:b w:val="0"/>
          <w:i/>
          <w:sz w:val="24"/>
          <w:szCs w:val="24"/>
          <w:lang w:val="en-GB"/>
        </w:rPr>
        <w:t>[INFO] Copying 1 resource</w:t>
      </w:r>
    </w:p>
    <w:p w:rsidR="005A6F8A" w:rsidRDefault="005A6F8A" w:rsidP="005A6F8A">
      <w:pPr>
        <w:pStyle w:val="Textoindependiente"/>
        <w:rPr>
          <w:rFonts w:ascii="Verdana" w:hAnsi="Verdana"/>
          <w:lang w:val="en-GB"/>
        </w:rPr>
      </w:pPr>
      <w:r w:rsidRPr="003B64BC">
        <w:rPr>
          <w:rFonts w:ascii="Verdana" w:hAnsi="Verdana"/>
          <w:lang w:val="en-GB"/>
        </w:rPr>
        <w:t xml:space="preserve">[INFO] Copying 1 resource to ../spring-helloworld-sample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[compiler:compile]</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1B0A77">
        <w:rPr>
          <w:color w:val="333399"/>
          <w:lang w:val="en-GB"/>
        </w:rPr>
        <w:t>Compiling 1 source file to C:\Documents and Settings\peres\Escritorio\flamingo-android-2.1.1\examples\helloworld\web-spring\target\classes</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[resources:testResources]</w:t>
      </w:r>
    </w:p>
    <w:p w:rsidR="005A6F8A" w:rsidRDefault="005A6F8A" w:rsidP="005A6F8A">
      <w:pPr>
        <w:pStyle w:val="Textoindependiente"/>
        <w:rPr>
          <w:rFonts w:ascii="Verdana" w:hAnsi="Verdana"/>
          <w:lang w:val="en-GB"/>
        </w:rPr>
      </w:pPr>
      <w:r w:rsidRPr="003B64BC">
        <w:rPr>
          <w:rFonts w:ascii="Verdana" w:hAnsi="Verdana"/>
          <w:lang w:val="en-GB"/>
        </w:rPr>
        <w:t>[INFO] Using ‘UTF-</w:t>
      </w:r>
      <w:smartTag w:uri="urn:schemas-microsoft-com:office:smarttags" w:element="metricconverter">
        <w:smartTagPr>
          <w:attr w:name="ProductID" w:val="8’"/>
        </w:smartTagPr>
        <w:r w:rsidRPr="003B64BC">
          <w:rPr>
            <w:rFonts w:ascii="Verdana" w:hAnsi="Verdana"/>
            <w:lang w:val="en-GB"/>
          </w:rPr>
          <w:t>8’</w:t>
        </w:r>
      </w:smartTag>
      <w:r w:rsidRPr="003B64BC">
        <w:rPr>
          <w:rFonts w:ascii="Verdana" w:hAnsi="Verdana"/>
          <w:lang w:val="en-GB"/>
        </w:rPr>
        <w:t xml:space="preserve"> encoding to copy filtered resources.  </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1B0A77">
        <w:rPr>
          <w:color w:val="333399"/>
          <w:lang w:val="en-GB"/>
        </w:rPr>
        <w:t>skip non existing resourceDirectory C:\Documents and Settings\peres\Escri torio\flamingo-android-2.1.1\examples\helloworld\web-spring\src\test\resources</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[compiler:testCompile]</w:t>
      </w:r>
    </w:p>
    <w:p w:rsidR="005A6F8A" w:rsidRPr="003B64BC" w:rsidRDefault="005A6F8A" w:rsidP="005A6F8A">
      <w:pPr>
        <w:pStyle w:val="Lista"/>
        <w:rPr>
          <w:rFonts w:ascii="Verdana" w:hAnsi="Verdana"/>
          <w:lang w:val="en-GB"/>
        </w:rPr>
      </w:pPr>
      <w:r w:rsidRPr="003B64BC">
        <w:rPr>
          <w:rFonts w:ascii="Verdana" w:hAnsi="Verdana"/>
          <w:lang w:val="en-GB"/>
        </w:rPr>
        <w:lastRenderedPageBreak/>
        <w:t>[INFO] No sources to compile</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760A31">
        <w:rPr>
          <w:rFonts w:ascii="Verdana" w:hAnsi="Verdana"/>
          <w:color w:val="00CCFF"/>
          <w:lang w:val="en-GB"/>
        </w:rPr>
        <w:t>[surefire:test]</w:t>
      </w:r>
    </w:p>
    <w:p w:rsidR="005A6F8A" w:rsidRPr="003B64BC" w:rsidRDefault="005A6F8A" w:rsidP="005A6F8A">
      <w:pPr>
        <w:pStyle w:val="Lista"/>
        <w:rPr>
          <w:rFonts w:ascii="Verdana" w:hAnsi="Verdana"/>
          <w:lang w:val="en-GB"/>
        </w:rPr>
      </w:pPr>
      <w:r w:rsidRPr="003B64BC">
        <w:rPr>
          <w:rFonts w:ascii="Verdana" w:hAnsi="Verdana"/>
          <w:lang w:val="en-GB"/>
        </w:rPr>
        <w:t>[INFO] No tests to run.</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760A31">
        <w:rPr>
          <w:rFonts w:ascii="Verdana" w:hAnsi="Verdana"/>
          <w:color w:val="00CCFF"/>
          <w:lang w:val="en-GB"/>
        </w:rPr>
        <w:t>[war:war]</w:t>
      </w:r>
    </w:p>
    <w:p w:rsidR="005A6F8A" w:rsidRPr="003B64BC" w:rsidRDefault="005A6F8A" w:rsidP="005A6F8A">
      <w:pPr>
        <w:pStyle w:val="Lista"/>
        <w:rPr>
          <w:rFonts w:ascii="Verdana" w:hAnsi="Verdana"/>
          <w:lang w:val="en-GB"/>
        </w:rPr>
      </w:pPr>
      <w:r w:rsidRPr="003B64BC">
        <w:rPr>
          <w:rFonts w:ascii="Verdana" w:hAnsi="Verdana"/>
          <w:lang w:val="en-GB"/>
        </w:rPr>
        <w:t xml:space="preserve">[INFO] </w:t>
      </w:r>
      <w:r w:rsidRPr="00080FDA">
        <w:rPr>
          <w:rFonts w:ascii="Verdana" w:hAnsi="Verdana"/>
          <w:color w:val="00CCFF"/>
          <w:lang w:val="en-GB"/>
        </w:rPr>
        <w:t>Packaging webapp</w:t>
      </w:r>
    </w:p>
    <w:p w:rsidR="005A6F8A" w:rsidRPr="003B64BC" w:rsidRDefault="005A6F8A" w:rsidP="005A6F8A">
      <w:pPr>
        <w:pStyle w:val="Lista"/>
        <w:rPr>
          <w:lang w:val="en-GB"/>
        </w:rPr>
      </w:pPr>
      <w:r w:rsidRPr="003B64BC">
        <w:rPr>
          <w:lang w:val="en-GB"/>
        </w:rPr>
        <w:t xml:space="preserve">[INFO] </w:t>
      </w:r>
      <w:r w:rsidRPr="001B0A77">
        <w:rPr>
          <w:color w:val="333399"/>
          <w:lang w:val="en-GB"/>
        </w:rPr>
        <w:t>Assembling webapp[spring-helloworld-sample-web] in [C:\Documents and Settings\peres\Escritorio\flamingo-android-2.1.1\examples\helloworld\web-spring\targ et\spring-helloworld-sample]</w:t>
      </w:r>
    </w:p>
    <w:p w:rsidR="005A6F8A" w:rsidRPr="004A7062" w:rsidRDefault="005A6F8A" w:rsidP="005A6F8A">
      <w:pPr>
        <w:pStyle w:val="Ttulo2"/>
        <w:rPr>
          <w:b w:val="0"/>
          <w:i/>
          <w:sz w:val="24"/>
          <w:szCs w:val="24"/>
          <w:lang w:val="en-GB"/>
        </w:rPr>
      </w:pPr>
      <w:r w:rsidRPr="004A7062">
        <w:rPr>
          <w:b w:val="0"/>
          <w:i/>
          <w:sz w:val="24"/>
          <w:szCs w:val="24"/>
          <w:lang w:val="en-GB"/>
        </w:rPr>
        <w:t>[INFO] Processing war project</w:t>
      </w:r>
    </w:p>
    <w:p w:rsidR="005A6F8A" w:rsidRPr="003B64BC" w:rsidRDefault="005A6F8A" w:rsidP="005A6F8A">
      <w:pPr>
        <w:pStyle w:val="Textoindependiente"/>
        <w:rPr>
          <w:lang w:val="en-GB"/>
        </w:rPr>
      </w:pPr>
      <w:r w:rsidRPr="004A7062">
        <w:rPr>
          <w:rFonts w:ascii="Verdana" w:hAnsi="Verdana"/>
          <w:lang w:val="en-GB"/>
        </w:rPr>
        <w:t>[INFO]</w:t>
      </w:r>
      <w:r w:rsidRPr="003B64BC">
        <w:rPr>
          <w:lang w:val="en-GB"/>
        </w:rPr>
        <w:t xml:space="preserve"> </w:t>
      </w:r>
      <w:r w:rsidRPr="001B0A77">
        <w:rPr>
          <w:color w:val="333399"/>
          <w:lang w:val="en-GB"/>
        </w:rPr>
        <w:t>Copying webapp resources[C:\Documents and Settings\peres\Escritorio\flamingo-android-2.1.1\examples\helloworld\web-spring\src\main\webapp]</w:t>
      </w:r>
    </w:p>
    <w:p w:rsidR="005A6F8A" w:rsidRPr="003B64BC"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736064" behindDoc="0" locked="0" layoutInCell="1" allowOverlap="1" wp14:anchorId="2D48E6EA" wp14:editId="60CF7C72">
                <wp:simplePos x="0" y="0"/>
                <wp:positionH relativeFrom="column">
                  <wp:posOffset>5448300</wp:posOffset>
                </wp:positionH>
                <wp:positionV relativeFrom="paragraph">
                  <wp:posOffset>1600200</wp:posOffset>
                </wp:positionV>
                <wp:extent cx="876300" cy="342900"/>
                <wp:effectExtent l="9525" t="9525" r="9525" b="9525"/>
                <wp:wrapNone/>
                <wp:docPr id="8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4290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war segons Maven</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8" type="#_x0000_t202" style="position:absolute;margin-left:429pt;margin-top:126pt;width:69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tKLwIAAFoEAAAOAAAAZHJzL2Uyb0RvYy54bWysVNtu2zAMfR+wfxD0vjh2kjYx4hRdugwD&#10;ugvQ7gNkWbaFyaImKbGzry8lp2l2exnmB4EUqUPykPT6ZugUOQjrJOiCppMpJUJzqKRuCvr1cfdm&#10;SYnzTFdMgRYFPQpHbzavX617k4sMWlCVsARBtMt7U9DWe5MnieOt6JibgBEajTXYjnlUbZNUlvWI&#10;3qkkm06vkh5sZSxw4Rze3o1Guon4dS24/1zXTniiCoq5+XjaeJbhTDZrljeWmVbyUxrsH7LomNQY&#10;9Ax1xzwjeyt/g+okt+Cg9hMOXQJ1LbmINWA16fSXah5aZkSsBclx5kyT+3+w/NPhiyWyKuhyQYlm&#10;HfboUQyevIWBpOksENQbl6Pfg0FPP6ABGx2LdeYe+DdHNGxbphtxay30rWAVJpiGl8nF0xHHBZCy&#10;/wgVBmJ7DxFoqG0X2EM+CKJjo47n5oRkOF4ur69mU7RwNM3m2QrlEIHlz4+Ndf69gI4EoaAWex/B&#10;2eHe+dH12SXEcqBktZNKRcU25VZZcmA4Jzv8VqsT+k9uSpO+oKtFthjr/yvENH5/guikx4FXssOK&#10;zk4sD6y90xWmyXLPpBplrE7pE42BuZFDP5RDbFmWhQiB4xKqIxJrYRxwXEgUWrA/KOlxuAvqvu+Z&#10;FZSoDxqbs0rn87ANUZkvrjNU7KWlvLQwzRGqoJ6SUdz6cYP2xsqmxUjjOGi4xYbWMpL9ktUpfxzg&#10;2K7TsoUNudSj18svYfMEAAD//wMAUEsDBBQABgAIAAAAIQCizdKQ3QAAAAsBAAAPAAAAZHJzL2Rv&#10;d25yZXYueG1sTI/BTsMwEETvSPyDtUjcqNOghjTEqRASB8SlpHyAE28Tg72OYrcNf89ygtsb7Wh2&#10;pt4t3okzztEGUrBeZSCQ+mAsDQo+Di93JYiYNBntAqGCb4ywa66val2ZcKF3PLdpEBxCsdIKxpSm&#10;SsrYj+h1XIUJiW/HMHudWM6DNLO+cLh3Ms+yQnptiT+MesLnEfuv9uQVFAWVfo+fx/2bfW216x9o&#10;bTulbm+Wp0cQCZf0Z4bf+lwdGu7UhROZKJyCclPylqQg3+QM7NhuC4ZOwX3GIJta/t/Q/AAAAP//&#10;AwBQSwECLQAUAAYACAAAACEAtoM4kv4AAADhAQAAEwAAAAAAAAAAAAAAAAAAAAAAW0NvbnRlbnRf&#10;VHlwZXNdLnhtbFBLAQItABQABgAIAAAAIQA4/SH/1gAAAJQBAAALAAAAAAAAAAAAAAAAAC8BAABf&#10;cmVscy8ucmVsc1BLAQItABQABgAIAAAAIQANmxtKLwIAAFoEAAAOAAAAAAAAAAAAAAAAAC4CAABk&#10;cnMvZTJvRG9jLnhtbFBLAQItABQABgAIAAAAIQCizdKQ3QAAAAsBAAAPAAAAAAAAAAAAAAAAAIkE&#10;AABkcnMvZG93bnJldi54bWxQSwUGAAAAAAQABADzAAAAkwU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war segons Maven</w:t>
                      </w:r>
                    </w:p>
                    <w:p w:rsidR="005A6F8A" w:rsidRPr="00A90AAF" w:rsidRDefault="005A6F8A" w:rsidP="005A6F8A">
                      <w:pPr>
                        <w:rPr>
                          <w:sz w:val="16"/>
                          <w:szCs w:val="16"/>
                        </w:rPr>
                      </w:pPr>
                    </w:p>
                  </w:txbxContent>
                </v:textbox>
              </v:shape>
            </w:pict>
          </mc:Fallback>
        </mc:AlternateContent>
      </w:r>
      <w:r>
        <w:rPr>
          <w:rFonts w:ascii="Verdana" w:hAnsi="Verdana"/>
          <w:noProof/>
          <w:lang w:val="ca-ES" w:eastAsia="ca-ES"/>
        </w:rPr>
        <mc:AlternateContent>
          <mc:Choice Requires="wps">
            <w:drawing>
              <wp:anchor distT="0" distB="0" distL="114300" distR="114300" simplePos="0" relativeHeight="251735040" behindDoc="0" locked="0" layoutInCell="1" allowOverlap="1" wp14:anchorId="12E5FF4D" wp14:editId="1C7FF74E">
                <wp:simplePos x="0" y="0"/>
                <wp:positionH relativeFrom="column">
                  <wp:posOffset>4953000</wp:posOffset>
                </wp:positionH>
                <wp:positionV relativeFrom="paragraph">
                  <wp:posOffset>1600200</wp:posOffset>
                </wp:positionV>
                <wp:extent cx="914400" cy="228600"/>
                <wp:effectExtent l="28575" t="57150" r="9525" b="9525"/>
                <wp:wrapNone/>
                <wp:docPr id="8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pt,126pt" to="462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GWOQIAAGUEAAAOAAAAZHJzL2Uyb0RvYy54bWysVE1vEzEQvSPxHyzfk/1gG9JVNhXKJnAo&#10;UKmFu2N7sxZe27LdbCLEf++MkwYKF4TIwRl7Zt68GT/v4uYwaLKXPihrGlpMc0qk4VYos2vol4fN&#10;ZE5JiMwIpq2RDT3KQG+Wr18tRlfL0vZWC+kJgJhQj66hfYyuzrLAezmwMLVOGnB21g8swtbvMuHZ&#10;COiDzso8n2Wj9cJ5y2UIcNqenHSZ8LtO8vi564KMRDcUuMW0+rRucc2WC1bvPHO94mca7B9YDEwZ&#10;KHqBallk5NGrP6AGxb0NtotTbofMdp3iMvUA3RT5b93c98zJ1AsMJ7jLmML/g+Wf9neeKNHQeUWJ&#10;YQPc0a0ykhRFicMZXaghZmXuPLbHD+be3Vr+LRBjVz0zO5lIPhwdJBaYkb1IwU1wUGI7frQCYthj&#10;tGlSh84PpNPKfcDEZH1FC8vAXMghXdLxcknyEAmHw+uiqnK4Sg6uspzPwMaqrEZATHY+xPfSDgSN&#10;hmroJoGy/W2Ip9DnEAw3dqO0hnNWa0NGKHBVXqWEYLUS6ERf8LvtSnuyZ6ik9DvXfRHm7aMRCayX&#10;TKzPdmRKg01iGlP0CganJcVqgxSUaAmPB60TPW2wIjQMhM/WSUzfr/Pr9Xw9ryZVOVtPqrxtJ+82&#10;q2oy2xRvr9o37WrVFj+QfFHVvRJCGuT/LOyi+jvhnJ/YSZIXaV8Glb1ET8MHss//iXRSAV78SUJb&#10;K453HrtDQYCWU/D53eFj+XWfon5+HZZPAAAA//8DAFBLAwQUAAYACAAAACEAk+JkFuAAAAALAQAA&#10;DwAAAGRycy9kb3ducmV2LnhtbEyPwU7DMBBE70j8g7VIXCpqx4ISQpyqQgIqLoiWD3DjJQnE6yh2&#10;2vD3LCe4ze6OZt+U69n34ohj7AIZyJYKBFIdXEeNgff941UOIiZLzvaB0MA3RlhX52elLVw40Rse&#10;d6kRHEKxsAbalIZCyli36G1chgGJbx9h9DbxODbSjfbE4b6XWqmV9LYj/tDaAR9arL92kzewGV4/&#10;J73Nnpza68Wi366y8PxizOXFvLkHkXBOf2b4xWd0qJjpECZyUfQGbnPFXZIBfaNZsONOX7M48CbP&#10;FciqlP87VD8AAAD//wMAUEsBAi0AFAAGAAgAAAAhALaDOJL+AAAA4QEAABMAAAAAAAAAAAAAAAAA&#10;AAAAAFtDb250ZW50X1R5cGVzXS54bWxQSwECLQAUAAYACAAAACEAOP0h/9YAAACUAQAACwAAAAAA&#10;AAAAAAAAAAAvAQAAX3JlbHMvLnJlbHNQSwECLQAUAAYACAAAACEAaDGhljkCAABlBAAADgAAAAAA&#10;AAAAAAAAAAAuAgAAZHJzL2Uyb0RvYy54bWxQSwECLQAUAAYACAAAACEAk+JkFuAAAAALAQAADwAA&#10;AAAAAAAAAAAAAACTBAAAZHJzL2Rvd25yZXYueG1sUEsFBgAAAAAEAAQA8wAAAKAFAAAAAA==&#10;">
                <v:stroke endarrow="block"/>
              </v:line>
            </w:pict>
          </mc:Fallback>
        </mc:AlternateContent>
      </w:r>
      <w:r>
        <w:rPr>
          <w:rFonts w:ascii="Verdana" w:hAnsi="Verdana"/>
          <w:noProof/>
          <w:lang w:val="ca-ES" w:eastAsia="ca-ES"/>
        </w:rPr>
        <mc:AlternateContent>
          <mc:Choice Requires="wps">
            <w:drawing>
              <wp:anchor distT="0" distB="0" distL="114300" distR="114300" simplePos="0" relativeHeight="251734016" behindDoc="0" locked="0" layoutInCell="1" allowOverlap="1" wp14:anchorId="743F2600" wp14:editId="35A1D6D2">
                <wp:simplePos x="0" y="0"/>
                <wp:positionH relativeFrom="column">
                  <wp:posOffset>5410200</wp:posOffset>
                </wp:positionH>
                <wp:positionV relativeFrom="paragraph">
                  <wp:posOffset>114300</wp:posOffset>
                </wp:positionV>
                <wp:extent cx="1028700" cy="342900"/>
                <wp:effectExtent l="9525" t="9525" r="9525" b="9525"/>
                <wp:wrapNone/>
                <wp:docPr id="8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war que deploy al Jboss</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9" type="#_x0000_t202" style="position:absolute;margin-left:426pt;margin-top:9pt;width:81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SCMAIAAFsEAAAOAAAAZHJzL2Uyb0RvYy54bWysVNuO2jAQfa/Uf7D8XhICdCEirLZsqSpt&#10;L9JuP8BxnMSq43FtQ0K/fscOUHp7qZoHy8OMz8ycM8P6dugUOQjrJOiCTicpJUJzqKRuCvrlafdq&#10;SYnzTFdMgRYFPQpHbzcvX6x7k4sMWlCVsARBtMt7U9DWe5MnieOt6JibgBEanTXYjnk0bZNUlvWI&#10;3qkkS9PXSQ+2Mha4cA5/vR+ddBPx61pw/6munfBEFRRr8/G08SzDmWzWLG8sM63kpzLYP1TRMakx&#10;6QXqnnlG9lb+BtVJbsFB7SccugTqWnIRe8Bupukv3Ty2zIjYC5LjzIUm9/9g+cfDZ0tkVdDljBLN&#10;OtToSQyevIGBTKfTQFBvXI5xjwYj/YAOFDo268wD8K+OaNi2TDfizlroW8EqLDC+TK6ejjgugJT9&#10;B6gwEdt7iEBDbbvAHvJBEB2FOl7ECcXwkDLNljcpujj6ZvNshXcsLmH5+bWxzr8T0JFwKahF8SM6&#10;Ozw4P4aeQ0IyB0pWO6lUNGxTbpUlB4aDssNvtTqh/xSmNOkLulpki5GAv0Kk8fsTRCc9TrySHVJ+&#10;CWJ5oO2truI8eibVeMfulMYmA4+BupFEP5RD1CybnfUpoToisxbGCceNxEsL9jslPU53Qd23PbOC&#10;EvVeozqr6Xwe1iEa88VNhoa99pTXHqY5QhXUUzJet35cob2xsmkx0zgPGu5Q0VpGskPJY1Wn+nGC&#10;o1ynbQsrcm3HqB//CZtnAAAA//8DAFBLAwQUAAYACAAAACEATuDPntwAAAAKAQAADwAAAGRycy9k&#10;b3ducmV2LnhtbEyPwU7DMBBE70j8g7WVuFEnFaRRiFMhJA6ISwl8gBNvE1N7HcVuG/6e7QlOu6s3&#10;mp2pd4t34oxztIEU5OsMBFIfjKVBwdfn630JIiZNRrtAqOAHI+ya25taVyZc6APPbRoEm1CstIIx&#10;pamSMvYjeh3XYUJidgiz14nPeZBm1hc2905usqyQXlviD6Oe8GXE/tievIKioNLv8fuwf7dvrXb9&#10;lnLbKXW3Wp6fQCRc0p8YrvE5OjScqQsnMlE4BeXjhrskBiXPqyDLH3jrFGyZyKaW/ys0vwAAAP//&#10;AwBQSwECLQAUAAYACAAAACEAtoM4kv4AAADhAQAAEwAAAAAAAAAAAAAAAAAAAAAAW0NvbnRlbnRf&#10;VHlwZXNdLnhtbFBLAQItABQABgAIAAAAIQA4/SH/1gAAAJQBAAALAAAAAAAAAAAAAAAAAC8BAABf&#10;cmVscy8ucmVsc1BLAQItABQABgAIAAAAIQCPRgSCMAIAAFsEAAAOAAAAAAAAAAAAAAAAAC4CAABk&#10;cnMvZTJvRG9jLnhtbFBLAQItABQABgAIAAAAIQBO4M+e3AAAAAoBAAAPAAAAAAAAAAAAAAAAAIoE&#10;AABkcnMvZG93bnJldi54bWxQSwUGAAAAAAQABADzAAAAkwU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war que deploy al Jboss</w:t>
                      </w:r>
                    </w:p>
                    <w:p w:rsidR="005A6F8A" w:rsidRPr="00A90AAF" w:rsidRDefault="005A6F8A" w:rsidP="005A6F8A">
                      <w:pPr>
                        <w:rPr>
                          <w:sz w:val="16"/>
                          <w:szCs w:val="16"/>
                        </w:rPr>
                      </w:pPr>
                    </w:p>
                  </w:txbxContent>
                </v:textbox>
              </v:shape>
            </w:pict>
          </mc:Fallback>
        </mc:AlternateContent>
      </w:r>
      <w:r w:rsidRPr="003B64BC">
        <w:rPr>
          <w:rFonts w:ascii="Verdana" w:hAnsi="Verdana"/>
          <w:lang w:val="en-GB"/>
        </w:rPr>
        <w:t>[INFO] Webapp assembled in[344 msecs]</w:t>
      </w:r>
    </w:p>
    <w:p w:rsidR="005A6F8A" w:rsidRDefault="005A6F8A" w:rsidP="005A6F8A">
      <w:pPr>
        <w:rPr>
          <w:rFonts w:ascii="Verdana" w:hAnsi="Verdana"/>
          <w:lang w:val="en-GB"/>
        </w:rPr>
      </w:pPr>
      <w:r>
        <w:rPr>
          <w:rFonts w:ascii="Verdana" w:hAnsi="Verdana"/>
          <w:noProof/>
          <w:lang w:val="ca-ES" w:eastAsia="ca-ES"/>
        </w:rPr>
        <mc:AlternateContent>
          <mc:Choice Requires="wps">
            <w:drawing>
              <wp:anchor distT="0" distB="0" distL="114300" distR="114300" simplePos="0" relativeHeight="251732992" behindDoc="0" locked="0" layoutInCell="1" allowOverlap="1" wp14:anchorId="4D8F28DE" wp14:editId="081FBDB8">
                <wp:simplePos x="0" y="0"/>
                <wp:positionH relativeFrom="column">
                  <wp:posOffset>4800600</wp:posOffset>
                </wp:positionH>
                <wp:positionV relativeFrom="paragraph">
                  <wp:posOffset>157480</wp:posOffset>
                </wp:positionV>
                <wp:extent cx="1028700" cy="114300"/>
                <wp:effectExtent l="28575" t="5080" r="9525" b="61595"/>
                <wp:wrapNone/>
                <wp:docPr id="8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2.4pt" to="45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7NQIAAFwEAAAOAAAAZHJzL2Uyb0RvYy54bWysVE2P2jAQvVfqf7B8h3xsYCEirCoC7WHb&#10;Iu32BxjbIVYd27INAVX97x2bQEt7qarm4Izj8Zs3b2ayeDp1Eh25dUKrCmfjFCOuqGZC7Sv85XUz&#10;mmHkPFGMSK14hc/c4afl2zeL3pQ8162WjFsEIMqVvalw670pk8TRlnfEjbXhCg4bbTviYWv3CbOk&#10;B/ROJnmaTpNeW2asptw5+FpfDvEy4jcNp/5z0zjukawwcPNxtXHdhTVZLki5t8S0gg40yD+w6IhQ&#10;EPQGVRNP0MGKP6A6Qa12uvFjqrtEN42gPOYA2WTpb9m8tMTwmAuI48xNJvf/YOmn49YiwSo8yzFS&#10;pIMaPQvFUZZFcXrjSvBZqa0N6dGTejHPmn51SOlVS9SeR5KvZwMXsyBncnclbJyBELv+o2bgQw5e&#10;R6VOje1QI4X5EC4GcFADnWJpzrfS8JNHFD5maT57TKGCFM6yrHgAOwQjZcAJt411/j3XHQpGhSUk&#10;EVHJ8dn5i+vVJbgrvRFSxvJLhfoKzyf5JF5wWgoWDoObs/vdSlp0JKGB4jPEvXOz+qBYBGs5YevB&#10;9kRIsJGP6ngrQC/JcYjWcYaR5DAzwbrQkypEhIyB8GBdeujbPJ2vZ+tZMSry6XpUpHU9erdZFaPp&#10;Jnuc1A/1alVn3wP5rChbwRhXgf+1n7Pi7/plmKxLJ946+iZUco8exQey13ckHYsf6h0G0JU7zc5b&#10;G7ILO2jh6DyMW5iRX/fR6+dPYfkDAAD//wMAUEsDBBQABgAIAAAAIQAug7vU4QAAAAkBAAAPAAAA&#10;ZHJzL2Rvd25yZXYueG1sTI/BTsMwDIbvSLxDZCRuLG3Vja7UnRACiRNiG5q0W9aEtqxJSuOthafH&#10;nOBo+9fv7ytWk+3E2Qyh9Q4hnkUgjKu8bl2N8LZ9uslABFJOq847g/BlAqzKy4tC5dqPbm3OG6oF&#10;l7iQK4SGqM+lDFVjrAoz3xvHt3c/WEU8DrXUgxq53HYyiaKFtKp1/KFRvXloTHXcnCzCcjvO/etw&#10;3KVx+7n/fvyg/vmFEK+vpvs7EGQm+gvDLz6jQ8lMB39yOogO4Xa+YBdCSFJW4MAyznhxQEiTDGRZ&#10;yP8G5Q8AAAD//wMAUEsBAi0AFAAGAAgAAAAhALaDOJL+AAAA4QEAABMAAAAAAAAAAAAAAAAAAAAA&#10;AFtDb250ZW50X1R5cGVzXS54bWxQSwECLQAUAAYACAAAACEAOP0h/9YAAACUAQAACwAAAAAAAAAA&#10;AAAAAAAvAQAAX3JlbHMvLnJlbHNQSwECLQAUAAYACAAAACEA0wpUezUCAABcBAAADgAAAAAAAAAA&#10;AAAAAAAuAgAAZHJzL2Uyb0RvYy54bWxQSwECLQAUAAYACAAAACEALoO71OEAAAAJAQAADwAAAAAA&#10;AAAAAAAAAACPBAAAZHJzL2Rvd25yZXYueG1sUEsFBgAAAAAEAAQA8wAAAJ0FAAAAAA==&#10;">
                <v:stroke endarrow="block"/>
              </v:line>
            </w:pict>
          </mc:Fallback>
        </mc:AlternateContent>
      </w:r>
      <w:r w:rsidRPr="003B64BC">
        <w:rPr>
          <w:rFonts w:ascii="Verdana" w:hAnsi="Verdana"/>
          <w:lang w:val="en-GB"/>
        </w:rPr>
        <w:t xml:space="preserve">[INFO] </w:t>
      </w:r>
      <w:r w:rsidRPr="001B0A77">
        <w:rPr>
          <w:color w:val="333399"/>
          <w:lang w:val="en-GB"/>
        </w:rPr>
        <w:t>Building war: C:\Documents and Settings\peres\Escritorio\flamingo-android -2.1.1\examples\helloworld\web-spring\target\</w:t>
      </w:r>
      <w:r w:rsidRPr="004A7062">
        <w:rPr>
          <w:color w:val="FF0000"/>
          <w:lang w:val="en-GB"/>
        </w:rPr>
        <w:t>spring-helloworld-sample.war</w:t>
      </w:r>
      <w:r w:rsidRPr="003B64BC">
        <w:rPr>
          <w:rFonts w:ascii="Verdana" w:hAnsi="Verdana"/>
          <w:lang w:val="en-GB"/>
        </w:rPr>
        <w:t xml:space="preserve"> </w:t>
      </w:r>
    </w:p>
    <w:p w:rsidR="005A6F8A" w:rsidRPr="003B64BC" w:rsidRDefault="005A6F8A" w:rsidP="005A6F8A">
      <w:pPr>
        <w:rPr>
          <w:rFonts w:ascii="Verdana" w:hAnsi="Verdana"/>
          <w:lang w:val="en-GB"/>
        </w:rPr>
      </w:pPr>
      <w:r w:rsidRPr="003B64BC">
        <w:rPr>
          <w:rFonts w:ascii="Verdana" w:hAnsi="Verdana"/>
          <w:lang w:val="en-GB"/>
        </w:rPr>
        <w:t xml:space="preserve">[INFO] </w:t>
      </w:r>
      <w:r w:rsidRPr="00760A31">
        <w:rPr>
          <w:rFonts w:ascii="Verdana" w:hAnsi="Verdana"/>
          <w:color w:val="00CCFF"/>
          <w:lang w:val="en-GB"/>
        </w:rPr>
        <w:t>[install:install]</w:t>
      </w:r>
    </w:p>
    <w:p w:rsidR="005A6F8A" w:rsidRPr="001B0A77" w:rsidRDefault="005A6F8A" w:rsidP="005A6F8A">
      <w:pPr>
        <w:pStyle w:val="Textoindependiente"/>
        <w:rPr>
          <w:color w:val="333399"/>
          <w:lang w:val="en-GB"/>
        </w:rPr>
      </w:pPr>
      <w:r w:rsidRPr="003B64BC">
        <w:rPr>
          <w:rFonts w:ascii="Verdana" w:hAnsi="Verdana"/>
          <w:lang w:val="en-GB"/>
        </w:rPr>
        <w:t xml:space="preserve">[INFO] </w:t>
      </w:r>
      <w:r w:rsidRPr="001B0A77">
        <w:rPr>
          <w:color w:val="333399"/>
          <w:lang w:val="en-GB"/>
        </w:rPr>
        <w:t>Installing C:\Documents and Settings\peres\Escritorio\flamingo-android-2.</w:t>
      </w:r>
    </w:p>
    <w:p w:rsidR="005A6F8A" w:rsidRPr="001B0A77" w:rsidRDefault="005A6F8A" w:rsidP="005A6F8A">
      <w:pPr>
        <w:pStyle w:val="Textoindependiente"/>
        <w:rPr>
          <w:rFonts w:ascii="Verdana" w:hAnsi="Verdana"/>
          <w:color w:val="333399"/>
          <w:lang w:val="en-GB"/>
        </w:rPr>
      </w:pPr>
      <w:r w:rsidRPr="001B0A77">
        <w:rPr>
          <w:color w:val="333399"/>
          <w:lang w:val="en-GB"/>
        </w:rPr>
        <w:t>1.1\examples\helloworld\web-spring\target\spring-helloworld-sample.war to C:\Documents and Settings\peres\.m2\repository\com\exadel\flamingo\samples\helloworld\</w:t>
      </w:r>
    </w:p>
    <w:p w:rsidR="005A6F8A" w:rsidRPr="0046705E" w:rsidRDefault="005A6F8A" w:rsidP="005A6F8A">
      <w:pPr>
        <w:pStyle w:val="Textoindependiente"/>
        <w:rPr>
          <w:i/>
          <w:lang w:val="en-GB"/>
        </w:rPr>
      </w:pPr>
      <w:r w:rsidRPr="001B0A77">
        <w:rPr>
          <w:color w:val="333399"/>
          <w:lang w:val="en-GB"/>
        </w:rPr>
        <w:t>spring-helloworld-sample-web\1.0-SNAPSHOT\</w:t>
      </w:r>
      <w:r w:rsidRPr="004A7062">
        <w:rPr>
          <w:color w:val="FF0000"/>
          <w:lang w:val="en-GB"/>
        </w:rPr>
        <w:t>spring-helloworld-sample-web-1.0-SNAPSHOT.war</w:t>
      </w: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Default="005A6F8A" w:rsidP="005A6F8A">
      <w:pPr>
        <w:pStyle w:val="Textoindependiente"/>
        <w:rPr>
          <w:rFonts w:ascii="Verdana" w:hAnsi="Verdana"/>
          <w:color w:val="FF6600"/>
          <w:lang w:val="en-GB"/>
        </w:rPr>
      </w:pPr>
      <w:r w:rsidRPr="003B64BC">
        <w:rPr>
          <w:rFonts w:ascii="Verdana" w:hAnsi="Verdana"/>
          <w:lang w:val="en-GB"/>
        </w:rPr>
        <w:t xml:space="preserve">[INFO] </w:t>
      </w:r>
      <w:r w:rsidRPr="008B0E30">
        <w:rPr>
          <w:rFonts w:ascii="Verdana" w:hAnsi="Verdana"/>
          <w:b/>
          <w:color w:val="FF6600"/>
          <w:lang w:val="en-GB"/>
        </w:rPr>
        <w:t>Building Exadel Flamingo Helloworld Sample :: Android UI</w:t>
      </w:r>
      <w:r w:rsidRPr="0009480F">
        <w:rPr>
          <w:rFonts w:ascii="Verdana" w:hAnsi="Verdana"/>
          <w:color w:val="FF6600"/>
          <w:lang w:val="en-GB"/>
        </w:rPr>
        <w:t xml:space="preserve"> </w:t>
      </w:r>
    </w:p>
    <w:p w:rsidR="005A6F8A" w:rsidRPr="003B64BC" w:rsidRDefault="005A6F8A" w:rsidP="005A6F8A">
      <w:pPr>
        <w:pStyle w:val="Textoindependiente"/>
        <w:rPr>
          <w:rFonts w:ascii="Verdana" w:hAnsi="Verdana"/>
          <w:lang w:val="en-GB"/>
        </w:rPr>
      </w:pPr>
      <w:r w:rsidRPr="00A94556">
        <w:rPr>
          <w:rFonts w:ascii="Verdana" w:hAnsi="Verdana"/>
          <w:lang w:val="en-GB"/>
        </w:rPr>
        <w:t>[INFO]</w:t>
      </w:r>
      <w:r w:rsidRPr="003B64BC">
        <w:rPr>
          <w:rFonts w:ascii="Verdana" w:hAnsi="Verdana"/>
          <w:lang w:val="en-GB"/>
        </w:rPr>
        <w:t xml:space="preserve">    task-segment: [clean, install]</w:t>
      </w:r>
    </w:p>
    <w:p w:rsidR="005A6F8A" w:rsidRDefault="005A6F8A" w:rsidP="005A6F8A">
      <w:pPr>
        <w:pStyle w:val="Textoindependiente"/>
        <w:ind w:left="708" w:hanging="708"/>
        <w:rPr>
          <w:rFonts w:ascii="Verdana" w:hAnsi="Verdana"/>
          <w:lang w:val="en-GB"/>
        </w:rPr>
      </w:pPr>
      <w:r w:rsidRPr="003B64BC">
        <w:rPr>
          <w:rFonts w:ascii="Verdana" w:hAnsi="Verdana"/>
          <w:lang w:val="en-GB"/>
        </w:rPr>
        <w:t>[INFO] ----------------------------------------------------------------------</w:t>
      </w:r>
    </w:p>
    <w:p w:rsidR="005A6F8A" w:rsidRDefault="005A6F8A" w:rsidP="005A6F8A">
      <w:pPr>
        <w:pStyle w:val="Textoindependiente"/>
        <w:ind w:left="708" w:hanging="708"/>
        <w:rPr>
          <w:rFonts w:ascii="Verdana" w:hAnsi="Verdana"/>
          <w:lang w:val="en-GB"/>
        </w:rPr>
      </w:pPr>
    </w:p>
    <w:p w:rsidR="005A6F8A" w:rsidRDefault="005A6F8A" w:rsidP="005A6F8A">
      <w:pPr>
        <w:pStyle w:val="Textoindependiente"/>
        <w:ind w:left="708" w:hanging="708"/>
        <w:rPr>
          <w:rFonts w:ascii="Verdana" w:hAnsi="Verdana"/>
          <w:lang w:val="en-GB"/>
        </w:rPr>
      </w:pPr>
    </w:p>
    <w:p w:rsidR="005A6F8A" w:rsidRDefault="005A6F8A" w:rsidP="005A6F8A">
      <w:pPr>
        <w:pStyle w:val="Textoindependiente"/>
        <w:ind w:left="708" w:hanging="708"/>
        <w:rPr>
          <w:rFonts w:ascii="Verdana" w:hAnsi="Verdana"/>
          <w:lang w:val="en-GB"/>
        </w:rPr>
      </w:pPr>
    </w:p>
    <w:p w:rsidR="005A6F8A" w:rsidRDefault="005A6F8A" w:rsidP="005A6F8A">
      <w:pPr>
        <w:pStyle w:val="Textoindependiente"/>
        <w:numPr>
          <w:ilvl w:val="0"/>
          <w:numId w:val="7"/>
        </w:numPr>
        <w:rPr>
          <w:rFonts w:ascii="Verdana" w:hAnsi="Verdana"/>
          <w:lang w:val="en-GB"/>
        </w:rPr>
      </w:pPr>
      <w:r w:rsidRPr="00D6503C">
        <w:rPr>
          <w:rFonts w:ascii="Verdana" w:hAnsi="Verdana"/>
          <w:i/>
          <w:color w:val="008000"/>
          <w:lang w:val="en-GB"/>
        </w:rPr>
        <w:t>helloworld\</w:t>
      </w:r>
      <w:r>
        <w:rPr>
          <w:rFonts w:ascii="Verdana" w:hAnsi="Verdana"/>
          <w:i/>
          <w:color w:val="008000"/>
          <w:lang w:val="en-GB"/>
        </w:rPr>
        <w:t>android</w:t>
      </w:r>
      <w:r w:rsidRPr="00D6503C">
        <w:rPr>
          <w:rFonts w:ascii="Verdana" w:hAnsi="Verdana"/>
          <w:i/>
          <w:color w:val="008000"/>
          <w:lang w:val="en-GB"/>
        </w:rPr>
        <w:t>\pom.xml</w:t>
      </w:r>
    </w:p>
    <w:p w:rsidR="005A6F8A" w:rsidRDefault="005A6F8A" w:rsidP="005A6F8A">
      <w:pPr>
        <w:pStyle w:val="Textoindependiente"/>
        <w:ind w:left="708" w:hanging="708"/>
        <w:rPr>
          <w:rFonts w:ascii="Verdana" w:hAnsi="Verdana"/>
          <w:lang w:val="en-GB"/>
        </w:rPr>
      </w:pPr>
    </w:p>
    <w:tbl>
      <w:tblPr>
        <w:tblW w:w="7380"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1E0" w:firstRow="1" w:lastRow="1" w:firstColumn="1" w:lastColumn="1" w:noHBand="0" w:noVBand="0"/>
      </w:tblPr>
      <w:tblGrid>
        <w:gridCol w:w="7380"/>
      </w:tblGrid>
      <w:tr w:rsidR="005A6F8A" w:rsidRPr="002165D0" w:rsidTr="00A07755">
        <w:tc>
          <w:tcPr>
            <w:tcW w:w="7380" w:type="dxa"/>
            <w:shd w:val="pct5" w:color="auto" w:fill="auto"/>
          </w:tcPr>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&lt;?xml version="1.0" encoding="UTF-8"?&gt;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&lt;project xmlns="http://maven.apache.org/POM/4.0.0" xmlns:xsi="http://www.w3.org/2001/XMLSchema-instance" xsi:schemaLocation="http://maven.apache.org/POM/4.0.0 http://maven.apache.org/maven-v4_0_0.xsd"&gt;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&lt;modelVersion&gt;4.0.0&lt;/modelVersion&gt;</w:t>
            </w:r>
          </w:p>
          <w:p w:rsidR="005A6F8A" w:rsidRPr="002165D0" w:rsidRDefault="005A6F8A" w:rsidP="00A07755">
            <w:pPr>
              <w:pStyle w:val="Textoindependiente"/>
              <w:ind w:left="708" w:hanging="708"/>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8592" behindDoc="0" locked="0" layoutInCell="1" allowOverlap="1" wp14:anchorId="091E74E8" wp14:editId="70779696">
                      <wp:simplePos x="0" y="0"/>
                      <wp:positionH relativeFrom="column">
                        <wp:posOffset>163195</wp:posOffset>
                      </wp:positionH>
                      <wp:positionV relativeFrom="paragraph">
                        <wp:posOffset>16510</wp:posOffset>
                      </wp:positionV>
                      <wp:extent cx="113665" cy="949325"/>
                      <wp:effectExtent l="10795" t="6985" r="8890" b="5715"/>
                      <wp:wrapNone/>
                      <wp:docPr id="81"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665" cy="949325"/>
                              </a:xfrm>
                              <a:prstGeom prst="leftBrace">
                                <a:avLst>
                                  <a:gd name="adj1" fmla="val 696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26" type="#_x0000_t87" style="position:absolute;margin-left:12.85pt;margin-top:1.3pt;width:8.95pt;height:7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KOgwIAAC8FAAAOAAAAZHJzL2Uyb0RvYy54bWysVMGO0zAQvSPxD5bvbZJumm2jTVdL0yKk&#10;BVZa+ADXdhqDYwfbbVoQ/87YSUvLXhAiB8eTmbyZN37ju/tDI9GeGyu0KnAyjjHiimom1LbAnz+t&#10;RzOMrCOKEakVL/CRW3y/eP3qrmtzPtG1lowbBCDK5l1b4Nq5No8iS2veEDvWLVfgrLRpiAPTbCNm&#10;SAfojYwmcZxFnTasNZpya+Fr2TvxIuBXFafuY1VZ7pAsMNTmwmrCuvFrtLgj+daQthZ0KIP8QxUN&#10;EQqSnqFK4gjaGfECqhHUaKsrN6a6iXRVCcoDB2CTxH+wea5JywMXaI5tz22y/w+Wftg/GSRYgWcJ&#10;Roo0cEYPO6dDapRkme9Q19ocAp/bJ+M52vZR068WHNGVxxsWYtCme68ZABEACl05VKbxfwJfdAjN&#10;P56bzw8OUfiYJDdZNsWIgmuezm8mU586Ivnp59ZY95brBvlNgSWv3BtDqG8Qycn+0bpwAGxgQdgX&#10;YFQ1Es5zTyTK5ll8Ou+LmMllzDSGZ0g7IEIBp8QeXum1kDKoRirUQalTKNR7rJaCeWcwzHazlAZB&#10;YiAangH2KszonWIBrOaErYa9I0L2e0gulceDJg38fLuCsH7M4/lqtpqlo3SSrUZpXJajh/UyHWXr&#10;5HZa3pTLZZn89KUlaV4Lxrjy1Z1EnqR/J6Jh3Hp5nmV+xcJekl2H5yXZ6LqMcLLA5fQO7IKcvIJ6&#10;yW00O4KajO6nFm4Z2NTafMeog4ktsP22I4ZjJN8pGIl5kqZ+xIORTm8nYJhLz+bSQxQFqAI7jPrt&#10;0vXXwq41YltDpiQcq9J+HCrhTnLvqxq0D1MZGAw3iB/7SztE/b7nFr8AAAD//wMAUEsDBBQABgAI&#10;AAAAIQDJjoH23gAAAAcBAAAPAAAAZHJzL2Rvd25yZXYueG1sTI5NS8NAEIbvgv9hGcGL2E2irRKz&#10;KSIUtIdK68d5mh2T0OxszG7b6K93POnpZXgf3nmK+eg6daAhtJ4NpJMEFHHlbcu1gdeXxeUtqBCR&#10;LXaeycAXBZiXpycF5tYfeU2HTayVjHDI0UATY59rHaqGHIaJ74ml+/CDwyjnUGs74FHGXaezJJlp&#10;hy3LhwZ7emio2m32zkB8S1fV+O0/cfH0njymF8v1825pzPnZeH8HKtIY/2D41Rd1KMVp6/dsg+oM&#10;ZNMbISVnoKS+vpLcCjbNUtBlof/7lz8AAAD//wMAUEsBAi0AFAAGAAgAAAAhALaDOJL+AAAA4QEA&#10;ABMAAAAAAAAAAAAAAAAAAAAAAFtDb250ZW50X1R5cGVzXS54bWxQSwECLQAUAAYACAAAACEAOP0h&#10;/9YAAACUAQAACwAAAAAAAAAAAAAAAAAvAQAAX3JlbHMvLnJlbHNQSwECLQAUAAYACAAAACEA4moC&#10;joMCAAAvBQAADgAAAAAAAAAAAAAAAAAuAgAAZHJzL2Uyb0RvYy54bWxQSwECLQAUAAYACAAAACEA&#10;yY6B9t4AAAAHAQAADwAAAAAAAAAAAAAAAADdBAAAZHJzL2Rvd25yZXYueG1sUEsFBgAAAAAEAAQA&#10;8wAAAOgFAAAAAA==&#10;"/>
                  </w:pict>
                </mc:Fallback>
              </mc:AlternateContent>
            </w:r>
            <w:r w:rsidRPr="002165D0">
              <w:rPr>
                <w:rFonts w:ascii="Verdana" w:hAnsi="Verdana"/>
                <w:sz w:val="16"/>
                <w:szCs w:val="16"/>
                <w:lang w:val="en-GB"/>
              </w:rPr>
              <w:tab/>
              <w:t>&lt;parent&gt;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&lt;groupId&gt;com.exadel.flamingo.samples.helloworld&lt;/groupId&gt;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lastRenderedPageBreak/>
              <w:tab/>
            </w:r>
            <w:r w:rsidRPr="002165D0">
              <w:rPr>
                <w:rFonts w:ascii="Verdana" w:hAnsi="Verdana"/>
                <w:sz w:val="16"/>
                <w:szCs w:val="16"/>
                <w:lang w:val="en-GB"/>
              </w:rPr>
              <w:tab/>
              <w:t>&lt;artifactId&gt;parent&lt;/artifactId&gt;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&lt;version&gt;1.0-SNAPSHOT&lt;/version&gt;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&lt;/parent&gt;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&lt;artifactId&gt;</w:t>
            </w:r>
            <w:r w:rsidRPr="002165D0">
              <w:rPr>
                <w:rFonts w:ascii="Verdana" w:hAnsi="Verdana"/>
                <w:color w:val="FF0000"/>
                <w:sz w:val="16"/>
                <w:szCs w:val="16"/>
                <w:lang w:val="en-GB"/>
              </w:rPr>
              <w:t>helloworld-sample-android</w:t>
            </w:r>
            <w:r w:rsidRPr="002165D0">
              <w:rPr>
                <w:rFonts w:ascii="Verdana" w:hAnsi="Verdana"/>
                <w:sz w:val="16"/>
                <w:szCs w:val="16"/>
                <w:lang w:val="en-GB"/>
              </w:rPr>
              <w:t>&lt;/artifactId&gt;</w:t>
            </w:r>
          </w:p>
          <w:p w:rsidR="005A6F8A" w:rsidRPr="002165D0" w:rsidRDefault="005A6F8A" w:rsidP="00A07755">
            <w:pPr>
              <w:pStyle w:val="Textoindependiente"/>
              <w:ind w:left="708" w:hanging="708"/>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5520" behindDoc="0" locked="0" layoutInCell="1" allowOverlap="1" wp14:anchorId="03BDA988" wp14:editId="1E1D6CB2">
                      <wp:simplePos x="0" y="0"/>
                      <wp:positionH relativeFrom="column">
                        <wp:posOffset>-1668780</wp:posOffset>
                      </wp:positionH>
                      <wp:positionV relativeFrom="paragraph">
                        <wp:posOffset>90170</wp:posOffset>
                      </wp:positionV>
                      <wp:extent cx="1247775" cy="224790"/>
                      <wp:effectExtent l="7620" t="13970" r="11430" b="8890"/>
                      <wp:wrapNone/>
                      <wp:docPr id="8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2479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common sample</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50" type="#_x0000_t202" style="position:absolute;left:0;text-align:left;margin-left:-131.4pt;margin-top:7.1pt;width:98.25pt;height:17.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1lyLwIAAFsEAAAOAAAAZHJzL2Uyb0RvYy54bWysVMFu2zAMvQ/YPwi6L06MpGmMOEWXLsOA&#10;rhvQ7gNkWbaFSaImKbGzrx8lp2nQbZdhOgikST2Sj6TXN4NW5CCcl2BKOptMKRGGQy1NW9JvT7t3&#10;15T4wEzNFBhR0qPw9Gbz9s26t4XIoQNVC0cQxPiityXtQrBFlnneCc38BKwwaGzAaRZQdW1WO9Yj&#10;ulZZPp1eZT242jrgwnv8ejca6SbhN43g4UvTeBGIKinmFtLt0l3FO9usWdE6ZjvJT2mwf8hCM2kw&#10;6BnqjgVG9k7+BqUld+ChCRMOOoOmkVykGrCa2fRVNY8dsyLVguR4e6bJ/z9Y/nD46oisS3qN9Bim&#10;sUdPYgjkPQxkdpVHgnrrC/R7tOgZBjRgo1Ox3t4D/+6JgW3HTCtunYO+E6zGBGfxZXbxdMTxEaTq&#10;P0ONgdg+QAIaGqcje8gHQXTM5HhuTkyGx5D5fLlcLijhaMtRWaXuZax4fm2dDx8FaBKFkjpsfkJn&#10;h3sfYjaseHaJwTwoWe+kUklxbbVVjhwYDsoOz2qVCnjlpgzpS7pa5IuRgL9CTNP5E4SWASdeSR0p&#10;jyc6sSLS9sHUSQ5MqlHGlJU58RipG0kMQzWknuXz+DiSXEF9RGYdjBOOG4lCB+4nJT1Od0n9jz1z&#10;ghL1yWB3VrP5PK5DUuaLZY6Ku7RUlxZmOEKVNFAyitswrtDeOtl2GGmcBwO32NFGJrJfsjrljxOc&#10;enDatrgil3ryevknbH4BAAD//wMAUEsDBBQABgAIAAAAIQD3lDYT3QAAAAoBAAAPAAAAZHJzL2Rv&#10;d25yZXYueG1sTI/BTsMwEETvSPyDtUjcUqehMiXEqRASB8SlpHyAE28TQ7yOYrcNf89yguNoRjNv&#10;qt3iR3HGObpAGtarHARSF6yjXsPH4SXbgojJkDVjINTwjRF29fVVZUobLvSO5yb1gksolkbDkNJU&#10;Shm7Ab2JqzAhsXcMszeJ5dxLO5sLl/tRFnmupDeOeGEwEz4P2H01J69BKdr6PX4e92/utTFjd09r&#10;12p9e7M8PYJIuKS/MPziMzrUzNSGE9koRg1ZoQpmT+xsChCcyJS6A9Fq2DwokHUl/1+ofwAAAP//&#10;AwBQSwECLQAUAAYACAAAACEAtoM4kv4AAADhAQAAEwAAAAAAAAAAAAAAAAAAAAAAW0NvbnRlbnRf&#10;VHlwZXNdLnhtbFBLAQItABQABgAIAAAAIQA4/SH/1gAAAJQBAAALAAAAAAAAAAAAAAAAAC8BAABf&#10;cmVscy8ucmVsc1BLAQItABQABgAIAAAAIQB351lyLwIAAFsEAAAOAAAAAAAAAAAAAAAAAC4CAABk&#10;cnMvZTJvRG9jLnhtbFBLAQItABQABgAIAAAAIQD3lDYT3QAAAAoBAAAPAAAAAAAAAAAAAAAAAIkE&#10;AABkcnMvZG93bnJldi54bWxQSwUGAAAAAAQABADzAAAAkwU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common sample</w:t>
                            </w:r>
                          </w:p>
                          <w:p w:rsidR="005A6F8A" w:rsidRPr="00A90AAF" w:rsidRDefault="005A6F8A" w:rsidP="005A6F8A">
                            <w:pPr>
                              <w:rPr>
                                <w:sz w:val="16"/>
                                <w:szCs w:val="16"/>
                              </w:rPr>
                            </w:pPr>
                          </w:p>
                        </w:txbxContent>
                      </v:textbox>
                    </v:shape>
                  </w:pict>
                </mc:Fallback>
              </mc:AlternateContent>
            </w:r>
            <w:r>
              <w:rPr>
                <w:rFonts w:ascii="Verdana" w:hAnsi="Verdana"/>
                <w:noProof/>
                <w:sz w:val="16"/>
                <w:szCs w:val="16"/>
                <w:lang w:val="ca-ES" w:eastAsia="ca-ES"/>
              </w:rPr>
              <mc:AlternateContent>
                <mc:Choice Requires="wps">
                  <w:drawing>
                    <wp:anchor distT="0" distB="0" distL="114300" distR="114300" simplePos="0" relativeHeight="251754496" behindDoc="0" locked="0" layoutInCell="1" allowOverlap="1" wp14:anchorId="69DFBB88" wp14:editId="472A4C90">
                      <wp:simplePos x="0" y="0"/>
                      <wp:positionH relativeFrom="column">
                        <wp:posOffset>-757555</wp:posOffset>
                      </wp:positionH>
                      <wp:positionV relativeFrom="paragraph">
                        <wp:posOffset>191770</wp:posOffset>
                      </wp:positionV>
                      <wp:extent cx="2632075" cy="573405"/>
                      <wp:effectExtent l="13970" t="10795" r="30480" b="53975"/>
                      <wp:wrapNone/>
                      <wp:docPr id="7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2075" cy="573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15.1pt" to="147.6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12LgIAAFIEAAAOAAAAZHJzL2Uyb0RvYy54bWysVE2P2jAQvVfqf7B8hyQQviLCqiLQy7aL&#10;tNsfYGyHWHVsyzYEVPW/d+wALe2lqpqDM45n3rx5M87y6dxKdOLWCa1KnA1TjLiimgl1KPGXt+1g&#10;jpHzRDEiteIlvnCHn1bv3y07U/CRbrRk3CIAUa7oTIkb702RJI42vCVuqA1XcFhr2xIPW3tImCUd&#10;oLcyGaXpNOm0ZcZqyp2Dr1V/iFcRv6459S917bhHssTAzcfVxnUf1mS1JMXBEtMIeqVB/oFFS4SC&#10;pHeoiniCjlb8AdUKarXTtR9S3Sa6rgXlsQaoJkt/q+a1IYbHWkAcZ+4yuf8HSz+fdhYJVuLZAiNF&#10;WujRs1AcZdMsiNMZV4DPWu1sKI+e1at51vSrQ0qvG6IOPJJ8uxgIjBHJQ0jYOAMp9t0nzcCHHL2O&#10;Sp1r2wZI0ACdY0Mu94bws0cUPo6m41E6m2BE4WwyG+fpJJBKSHGLNtb5j1y3KBgllkA9opPTs/O9&#10;680lJFN6K6SMTZcKdSVeTEaTGOC0FCwcBjdnD/u1tOhEwtjE55r3wc3qo2IRrOGEba62J0KCjXzU&#10;xFsBKkmOQ7aWM4wkh5sSrJ6eVCEjVAyEr1Y/Od8W6WIz38zzQT6abgZ5WlWDD9t1Pphus9mkGlfr&#10;dZV9D+SzvGgEY1wF/rcpzvK/m5Lrfern7z7Hd6GSR/QoPpC9vSPp2PLQ5X5e9ppddjZUF7oPgxud&#10;r5cs3Ixf99Hr569g9QMAAP//AwBQSwMEFAAGAAgAAAAhAPhZ6g7jAAAACwEAAA8AAABkcnMvZG93&#10;bnJldi54bWxMj8FOwzAMhu9IvENkJG5b0k5DXWk6IaRx2WDahtB2yxrTVjRJlaRbeXvMCW62/On3&#10;9xfL0XTsgj60zkpIpgIY2srp1tYS3g+rSQYsRGW16pxFCd8YYFne3hQq1+5qd3jZx5pRiA25ktDE&#10;2Oech6pBo8LU9Wjp9um8UZFWX3Pt1ZXCTcdTIR64Ua2lD43q8bnB6ms/GAm7zWqdfayHsfKnl+Tt&#10;sN28HkMm5f3d+PQILOIY/2D41Sd1KMnp7AarA+skTJJkMSNWwkykwIhIF3MazoSmYg68LPj/DuUP&#10;AAAA//8DAFBLAQItABQABgAIAAAAIQC2gziS/gAAAOEBAAATAAAAAAAAAAAAAAAAAAAAAABbQ29u&#10;dGVudF9UeXBlc10ueG1sUEsBAi0AFAAGAAgAAAAhADj9If/WAAAAlAEAAAsAAAAAAAAAAAAAAAAA&#10;LwEAAF9yZWxzLy5yZWxzUEsBAi0AFAAGAAgAAAAhALoJDXYuAgAAUgQAAA4AAAAAAAAAAAAAAAAA&#10;LgIAAGRycy9lMm9Eb2MueG1sUEsBAi0AFAAGAAgAAAAhAPhZ6g7jAAAACwEAAA8AAAAAAAAAAAAA&#10;AAAAiAQAAGRycy9kb3ducmV2LnhtbFBLBQYAAAAABAAEAPMAAACYBQAAAAA=&#10;">
                      <v:stroke endarrow="block"/>
                    </v:line>
                  </w:pict>
                </mc:Fallback>
              </mc:AlternateContent>
            </w:r>
            <w:r w:rsidRPr="002165D0">
              <w:rPr>
                <w:rFonts w:ascii="Verdana" w:hAnsi="Verdana"/>
                <w:sz w:val="16"/>
                <w:szCs w:val="16"/>
                <w:lang w:val="en-GB"/>
              </w:rPr>
              <w:tab/>
              <w:t>&lt;name&gt;</w:t>
            </w:r>
            <w:r w:rsidRPr="002165D0">
              <w:rPr>
                <w:rFonts w:ascii="Verdana" w:hAnsi="Verdana"/>
                <w:color w:val="FF0000"/>
                <w:sz w:val="16"/>
                <w:szCs w:val="16"/>
                <w:lang w:val="en-GB"/>
              </w:rPr>
              <w:t>${projectName} :: Android UI</w:t>
            </w:r>
            <w:r w:rsidRPr="002165D0">
              <w:rPr>
                <w:rFonts w:ascii="Verdana" w:hAnsi="Verdana"/>
                <w:sz w:val="16"/>
                <w:szCs w:val="16"/>
                <w:lang w:val="en-GB"/>
              </w:rPr>
              <w:t>&lt;/name&gt;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&lt;packaging&gt;</w:t>
            </w:r>
            <w:r w:rsidRPr="002165D0">
              <w:rPr>
                <w:rFonts w:ascii="Verdana" w:hAnsi="Verdana"/>
                <w:color w:val="FF0000"/>
                <w:sz w:val="16"/>
                <w:szCs w:val="16"/>
                <w:lang w:val="en-GB"/>
              </w:rPr>
              <w:t>apk</w:t>
            </w:r>
            <w:r w:rsidRPr="002165D0">
              <w:rPr>
                <w:rFonts w:ascii="Verdana" w:hAnsi="Verdana"/>
                <w:sz w:val="16"/>
                <w:szCs w:val="16"/>
                <w:lang w:val="en-GB"/>
              </w:rPr>
              <w:t>&lt;/packaging&gt;</w:t>
            </w:r>
          </w:p>
          <w:p w:rsidR="005A6F8A" w:rsidRPr="002165D0" w:rsidRDefault="005A6F8A" w:rsidP="00A07755">
            <w:pPr>
              <w:pStyle w:val="Textoindependiente"/>
              <w:ind w:left="708" w:hanging="708"/>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1424" behindDoc="0" locked="0" layoutInCell="1" allowOverlap="1" wp14:anchorId="5775C3B2" wp14:editId="5BE17421">
                      <wp:simplePos x="0" y="0"/>
                      <wp:positionH relativeFrom="column">
                        <wp:posOffset>160020</wp:posOffset>
                      </wp:positionH>
                      <wp:positionV relativeFrom="paragraph">
                        <wp:posOffset>22860</wp:posOffset>
                      </wp:positionV>
                      <wp:extent cx="114300" cy="3200400"/>
                      <wp:effectExtent l="7620" t="13335" r="11430" b="5715"/>
                      <wp:wrapNone/>
                      <wp:docPr id="78"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200400"/>
                              </a:xfrm>
                              <a:prstGeom prst="leftBrace">
                                <a:avLst>
                                  <a:gd name="adj1" fmla="val 2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6" o:spid="_x0000_s1026" type="#_x0000_t87" style="position:absolute;margin-left:12.6pt;margin-top:1.8pt;width:9pt;height:25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ztgwIAADEFAAAOAAAAZHJzL2Uyb0RvYy54bWysVNuO0zAQfUfiHyy/t7k0bbfRpqulaRHS&#10;AistfIBrO43BsYPtNl0Q/87YSUvLviCEHxI7MzkzZ+aMb++OjUQHbqzQqsDJOMaIK6qZULsCf/60&#10;Gd1gZB1RjEiteIGfucV3y9evbrs256mutWTcIABRNu/aAtfOtXkUWVrzhtixbrkCY6VNQxwczS5i&#10;hnSA3sgojeNZ1GnDWqMptxa+lr0RLwN+VXHqPlaV5Q7JAkNuLjxNeG79M1reknxnSFsLOqRB/iGL&#10;hggFQc9QJXEE7Y14AdUIarTVlRtT3US6qgTlgQOwSeI/2DzVpOWBCxTHtucy2f8HSz8cHg0SrMBz&#10;6JQiDfTofu90CI2S6cxXqGttDo5P7aPxHG37oOlXC4boyuIPFnzQtnuvGQARAApVOVam8X8CX3QM&#10;xX8+F58fHaLwMUmySQwtomCaQGszOPgQJD/93Rrr3nLdIL8psOSVe2MI9RUiOTk8WBc6wAYahH1J&#10;MKoaCQ09EInSiV9Dxy+c0kunaQxriDtAQganyB5f6Y2QMuhGKtQVeDFNpyEFq6Vg3ujdrNltV9Ig&#10;iAxUwxpgr9yM3isWwGpO2HrYOyJkv4fgUnk8KNNA0BcsSOvHIl6sb9Y32ShLZ+tRFpfl6H6zykaz&#10;TTKflpNytSqTnz61JMtrwRhXPruTzJPs72Q0DFwv0LPQr1hckd2E9ZJsdJ1GaC1wOb0DuyAor6Fe&#10;dFvNnkFPRvdzC/cMbGptvmPUwcwW2H7bE8Mxku8UDMUiyTI/5OGQTecpHMylZXtpIYoCVIEdRv12&#10;5fqLYd8asashUhLaqrQfiEq4k+D7rAb1w1wGBsMd4gf/8hy8ft90y18AAAD//wMAUEsDBBQABgAI&#10;AAAAIQCFCb1A3wAAAAcBAAAPAAAAZHJzL2Rvd25yZXYueG1sTI5NT8MwEETvSPwHa5G4IGonpQGF&#10;OBVCqgQ9gPoBZzdekqjxOsRuG/j1LCc4jmb05hXz0XXiiENoPWlIJgoEUuVtS7WG7WZxfQciREPW&#10;dJ5QwxcGmJfnZ4XJrT/RCo/rWAuGUMiNhibGPpcyVA06Eya+R+Luww/ORI5DLe1gTgx3nUyVyqQz&#10;LfFDY3p8bLDarw9OQ3xLXqrx23+axfO7ekqulqvX/VLry4vx4R5ExDH+jeFXn9WhZKedP5ANotOQ&#10;zlJeaphmILi+mXLcaZip2wxkWcj//uUPAAAA//8DAFBLAQItABQABgAIAAAAIQC2gziS/gAAAOEB&#10;AAATAAAAAAAAAAAAAAAAAAAAAABbQ29udGVudF9UeXBlc10ueG1sUEsBAi0AFAAGAAgAAAAhADj9&#10;If/WAAAAlAEAAAsAAAAAAAAAAAAAAAAALwEAAF9yZWxzLy5yZWxzUEsBAi0AFAAGAAgAAAAhAJnP&#10;PO2DAgAAMQUAAA4AAAAAAAAAAAAAAAAALgIAAGRycy9lMm9Eb2MueG1sUEsBAi0AFAAGAAgAAAAh&#10;AIUJvUDfAAAABwEAAA8AAAAAAAAAAAAAAAAA3QQAAGRycy9kb3ducmV2LnhtbFBLBQYAAAAABAAE&#10;APMAAADpBQAAAAA=&#10;"/>
                  </w:pict>
                </mc:Fallback>
              </mc:AlternateContent>
            </w:r>
            <w:r w:rsidRPr="002165D0">
              <w:rPr>
                <w:rFonts w:ascii="Verdana" w:hAnsi="Verdana"/>
                <w:sz w:val="16"/>
                <w:szCs w:val="16"/>
                <w:lang w:val="en-GB"/>
              </w:rPr>
              <w:tab/>
              <w:t>&lt;dependencies&gt;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 xml:space="preserve">                                    &lt;groupId&gt;</w:t>
            </w:r>
            <w:r w:rsidRPr="002165D0">
              <w:rPr>
                <w:rFonts w:ascii="Verdana" w:hAnsi="Verdana"/>
                <w:color w:val="FF6600"/>
                <w:sz w:val="16"/>
                <w:szCs w:val="16"/>
                <w:lang w:val="en-GB"/>
              </w:rPr>
              <w:t>com.exadel.flamingo.samples.helloworld</w:t>
            </w:r>
            <w:r w:rsidRPr="002165D0">
              <w:rPr>
                <w:rFonts w:ascii="Verdana" w:hAnsi="Verdana"/>
                <w:sz w:val="16"/>
                <w:szCs w:val="16"/>
                <w:lang w:val="en-GB"/>
              </w:rPr>
              <w:t>&lt;/groupId&gt;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helloworld-sample-common</w:t>
            </w:r>
            <w:r w:rsidRPr="002165D0">
              <w:rPr>
                <w:rFonts w:ascii="Verdana" w:hAnsi="Verdana"/>
                <w:sz w:val="16"/>
                <w:szCs w:val="16"/>
                <w:lang w:val="en-GB"/>
              </w:rPr>
              <w:t>&lt;/artifactId&gt;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w:t>
            </w:r>
            <w:r w:rsidRPr="002165D0">
              <w:rPr>
                <w:rFonts w:ascii="Verdana" w:hAnsi="Verdana"/>
                <w:color w:val="FF6600"/>
                <w:sz w:val="16"/>
                <w:szCs w:val="16"/>
                <w:lang w:val="en-GB"/>
              </w:rPr>
              <w:t>android</w:t>
            </w:r>
            <w:r w:rsidRPr="002165D0">
              <w:rPr>
                <w:rFonts w:ascii="Verdana" w:hAnsi="Verdana"/>
                <w:sz w:val="16"/>
                <w:szCs w:val="16"/>
                <w:lang w:val="en-GB"/>
              </w:rPr>
              <w:t>&lt;/groupId&gt;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android</w:t>
            </w:r>
            <w:r w:rsidRPr="002165D0">
              <w:rPr>
                <w:rFonts w:ascii="Verdana" w:hAnsi="Verdana"/>
                <w:sz w:val="16"/>
                <w:szCs w:val="16"/>
                <w:lang w:val="en-GB"/>
              </w:rPr>
              <w:t>&lt;/artifactId&gt;</w:t>
            </w:r>
          </w:p>
          <w:p w:rsidR="005A6F8A" w:rsidRPr="002165D0" w:rsidRDefault="005A6F8A" w:rsidP="00A07755">
            <w:pPr>
              <w:pStyle w:val="Textoindependiente"/>
              <w:ind w:left="708" w:hanging="708"/>
              <w:rPr>
                <w:rFonts w:ascii="Verdana" w:hAnsi="Verdana"/>
                <w:sz w:val="16"/>
                <w:szCs w:val="16"/>
                <w:lang w:val="en-GB"/>
              </w:rPr>
            </w:pPr>
            <w:r>
              <w:rPr>
                <w:rFonts w:ascii="Verdana" w:hAnsi="Verdana"/>
                <w:noProof/>
                <w:lang w:val="ca-ES" w:eastAsia="ca-ES"/>
              </w:rPr>
              <mc:AlternateContent>
                <mc:Choice Requires="wps">
                  <w:drawing>
                    <wp:anchor distT="0" distB="0" distL="114300" distR="114300" simplePos="0" relativeHeight="251757568" behindDoc="0" locked="0" layoutInCell="1" allowOverlap="1" wp14:anchorId="74F932B7" wp14:editId="171B8B12">
                      <wp:simplePos x="0" y="0"/>
                      <wp:positionH relativeFrom="column">
                        <wp:posOffset>-1652905</wp:posOffset>
                      </wp:positionH>
                      <wp:positionV relativeFrom="paragraph">
                        <wp:posOffset>146685</wp:posOffset>
                      </wp:positionV>
                      <wp:extent cx="1247775" cy="224790"/>
                      <wp:effectExtent l="13970" t="13335" r="5080" b="9525"/>
                      <wp:wrapNone/>
                      <wp:docPr id="77"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24790"/>
                              </a:xfrm>
                              <a:prstGeom prst="rect">
                                <a:avLst/>
                              </a:prstGeom>
                              <a:solidFill>
                                <a:srgbClr val="FFFF99"/>
                              </a:solidFill>
                              <a:ln w="9525">
                                <a:solidFill>
                                  <a:srgbClr val="000000"/>
                                </a:solidFill>
                                <a:miter lim="800000"/>
                                <a:headEnd/>
                                <a:tailEnd/>
                              </a:ln>
                            </wps:spPr>
                            <wps:txbx>
                              <w:txbxContent>
                                <w:p w:rsidR="005A6F8A" w:rsidRPr="00A90AAF" w:rsidRDefault="005A6F8A" w:rsidP="005A6F8A">
                                  <w:pPr>
                                    <w:rPr>
                                      <w:rStyle w:val="CdigoHTML"/>
                                      <w:rFonts w:ascii="Verdana" w:hAnsi="Verdana"/>
                                      <w:i/>
                                      <w:sz w:val="16"/>
                                      <w:szCs w:val="16"/>
                                    </w:rPr>
                                  </w:pPr>
                                  <w:r>
                                    <w:rPr>
                                      <w:rFonts w:ascii="Verdana" w:hAnsi="Verdana"/>
                                      <w:sz w:val="16"/>
                                      <w:szCs w:val="16"/>
                                    </w:rPr>
                                    <w:t>android-common</w:t>
                                  </w:r>
                                </w:p>
                                <w:p w:rsidR="005A6F8A" w:rsidRPr="00A90AAF" w:rsidRDefault="005A6F8A" w:rsidP="005A6F8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51" type="#_x0000_t202" style="position:absolute;left:0;text-align:left;margin-left:-130.15pt;margin-top:11.55pt;width:98.25pt;height:17.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eCMAIAAFsEAAAOAAAAZHJzL2Uyb0RvYy54bWysVNtu2zAMfR+wfxD0vjgxkrox6hRdugwD&#10;ugvQ7gNkWbaFSaImKbGzrx8lp1nQbS/D/CCIIXVInkPm5nbUihyE8xJMRRezOSXCcGik6Sr69Wn3&#10;5poSH5hpmAIjKnoUnt5uXr+6GWwpcuhBNcIRBDG+HGxF+xBsmWWe90IzPwMrDDpbcJoFNF2XNY4N&#10;iK5Vls/nV9kArrEOuPAef72fnHST8NtW8PC5bb0IRFUUawvpdOms45ltbljZOWZ7yU9lsH+oQjNp&#10;MOkZ6p4FRvZO/galJXfgoQ0zDjqDtpVcpB6wm8X8RTePPbMi9YLkeHumyf8/WP7p8MUR2VS0KCgx&#10;TKNGT2IM5C2MZHG1igQN1pcY92gxMozoQKFTs94+AP/miYFtz0wn7pyDoReswQIX8WV28XTC8RGk&#10;Hj5Cg4nYPkACGlunI3vIB0F0FOp4FicWw2PKfFkUxYoSjr4cjXVSL2Pl82vrfHgvQJN4qahD8RM6&#10;Ozz4EKth5XNITOZByWYnlUqG6+qtcuTAcFB2+K3XqYEXYcqQoaLrVb6aCPgrxDx9f4LQMuDEK6kr&#10;en0OYmWk7Z1p0jwGJtV0x5KVOfEYqZtIDGM9Js2wjJM+NTRHZNbBNOG4kXjpwf2gZMDprqj/vmdO&#10;UKI+GFRnvVgu4zokY7kqcjTcpae+9DDDEaqigZLpug3TCu2tk12PmaZ5MHCHirYykR2ln6o61Y8T&#10;nDQ4bVtckUs7Rf36T9j8BAAA//8DAFBLAwQUAAYACAAAACEAzpGGSd4AAAAKAQAADwAAAGRycy9k&#10;b3ducmV2LnhtbEyPy07DMBBF90j8gzWV2KXOQzVRiFMhJBaITUn5ACeeJqH2OIrdNvw9ZgXL0Rzd&#10;e269X61hV1z85EhCtk2BIfVOTzRI+Dy+JiUwHxRpZRyhhG/0sG/u72pVaXejD7y2YWAxhHylJIwh&#10;zBXnvh/RKr91M1L8ndxiVYjnMnC9qFsMt4bnaSq4VRPFhlHN+DJif24vVoIQVNoDfp0O79Nbq0z/&#10;SNnUSfmwWZ+fgAVcwx8Mv/pRHZro1LkLac+MhCQXaRFZCXmRAYtEIoo4ppOwK3fAm5r/n9D8AAAA&#10;//8DAFBLAQItABQABgAIAAAAIQC2gziS/gAAAOEBAAATAAAAAAAAAAAAAAAAAAAAAABbQ29udGVu&#10;dF9UeXBlc10ueG1sUEsBAi0AFAAGAAgAAAAhADj9If/WAAAAlAEAAAsAAAAAAAAAAAAAAAAALwEA&#10;AF9yZWxzLy5yZWxzUEsBAi0AFAAGAAgAAAAhAGRKV4IwAgAAWwQAAA4AAAAAAAAAAAAAAAAALgIA&#10;AGRycy9lMm9Eb2MueG1sUEsBAi0AFAAGAAgAAAAhAM6RhkneAAAACgEAAA8AAAAAAAAAAAAAAAAA&#10;igQAAGRycy9kb3ducmV2LnhtbFBLBQYAAAAABAAEAPMAAACVBQAAAAA=&#10;" fillcolor="#ff9">
                      <v:textbox>
                        <w:txbxContent>
                          <w:p w:rsidR="005A6F8A" w:rsidRPr="00A90AAF" w:rsidRDefault="005A6F8A" w:rsidP="005A6F8A">
                            <w:pPr>
                              <w:rPr>
                                <w:rStyle w:val="CdigoHTML"/>
                                <w:rFonts w:ascii="Verdana" w:hAnsi="Verdana"/>
                                <w:i/>
                                <w:sz w:val="16"/>
                                <w:szCs w:val="16"/>
                              </w:rPr>
                            </w:pPr>
                            <w:r>
                              <w:rPr>
                                <w:rFonts w:ascii="Verdana" w:hAnsi="Verdana"/>
                                <w:sz w:val="16"/>
                                <w:szCs w:val="16"/>
                              </w:rPr>
                              <w:t>android-common</w:t>
                            </w:r>
                          </w:p>
                          <w:p w:rsidR="005A6F8A" w:rsidRPr="00A90AAF" w:rsidRDefault="005A6F8A" w:rsidP="005A6F8A">
                            <w:pPr>
                              <w:rPr>
                                <w:sz w:val="16"/>
                                <w:szCs w:val="16"/>
                              </w:rPr>
                            </w:pPr>
                          </w:p>
                        </w:txbxContent>
                      </v:textbox>
                    </v:shape>
                  </w:pict>
                </mc:Fallback>
              </mc:AlternateContent>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&lt;version&gt;</w:t>
            </w:r>
            <w:r w:rsidRPr="002165D0">
              <w:rPr>
                <w:rFonts w:ascii="Verdana" w:hAnsi="Verdana"/>
                <w:color w:val="FF6600"/>
                <w:sz w:val="16"/>
                <w:szCs w:val="16"/>
                <w:lang w:val="en-GB"/>
              </w:rPr>
              <w:t>${android.platform}&lt;/</w:t>
            </w:r>
            <w:r w:rsidRPr="002165D0">
              <w:rPr>
                <w:rFonts w:ascii="Verdana" w:hAnsi="Verdana"/>
                <w:sz w:val="16"/>
                <w:szCs w:val="16"/>
                <w:lang w:val="en-GB"/>
              </w:rPr>
              <w:t>version&gt;</w:t>
            </w:r>
          </w:p>
          <w:p w:rsidR="005A6F8A" w:rsidRPr="002165D0" w:rsidRDefault="005A6F8A" w:rsidP="00A07755">
            <w:pPr>
              <w:pStyle w:val="Textoindependiente"/>
              <w:ind w:left="708" w:hanging="708"/>
              <w:rPr>
                <w:rFonts w:ascii="Verdana" w:hAnsi="Verdana"/>
                <w:sz w:val="16"/>
                <w:szCs w:val="16"/>
                <w:lang w:val="en-GB"/>
              </w:rPr>
            </w:pPr>
            <w:r>
              <w:rPr>
                <w:rFonts w:ascii="Verdana" w:hAnsi="Verdana"/>
                <w:noProof/>
                <w:sz w:val="16"/>
                <w:szCs w:val="16"/>
                <w:lang w:val="ca-ES" w:eastAsia="ca-ES"/>
              </w:rPr>
              <mc:AlternateContent>
                <mc:Choice Requires="wps">
                  <w:drawing>
                    <wp:anchor distT="0" distB="0" distL="114300" distR="114300" simplePos="0" relativeHeight="251756544" behindDoc="0" locked="0" layoutInCell="1" allowOverlap="1" wp14:anchorId="6BABF239" wp14:editId="3E785597">
                      <wp:simplePos x="0" y="0"/>
                      <wp:positionH relativeFrom="column">
                        <wp:posOffset>-567055</wp:posOffset>
                      </wp:positionH>
                      <wp:positionV relativeFrom="paragraph">
                        <wp:posOffset>52705</wp:posOffset>
                      </wp:positionV>
                      <wp:extent cx="2632075" cy="573405"/>
                      <wp:effectExtent l="13970" t="5080" r="30480" b="59690"/>
                      <wp:wrapNone/>
                      <wp:docPr id="7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2075" cy="573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5pt,4.15pt" to="162.6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GgLwIAAFIEAAAOAAAAZHJzL2Uyb0RvYy54bWysVMuu2yAQ3VfqPyD2iR9xXlacqypOurnt&#10;jXRvP4AAjlExICBxoqr/3oE82rSbqqoXeDAzZ86cGbx4OnUSHbl1QqsKZ8MUI66oZkLtK/zlbTOY&#10;YeQ8UYxIrXiFz9zhp+X7d4velDzXrZaMWwQgypW9qXDrvSmTxNGWd8QNteEKDhttO+Jha/cJs6QH&#10;9E4meZpOkl5bZqym3Dn4Wl8O8TLiNw2n/qVpHPdIVhi4+bjauO7CmiwXpNxbYlpBrzTIP7DoiFCQ&#10;9A5VE0/QwYo/oDpBrXa68UOqu0Q3jaA81gDVZOlv1by2xPBYC4jjzF0m9/9g6efj1iLBKjydYKRI&#10;Bz16FoqjbFIEcXrjSvBZqa0N5dGTejXPmn51SOlVS9SeR5JvZwOBWYhIHkLCxhlIses/aQY+5OB1&#10;VOrU2C5AggboFBtyvjeEnzyi8DGfjPJ0OsaIwtl4OirScUxBylu0sc5/5LpDwaiwBOoRnRyfnQ9s&#10;SHlzCcmU3ggpY9OlQn2F5+N8HAOcloKFw+Dm7H63khYdSRib+FzzPrhZfVAsgrWcsPXV9kRIsJGP&#10;mngrQCXJccjWcYaR5HBTgnWhJ1XICBUD4at1mZxv83S+nq1nxaDIJ+tBkdb14MNmVQwmm2w6rkf1&#10;alVn3wP5rChbwRhXgf9tirPi76bkep8u83ef47tQySN6VBTI3t6RdGx56PJlXnaanbc2VBe6D4Mb&#10;na+XLNyMX/fR6+evYPkDAAD//wMAUEsDBBQABgAIAAAAIQCXyiEs4QAAAAgBAAAPAAAAZHJzL2Rv&#10;d25yZXYueG1sTI9BS8NAEIXvgv9hGcFbu2mKZRuzKSLUS6ulrYjettkxCWZnQ3bTxn/veNLTY3iP&#10;977JV6NrxRn70HjSMJsmIJBKbxuqNLwe1xMFIkRD1rSeUMM3BlgV11e5yay/0B7Ph1gJLqGQGQ11&#10;jF0mZShrdCZMfYfE3qfvnYl89pW0vblwuWtlmiQL6UxDvFCbDh9rLL8Og9Ow36436m0zjGX/8TR7&#10;Oe62z+9BaX17Mz7cg4g4xr8w/OIzOhTMdPID2SBaDRO1nHNUg2Jhf57epSBOGpZqAbLI5f8Hih8A&#10;AAD//wMAUEsBAi0AFAAGAAgAAAAhALaDOJL+AAAA4QEAABMAAAAAAAAAAAAAAAAAAAAAAFtDb250&#10;ZW50X1R5cGVzXS54bWxQSwECLQAUAAYACAAAACEAOP0h/9YAAACUAQAACwAAAAAAAAAAAAAAAAAv&#10;AQAAX3JlbHMvLnJlbHNQSwECLQAUAAYACAAAACEAgZ8RoC8CAABSBAAADgAAAAAAAAAAAAAAAAAu&#10;AgAAZHJzL2Uyb0RvYy54bWxQSwECLQAUAAYACAAAACEAl8ohLOEAAAAIAQAADwAAAAAAAAAAAAAA&#10;AACJBAAAZHJzL2Rvd25yZXYueG1sUEsFBgAAAAAEAAQA8wAAAJcFAAAAAA==&#10;">
                      <v:stroke endarrow="block"/>
                    </v:line>
                  </w:pict>
                </mc:Fallback>
              </mc:AlternateContent>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&lt;scope&gt;</w:t>
            </w:r>
            <w:r w:rsidRPr="002165D0">
              <w:rPr>
                <w:rFonts w:ascii="Verdana" w:hAnsi="Verdana"/>
                <w:color w:val="FF6600"/>
                <w:sz w:val="16"/>
                <w:szCs w:val="16"/>
                <w:lang w:val="en-GB"/>
              </w:rPr>
              <w:t>provided</w:t>
            </w:r>
            <w:r w:rsidRPr="002165D0">
              <w:rPr>
                <w:rFonts w:ascii="Verdana" w:hAnsi="Verdana"/>
                <w:sz w:val="16"/>
                <w:szCs w:val="16"/>
                <w:lang w:val="en-GB"/>
              </w:rPr>
              <w:t>&lt;/scope&gt;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w:t>
            </w:r>
            <w:r w:rsidRPr="002165D0">
              <w:rPr>
                <w:rFonts w:ascii="Verdana" w:hAnsi="Verdana"/>
                <w:color w:val="FF6600"/>
                <w:sz w:val="16"/>
                <w:szCs w:val="16"/>
                <w:lang w:val="en-GB"/>
              </w:rPr>
              <w:t>com.exadel.flamingo.android</w:t>
            </w:r>
            <w:r w:rsidRPr="002165D0">
              <w:rPr>
                <w:rFonts w:ascii="Verdana" w:hAnsi="Verdana"/>
                <w:sz w:val="16"/>
                <w:szCs w:val="16"/>
                <w:lang w:val="en-GB"/>
              </w:rPr>
              <w:t>&lt;/groupId&gt;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w:t>
            </w:r>
            <w:r w:rsidRPr="002165D0">
              <w:rPr>
                <w:rFonts w:ascii="Verdana" w:hAnsi="Verdana"/>
                <w:color w:val="FF6600"/>
                <w:sz w:val="16"/>
                <w:szCs w:val="16"/>
                <w:lang w:val="en-GB"/>
              </w:rPr>
              <w:t>flamingo-android-common</w:t>
            </w:r>
            <w:r w:rsidRPr="002165D0">
              <w:rPr>
                <w:rFonts w:ascii="Verdana" w:hAnsi="Verdana"/>
                <w:sz w:val="16"/>
                <w:szCs w:val="16"/>
                <w:lang w:val="en-GB"/>
              </w:rPr>
              <w:t>&lt;/artifactId&gt;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&lt;/dependency&gt;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&lt;/dependencies&gt;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&lt;resources&gt;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&lt;directory&gt;res&lt;/directory&gt;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&lt;/resource&gt;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&lt;/resources&gt;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&lt;plugins&gt;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&lt;groupId&gt;org.apache.maven.plugins&lt;/groupId&gt;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&lt;artifactId&gt;maven-compiler-plugin&lt;/artifactId&gt;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&lt;source&gt;1.5&lt;/source&gt;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&lt;target&gt;1.5&lt;/target&gt;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&lt;encoding&gt;${encoding}&lt;/encoding&gt;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lastRenderedPageBreak/>
              <w:tab/>
              <w:t>&lt;groupId&gt;com.jayway.maven.plugins.android.generation2&lt;/groupId&gt;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&lt;artifactId&gt;maven-android-plugin&lt;/artifactId&gt;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&lt;version&gt;2.3.3&lt;/version&gt;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&lt;extensions&gt;true&lt;/extensions&gt;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&lt;sdk&gt;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&lt;path&gt;${env.ANDROID_HOME}&lt;/path&gt;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&lt;platform&gt;${android.apilevel}&lt;/platform&gt;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&lt;/sdk&gt;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&lt;undeployBeforeDeploy&gt;true&lt;/undeployBeforeDeploy&gt;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&lt;deleteConflictingFiles&gt;true&lt;/deleteConflictingFiles&gt;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&lt;/configuration&gt;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r>
            <w:r w:rsidRPr="002165D0">
              <w:rPr>
                <w:rFonts w:ascii="Verdana" w:hAnsi="Verdana"/>
                <w:sz w:val="16"/>
                <w:szCs w:val="16"/>
                <w:lang w:val="en-GB"/>
              </w:rPr>
              <w:tab/>
              <w:t>&lt;/plugin&gt;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r>
            <w:r w:rsidRPr="002165D0">
              <w:rPr>
                <w:rFonts w:ascii="Verdana" w:hAnsi="Verdana"/>
                <w:sz w:val="16"/>
                <w:szCs w:val="16"/>
                <w:lang w:val="en-GB"/>
              </w:rPr>
              <w:tab/>
              <w:t>&lt;/plugins&gt;</w:t>
            </w:r>
          </w:p>
          <w:p w:rsidR="005A6F8A" w:rsidRPr="002165D0" w:rsidRDefault="005A6F8A" w:rsidP="00A07755">
            <w:pPr>
              <w:pStyle w:val="Textoindependiente"/>
              <w:ind w:left="708" w:hanging="708"/>
              <w:rPr>
                <w:rFonts w:ascii="Verdana" w:hAnsi="Verdana"/>
                <w:sz w:val="16"/>
                <w:szCs w:val="16"/>
                <w:lang w:val="en-GB"/>
              </w:rPr>
            </w:pPr>
            <w:r w:rsidRPr="002165D0">
              <w:rPr>
                <w:rFonts w:ascii="Verdana" w:hAnsi="Verdana"/>
                <w:sz w:val="16"/>
                <w:szCs w:val="16"/>
                <w:lang w:val="en-GB"/>
              </w:rPr>
              <w:tab/>
              <w:t>&lt;/build&gt;</w:t>
            </w:r>
          </w:p>
          <w:p w:rsidR="005A6F8A" w:rsidRPr="002165D0" w:rsidRDefault="005A6F8A" w:rsidP="00A07755">
            <w:pPr>
              <w:pStyle w:val="Textoindependiente"/>
              <w:ind w:left="708" w:hanging="708"/>
              <w:rPr>
                <w:rFonts w:ascii="Verdana" w:hAnsi="Verdana"/>
                <w:lang w:val="en-GB"/>
              </w:rPr>
            </w:pPr>
            <w:r w:rsidRPr="002165D0">
              <w:rPr>
                <w:rFonts w:ascii="Verdana" w:hAnsi="Verdana"/>
                <w:sz w:val="16"/>
                <w:szCs w:val="16"/>
                <w:lang w:val="en-GB"/>
              </w:rPr>
              <w:t>&lt;/project&gt;</w:t>
            </w:r>
          </w:p>
          <w:p w:rsidR="005A6F8A" w:rsidRPr="002165D0" w:rsidRDefault="005A6F8A" w:rsidP="00A07755">
            <w:pPr>
              <w:pStyle w:val="Textoindependiente"/>
              <w:rPr>
                <w:rFonts w:ascii="Verdana" w:hAnsi="Verdana"/>
                <w:sz w:val="16"/>
                <w:szCs w:val="16"/>
                <w:lang w:val="en-GB"/>
              </w:rPr>
            </w:pPr>
          </w:p>
        </w:tc>
      </w:tr>
    </w:tbl>
    <w:p w:rsidR="005A6F8A" w:rsidRDefault="005A6F8A" w:rsidP="005A6F8A">
      <w:pPr>
        <w:pStyle w:val="Textoindependiente"/>
        <w:ind w:left="708" w:hanging="708"/>
        <w:rPr>
          <w:rFonts w:ascii="Verdana" w:hAnsi="Verdana"/>
          <w:sz w:val="16"/>
          <w:szCs w:val="16"/>
          <w:lang w:val="en-GB"/>
        </w:rPr>
      </w:pPr>
    </w:p>
    <w:p w:rsidR="005A6F8A" w:rsidRPr="003B64BC" w:rsidRDefault="005A6F8A" w:rsidP="005A6F8A">
      <w:pPr>
        <w:pStyle w:val="Textoindependiente"/>
        <w:ind w:left="708" w:hanging="708"/>
        <w:rPr>
          <w:rFonts w:ascii="Verdana" w:hAnsi="Verdana"/>
          <w:lang w:val="en-GB"/>
        </w:rPr>
      </w:pP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760A31">
        <w:rPr>
          <w:rFonts w:ascii="Verdana" w:hAnsi="Verdana"/>
          <w:color w:val="00CCFF"/>
          <w:lang w:val="en-GB"/>
        </w:rPr>
        <w:t>[clean:clean]</w:t>
      </w:r>
    </w:p>
    <w:p w:rsidR="005A6F8A" w:rsidRPr="003B64BC" w:rsidRDefault="005A6F8A" w:rsidP="005A6F8A">
      <w:pPr>
        <w:pStyle w:val="Textoindependienteprimerasangra2"/>
        <w:rPr>
          <w:rFonts w:ascii="Verdana" w:hAnsi="Verdana"/>
          <w:lang w:val="en-GB"/>
        </w:rPr>
      </w:pPr>
      <w:r w:rsidRPr="003B64BC">
        <w:rPr>
          <w:rFonts w:ascii="Verdana" w:hAnsi="Verdana"/>
          <w:lang w:val="en-GB"/>
        </w:rPr>
        <w:t xml:space="preserve">Downloading: </w:t>
      </w:r>
      <w:hyperlink r:id="rId20" w:history="1">
        <w:r w:rsidRPr="003B64BC">
          <w:rPr>
            <w:rStyle w:val="Hipervnculo"/>
            <w:rFonts w:ascii="Verdana" w:hAnsi="Verdana"/>
            <w:sz w:val="20"/>
            <w:szCs w:val="20"/>
            <w:lang w:val="en-GB"/>
          </w:rPr>
          <w:t>http://repository.jboss.org/maven2/android/android/1.6_r2/android-1.6_r2.pom</w:t>
        </w:r>
      </w:hyperlink>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repository.jboss.org (</w:t>
      </w:r>
      <w:hyperlink r:id="rId21" w:history="1">
        <w:r w:rsidRPr="003B64BC">
          <w:rPr>
            <w:rStyle w:val="Hipervnculo"/>
            <w:rFonts w:ascii="Verdana" w:hAnsi="Verdana"/>
            <w:sz w:val="20"/>
            <w:szCs w:val="20"/>
            <w:lang w:val="en-GB"/>
          </w:rPr>
          <w:t>http://repository.jboss.org/maven2</w:t>
        </w:r>
      </w:hyperlink>
      <w:r w:rsidRPr="003B64BC">
        <w:rPr>
          <w:rFonts w:ascii="Verdana" w:hAnsi="Verdana"/>
          <w:lang w:val="en-GB"/>
        </w:rPr>
        <w:t>)</w:t>
      </w:r>
    </w:p>
    <w:p w:rsidR="005A6F8A" w:rsidRPr="00C145EC" w:rsidRDefault="005A6F8A" w:rsidP="005A6F8A">
      <w:pPr>
        <w:pStyle w:val="Textoindependiente"/>
        <w:rPr>
          <w:rStyle w:val="Hipervnculo"/>
        </w:rPr>
      </w:pPr>
      <w:r w:rsidRPr="003B64BC">
        <w:rPr>
          <w:rFonts w:ascii="Verdana" w:hAnsi="Verdana"/>
          <w:lang w:val="en-GB"/>
        </w:rPr>
        <w:t xml:space="preserve">Downloading: </w:t>
      </w:r>
      <w:hyperlink r:id="rId22" w:history="1">
        <w:r w:rsidRPr="00C145EC">
          <w:rPr>
            <w:rStyle w:val="Hipervnculo"/>
          </w:rPr>
          <w:t>http://repository.springsource.com/maven/bundles/release/android/an</w:t>
        </w:r>
      </w:hyperlink>
    </w:p>
    <w:p w:rsidR="005A6F8A" w:rsidRPr="003B64BC" w:rsidRDefault="005A6F8A" w:rsidP="005A6F8A">
      <w:pPr>
        <w:pStyle w:val="Textoindependiente"/>
        <w:rPr>
          <w:rFonts w:ascii="Verdana" w:hAnsi="Verdana"/>
          <w:lang w:val="en-GB"/>
        </w:rPr>
      </w:pPr>
      <w:r w:rsidRPr="00C145EC">
        <w:rPr>
          <w:rStyle w:val="Hipervnculo"/>
        </w:rPr>
        <w:t>droid/1.6_r2/android-1.6_r2.pom</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com.springsource.repository.bundles.release (</w:t>
      </w:r>
      <w:hyperlink r:id="rId23" w:history="1">
        <w:r w:rsidRPr="005730B1">
          <w:rPr>
            <w:rStyle w:val="Hipervnculo"/>
            <w:lang w:val="en-GB"/>
          </w:rPr>
          <w:t>http://repository.springsource.com/maven/</w:t>
        </w:r>
      </w:hyperlink>
      <w:r w:rsidRPr="005730B1">
        <w:rPr>
          <w:rStyle w:val="Hipervnculo"/>
          <w:lang w:val="en-GB"/>
        </w:rPr>
        <w:t xml:space="preserve"> bundles/release</w:t>
      </w:r>
      <w:r w:rsidRPr="003B64BC">
        <w:rPr>
          <w:rFonts w:ascii="Verdana" w:hAnsi="Verdana"/>
          <w:lang w:val="en-GB"/>
        </w:rPr>
        <w:t>)</w:t>
      </w:r>
    </w:p>
    <w:p w:rsidR="005A6F8A" w:rsidRPr="00C145EC" w:rsidRDefault="005A6F8A" w:rsidP="005A6F8A">
      <w:pPr>
        <w:pStyle w:val="Textoindependiente"/>
        <w:rPr>
          <w:rStyle w:val="Hipervnculo"/>
        </w:rPr>
      </w:pPr>
      <w:r w:rsidRPr="003B64BC">
        <w:rPr>
          <w:rFonts w:ascii="Verdana" w:hAnsi="Verdana"/>
          <w:lang w:val="en-GB"/>
        </w:rPr>
        <w:t xml:space="preserve">Downloading: </w:t>
      </w:r>
      <w:hyperlink r:id="rId24" w:history="1">
        <w:r w:rsidRPr="00C145EC">
          <w:rPr>
            <w:rStyle w:val="Hipervnculo"/>
          </w:rPr>
          <w:t>http://repository.springsource.com/maven/bundles/external/android/a</w:t>
        </w:r>
      </w:hyperlink>
    </w:p>
    <w:p w:rsidR="005A6F8A" w:rsidRPr="003B64BC" w:rsidRDefault="005A6F8A" w:rsidP="005A6F8A">
      <w:pPr>
        <w:pStyle w:val="Textoindependiente"/>
        <w:rPr>
          <w:rFonts w:ascii="Verdana" w:hAnsi="Verdana"/>
          <w:lang w:val="en-GB"/>
        </w:rPr>
      </w:pPr>
      <w:r w:rsidRPr="00C145EC">
        <w:rPr>
          <w:rStyle w:val="Hipervnculo"/>
        </w:rPr>
        <w:t>ndroid/1.6_r2/android-1.6_r2.pom</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com.springsource.repository.bundles.external (</w:t>
      </w:r>
      <w:hyperlink r:id="rId25" w:history="1">
        <w:r w:rsidRPr="005730B1">
          <w:rPr>
            <w:rStyle w:val="Hipervnculo"/>
            <w:lang w:val="en-GB"/>
          </w:rPr>
          <w:t>http://repository.springsource.com/maven</w:t>
        </w:r>
      </w:hyperlink>
      <w:r w:rsidRPr="005730B1">
        <w:rPr>
          <w:rStyle w:val="Hipervnculo"/>
          <w:lang w:val="en-GB"/>
        </w:rPr>
        <w:t xml:space="preserve"> /bundles/external</w:t>
      </w:r>
      <w:r w:rsidRPr="003B64BC">
        <w:rPr>
          <w:rFonts w:ascii="Verdana" w:hAnsi="Verdana"/>
          <w:lang w:val="en-GB"/>
        </w:rPr>
        <w:t>)</w:t>
      </w:r>
    </w:p>
    <w:p w:rsidR="005A6F8A" w:rsidRPr="00C145EC" w:rsidRDefault="005A6F8A" w:rsidP="005A6F8A">
      <w:pPr>
        <w:pStyle w:val="Textoindependiente"/>
        <w:rPr>
          <w:rStyle w:val="Hipervnculo"/>
        </w:rPr>
      </w:pPr>
      <w:r w:rsidRPr="003B64BC">
        <w:rPr>
          <w:rFonts w:ascii="Verdana" w:hAnsi="Verdana"/>
          <w:lang w:val="en-GB"/>
        </w:rPr>
        <w:lastRenderedPageBreak/>
        <w:t xml:space="preserve">Downloading: </w:t>
      </w:r>
      <w:hyperlink r:id="rId26" w:history="1">
        <w:r w:rsidRPr="00C145EC">
          <w:rPr>
            <w:rStyle w:val="Hipervnculo"/>
          </w:rPr>
          <w:t>http://maven.springframework.org/milestone/android/android/1.6_r2/a</w:t>
        </w:r>
      </w:hyperlink>
    </w:p>
    <w:p w:rsidR="005A6F8A" w:rsidRPr="003B64BC" w:rsidRDefault="005A6F8A" w:rsidP="005A6F8A">
      <w:pPr>
        <w:pStyle w:val="Textoindependiente"/>
        <w:rPr>
          <w:rFonts w:ascii="Verdana" w:hAnsi="Verdana"/>
          <w:lang w:val="en-GB"/>
        </w:rPr>
      </w:pPr>
      <w:r w:rsidRPr="00C145EC">
        <w:rPr>
          <w:rStyle w:val="Hipervnculo"/>
        </w:rPr>
        <w:t>ndroid-1.6_r2.pom</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com.springsource.repository.bundles.milestone (</w:t>
      </w:r>
      <w:hyperlink r:id="rId27" w:history="1">
        <w:r w:rsidRPr="000716F7">
          <w:rPr>
            <w:rStyle w:val="Hipervnculo"/>
          </w:rPr>
          <w:t>http://maven.springframework.org/milest</w:t>
        </w:r>
      </w:hyperlink>
      <w:r w:rsidRPr="000716F7">
        <w:rPr>
          <w:rStyle w:val="Hipervnculo"/>
        </w:rPr>
        <w:t xml:space="preserve"> one)</w:t>
      </w:r>
    </w:p>
    <w:p w:rsidR="005A6F8A" w:rsidRPr="00DC0EC4" w:rsidRDefault="005A6F8A" w:rsidP="005A6F8A">
      <w:pPr>
        <w:pStyle w:val="Textoindependiente"/>
        <w:rPr>
          <w:rStyle w:val="Hipervnculo"/>
          <w:lang w:val="en-GB"/>
        </w:rPr>
      </w:pPr>
      <w:r w:rsidRPr="003B64BC">
        <w:rPr>
          <w:rFonts w:ascii="Verdana" w:hAnsi="Verdana"/>
          <w:lang w:val="en-GB"/>
        </w:rPr>
        <w:t xml:space="preserve">Downloading: </w:t>
      </w:r>
      <w:hyperlink r:id="rId28" w:history="1">
        <w:r w:rsidRPr="00DC0EC4">
          <w:rPr>
            <w:rStyle w:val="Hipervnculo"/>
            <w:lang w:val="en-GB"/>
          </w:rPr>
          <w:t>http://repository.springsource.com/maven/bundles/milestone/android/</w:t>
        </w:r>
      </w:hyperlink>
    </w:p>
    <w:p w:rsidR="005A6F8A" w:rsidRPr="003B64BC" w:rsidRDefault="005A6F8A" w:rsidP="005A6F8A">
      <w:pPr>
        <w:pStyle w:val="Textoindependiente"/>
        <w:rPr>
          <w:rFonts w:ascii="Verdana" w:hAnsi="Verdana"/>
          <w:lang w:val="en-GB"/>
        </w:rPr>
      </w:pPr>
      <w:r w:rsidRPr="00C145EC">
        <w:rPr>
          <w:rStyle w:val="Hipervnculo"/>
        </w:rPr>
        <w:t>android/1.6_r2/android-1.6_r2.pom</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com.springsource.repository.bundles.milestone.alt (</w:t>
      </w:r>
      <w:hyperlink r:id="rId29" w:history="1">
        <w:r w:rsidRPr="005730B1">
          <w:rPr>
            <w:rStyle w:val="Hipervnculo"/>
            <w:lang w:val="en-GB"/>
          </w:rPr>
          <w:t>http://repository.springsource.com/</w:t>
        </w:r>
      </w:hyperlink>
      <w:r w:rsidRPr="005730B1">
        <w:rPr>
          <w:rStyle w:val="Hipervnculo"/>
          <w:lang w:val="en-GB"/>
        </w:rPr>
        <w:t xml:space="preserve"> maven/bundles/milestone</w:t>
      </w:r>
      <w:r w:rsidRPr="003B64BC">
        <w:rPr>
          <w:rFonts w:ascii="Verdana" w:hAnsi="Verdana"/>
          <w:lang w:val="en-GB"/>
        </w:rPr>
        <w:t>)</w:t>
      </w:r>
    </w:p>
    <w:p w:rsidR="005A6F8A" w:rsidRPr="003B64BC" w:rsidRDefault="005A6F8A" w:rsidP="005A6F8A">
      <w:pPr>
        <w:rPr>
          <w:rFonts w:ascii="Verdana" w:hAnsi="Verdana"/>
          <w:color w:val="008080"/>
          <w:sz w:val="20"/>
          <w:szCs w:val="20"/>
          <w:lang w:val="en-GB"/>
        </w:rPr>
      </w:pPr>
    </w:p>
    <w:p w:rsidR="005A6F8A" w:rsidRPr="00C145EC" w:rsidRDefault="005A6F8A" w:rsidP="005A6F8A">
      <w:pPr>
        <w:pStyle w:val="Textoindependiente"/>
        <w:rPr>
          <w:rStyle w:val="Hipervnculo"/>
        </w:rPr>
      </w:pPr>
      <w:r w:rsidRPr="003B64BC">
        <w:rPr>
          <w:rFonts w:ascii="Verdana" w:hAnsi="Verdana"/>
          <w:lang w:val="en-GB"/>
        </w:rPr>
        <w:t xml:space="preserve">Downloading: </w:t>
      </w:r>
      <w:hyperlink r:id="rId30" w:history="1">
        <w:r w:rsidRPr="00C145EC">
          <w:rPr>
            <w:rStyle w:val="Hipervnculo"/>
          </w:rPr>
          <w:t>http://repo1.maven.org/maven2/android/android/1.6_r2/android-1.6_r2</w:t>
        </w:r>
      </w:hyperlink>
    </w:p>
    <w:p w:rsidR="005A6F8A" w:rsidRPr="00C145EC" w:rsidRDefault="005A6F8A" w:rsidP="005A6F8A">
      <w:pPr>
        <w:pStyle w:val="Ttulo2"/>
        <w:rPr>
          <w:rFonts w:ascii="Times New Roman" w:hAnsi="Times New Roman" w:cs="Times New Roman"/>
          <w:b w:val="0"/>
          <w:sz w:val="24"/>
          <w:szCs w:val="24"/>
          <w:lang w:val="en-GB"/>
        </w:rPr>
      </w:pPr>
      <w:r w:rsidRPr="00C145EC">
        <w:rPr>
          <w:rStyle w:val="Hipervnculo"/>
          <w:rFonts w:ascii="Times New Roman" w:hAnsi="Times New Roman" w:cs="Times New Roman"/>
          <w:b w:val="0"/>
          <w:sz w:val="24"/>
          <w:szCs w:val="24"/>
        </w:rPr>
        <w:t>.pom</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pom</w:t>
      </w:r>
      <w:r w:rsidRPr="003B64BC">
        <w:rPr>
          <w:rFonts w:ascii="Verdana" w:hAnsi="Verdana"/>
          <w:lang w:val="en-GB"/>
        </w:rPr>
        <w:t>:1.6_r2’ in repository central (</w:t>
      </w:r>
      <w:hyperlink r:id="rId31" w:history="1">
        <w:r w:rsidRPr="003B64BC">
          <w:rPr>
            <w:rStyle w:val="Hipervnculo"/>
            <w:rFonts w:ascii="Verdana" w:hAnsi="Verdana"/>
            <w:sz w:val="20"/>
            <w:szCs w:val="20"/>
            <w:lang w:val="en-GB"/>
          </w:rPr>
          <w:t>http://repo1.maven.org/maven2</w:t>
        </w:r>
      </w:hyperlink>
      <w:r w:rsidRPr="003B64BC">
        <w:rPr>
          <w:rFonts w:ascii="Verdana" w:hAnsi="Verdana"/>
          <w:lang w:val="en-GB"/>
        </w:rPr>
        <w:t>)</w:t>
      </w:r>
    </w:p>
    <w:p w:rsidR="005A6F8A" w:rsidRPr="003B64BC" w:rsidRDefault="005A6F8A" w:rsidP="005A6F8A">
      <w:pPr>
        <w:rPr>
          <w:rFonts w:ascii="Verdana" w:hAnsi="Verdana"/>
          <w:color w:val="008080"/>
          <w:sz w:val="20"/>
          <w:szCs w:val="20"/>
          <w:lang w:val="en-GB"/>
        </w:rPr>
      </w:pPr>
    </w:p>
    <w:p w:rsidR="005A6F8A" w:rsidRPr="0009480F" w:rsidRDefault="005A6F8A" w:rsidP="005A6F8A">
      <w:pPr>
        <w:pStyle w:val="Textoindependiente"/>
        <w:rPr>
          <w:rStyle w:val="Hipervnculo"/>
        </w:rPr>
      </w:pPr>
      <w:r w:rsidRPr="003B64BC">
        <w:rPr>
          <w:rFonts w:ascii="Verdana" w:hAnsi="Verdana"/>
          <w:lang w:val="en-GB"/>
        </w:rPr>
        <w:t xml:space="preserve">Downloading: </w:t>
      </w:r>
      <w:hyperlink r:id="rId32" w:history="1">
        <w:r w:rsidRPr="0009480F">
          <w:rPr>
            <w:rStyle w:val="Hipervnculo"/>
          </w:rPr>
          <w:t>http://repository.jboss.org/maven2/android/android/1.6_r2/android-1</w:t>
        </w:r>
      </w:hyperlink>
    </w:p>
    <w:p w:rsidR="005A6F8A" w:rsidRPr="0009480F" w:rsidRDefault="005A6F8A" w:rsidP="005A6F8A">
      <w:pPr>
        <w:pStyle w:val="Ttulo2"/>
        <w:rPr>
          <w:rFonts w:ascii="Times New Roman" w:hAnsi="Times New Roman" w:cs="Times New Roman"/>
          <w:b w:val="0"/>
          <w:i/>
          <w:sz w:val="24"/>
          <w:szCs w:val="24"/>
          <w:lang w:val="en-GB"/>
        </w:rPr>
      </w:pPr>
      <w:r w:rsidRPr="0009480F">
        <w:rPr>
          <w:rStyle w:val="Hipervnculo"/>
          <w:rFonts w:ascii="Times New Roman" w:hAnsi="Times New Roman" w:cs="Times New Roman"/>
          <w:b w:val="0"/>
          <w:i/>
          <w:sz w:val="24"/>
          <w:szCs w:val="24"/>
        </w:rPr>
        <w:t>.6_r2.jar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‘android:android:jar:1.6_r2’ in repository repository.jboss.org (</w:t>
      </w:r>
      <w:hyperlink r:id="rId33" w:history="1">
        <w:r w:rsidRPr="003B64BC">
          <w:rPr>
            <w:rStyle w:val="Hipervnculo"/>
            <w:rFonts w:ascii="Verdana" w:hAnsi="Verdana"/>
            <w:sz w:val="20"/>
            <w:szCs w:val="20"/>
            <w:lang w:val="en-GB"/>
          </w:rPr>
          <w:t>http://repository.jboss.org/maven2</w:t>
        </w:r>
      </w:hyperlink>
      <w:r w:rsidRPr="003B64BC">
        <w:rPr>
          <w:rFonts w:ascii="Verdana" w:hAnsi="Verdana"/>
          <w:lang w:val="en-GB"/>
        </w:rPr>
        <w:t>)</w:t>
      </w:r>
    </w:p>
    <w:p w:rsidR="005A6F8A" w:rsidRPr="0009480F" w:rsidRDefault="005A6F8A" w:rsidP="005A6F8A">
      <w:pPr>
        <w:pStyle w:val="Textoindependiente"/>
        <w:rPr>
          <w:rStyle w:val="Hipervnculo"/>
        </w:rPr>
      </w:pPr>
      <w:r w:rsidRPr="003B64BC">
        <w:rPr>
          <w:rFonts w:ascii="Verdana" w:hAnsi="Verdana"/>
          <w:lang w:val="en-GB"/>
        </w:rPr>
        <w:t xml:space="preserve">Downloading: </w:t>
      </w:r>
      <w:hyperlink r:id="rId34" w:history="1">
        <w:r w:rsidRPr="0009480F">
          <w:rPr>
            <w:rStyle w:val="Hipervnculo"/>
          </w:rPr>
          <w:t>http://repository.springsource.com/maven/bundles/release/android/an</w:t>
        </w:r>
      </w:hyperlink>
    </w:p>
    <w:p w:rsidR="005A6F8A" w:rsidRPr="003B64BC" w:rsidRDefault="005A6F8A" w:rsidP="005A6F8A">
      <w:pPr>
        <w:pStyle w:val="Textoindependiente"/>
        <w:rPr>
          <w:rFonts w:ascii="Verdana" w:hAnsi="Verdana"/>
          <w:lang w:val="en-GB"/>
        </w:rPr>
      </w:pPr>
      <w:r w:rsidRPr="0009480F">
        <w:rPr>
          <w:rStyle w:val="Hipervnculo"/>
        </w:rPr>
        <w:t>droid/1.6_r2/android-1.6_r2.jar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jar</w:t>
      </w:r>
      <w:r w:rsidRPr="003B64BC">
        <w:rPr>
          <w:rFonts w:ascii="Verdana" w:hAnsi="Verdana"/>
          <w:lang w:val="en-GB"/>
        </w:rPr>
        <w:t>:1.6_r2’ in repository com.springsource.repository.bundles.release (</w:t>
      </w:r>
      <w:hyperlink r:id="rId35" w:history="1">
        <w:r w:rsidRPr="005730B1">
          <w:rPr>
            <w:rStyle w:val="Hipervnculo"/>
            <w:lang w:val="en-GB"/>
          </w:rPr>
          <w:t>http://repository.springsource.com/maven/</w:t>
        </w:r>
      </w:hyperlink>
      <w:r w:rsidRPr="005730B1">
        <w:rPr>
          <w:rStyle w:val="Hipervnculo"/>
          <w:lang w:val="en-GB"/>
        </w:rPr>
        <w:t xml:space="preserve"> bundles/release</w:t>
      </w:r>
      <w:r w:rsidRPr="003B64BC">
        <w:rPr>
          <w:rFonts w:ascii="Verdana" w:hAnsi="Verdana"/>
          <w:lang w:val="en-GB"/>
        </w:rPr>
        <w:t>)</w:t>
      </w:r>
    </w:p>
    <w:p w:rsidR="005A6F8A" w:rsidRPr="0009480F" w:rsidRDefault="005A6F8A" w:rsidP="005A6F8A">
      <w:pPr>
        <w:pStyle w:val="Textoindependiente"/>
        <w:rPr>
          <w:rStyle w:val="Hipervnculo"/>
        </w:rPr>
      </w:pPr>
      <w:r w:rsidRPr="003B64BC">
        <w:rPr>
          <w:rFonts w:ascii="Verdana" w:hAnsi="Verdana"/>
          <w:lang w:val="en-GB"/>
        </w:rPr>
        <w:t xml:space="preserve">Downloading: </w:t>
      </w:r>
      <w:hyperlink r:id="rId36" w:history="1">
        <w:r w:rsidRPr="0009480F">
          <w:rPr>
            <w:rStyle w:val="Hipervnculo"/>
          </w:rPr>
          <w:t>http://repository.springsource.com/maven/bundles/external/android/a</w:t>
        </w:r>
      </w:hyperlink>
    </w:p>
    <w:p w:rsidR="005A6F8A" w:rsidRPr="003B64BC" w:rsidRDefault="005A6F8A" w:rsidP="005A6F8A">
      <w:pPr>
        <w:pStyle w:val="Textoindependiente"/>
        <w:rPr>
          <w:rFonts w:ascii="Verdana" w:hAnsi="Verdana"/>
          <w:lang w:val="en-GB"/>
        </w:rPr>
      </w:pPr>
      <w:r w:rsidRPr="0009480F">
        <w:rPr>
          <w:rStyle w:val="Hipervnculo"/>
        </w:rPr>
        <w:t>ndroid/1.6_r2/android-1.6_r2.jar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jar</w:t>
      </w:r>
      <w:r w:rsidRPr="003B64BC">
        <w:rPr>
          <w:rFonts w:ascii="Verdana" w:hAnsi="Verdana"/>
          <w:lang w:val="en-GB"/>
        </w:rPr>
        <w:t>:1.6_r2’ in repository com.springsource.repository.bundles.external (</w:t>
      </w:r>
      <w:hyperlink r:id="rId37" w:history="1">
        <w:r w:rsidRPr="005730B1">
          <w:rPr>
            <w:rStyle w:val="Hipervnculo"/>
            <w:lang w:val="en-GB"/>
          </w:rPr>
          <w:t>http://repository.springsource.com/maven</w:t>
        </w:r>
      </w:hyperlink>
      <w:r w:rsidRPr="005730B1">
        <w:rPr>
          <w:rStyle w:val="Hipervnculo"/>
          <w:lang w:val="en-GB"/>
        </w:rPr>
        <w:t xml:space="preserve"> /bundles/external</w:t>
      </w:r>
      <w:r w:rsidRPr="003B64BC">
        <w:rPr>
          <w:rFonts w:ascii="Verdana" w:hAnsi="Verdana"/>
          <w:lang w:val="en-GB"/>
        </w:rPr>
        <w:t>)</w:t>
      </w:r>
    </w:p>
    <w:p w:rsidR="005A6F8A" w:rsidRPr="0009480F" w:rsidRDefault="005A6F8A" w:rsidP="005A6F8A">
      <w:pPr>
        <w:pStyle w:val="Textoindependiente"/>
        <w:rPr>
          <w:rStyle w:val="Hipervnculo"/>
        </w:rPr>
      </w:pPr>
      <w:r w:rsidRPr="003B64BC">
        <w:rPr>
          <w:rFonts w:ascii="Verdana" w:hAnsi="Verdana"/>
          <w:lang w:val="en-GB"/>
        </w:rPr>
        <w:t xml:space="preserve">Downloading: </w:t>
      </w:r>
      <w:hyperlink r:id="rId38" w:history="1">
        <w:r w:rsidRPr="0009480F">
          <w:rPr>
            <w:rStyle w:val="Hipervnculo"/>
          </w:rPr>
          <w:t>http://maven.springframework.org/milestone/android/android/1.6_r2/a</w:t>
        </w:r>
      </w:hyperlink>
    </w:p>
    <w:p w:rsidR="005A6F8A" w:rsidRPr="003B64BC" w:rsidRDefault="005A6F8A" w:rsidP="005A6F8A">
      <w:pPr>
        <w:pStyle w:val="Textoindependiente"/>
        <w:rPr>
          <w:rFonts w:ascii="Verdana" w:hAnsi="Verdana"/>
          <w:lang w:val="en-GB"/>
        </w:rPr>
      </w:pPr>
      <w:r w:rsidRPr="0009480F">
        <w:rPr>
          <w:rStyle w:val="Hipervnculo"/>
        </w:rPr>
        <w:t>ndroid-1.6_r2.jar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jar</w:t>
      </w:r>
      <w:r w:rsidRPr="003B64BC">
        <w:rPr>
          <w:rFonts w:ascii="Verdana" w:hAnsi="Verdana"/>
          <w:lang w:val="en-GB"/>
        </w:rPr>
        <w:t>:1.6_r2’ in repository com.springsource.repository.bundles.milestone (</w:t>
      </w:r>
      <w:hyperlink r:id="rId39" w:history="1">
        <w:r w:rsidRPr="002C3639">
          <w:rPr>
            <w:rStyle w:val="Hipervnculo"/>
            <w:lang w:val="en-GB"/>
          </w:rPr>
          <w:t>http://maven.springframework.org/milest</w:t>
        </w:r>
      </w:hyperlink>
      <w:r w:rsidRPr="002C3639">
        <w:rPr>
          <w:rStyle w:val="Hipervnculo"/>
          <w:lang w:val="en-GB"/>
        </w:rPr>
        <w:t>one</w:t>
      </w:r>
      <w:r w:rsidRPr="003B64BC">
        <w:rPr>
          <w:rFonts w:ascii="Verdana" w:hAnsi="Verdana"/>
          <w:lang w:val="en-GB"/>
        </w:rPr>
        <w:t>)</w:t>
      </w:r>
    </w:p>
    <w:p w:rsidR="005A6F8A" w:rsidRPr="00C145EC" w:rsidRDefault="005A6F8A" w:rsidP="005A6F8A">
      <w:pPr>
        <w:pStyle w:val="Textoindependiente"/>
        <w:rPr>
          <w:rStyle w:val="Hipervnculo"/>
        </w:rPr>
      </w:pPr>
      <w:r w:rsidRPr="003B64BC">
        <w:rPr>
          <w:rFonts w:ascii="Verdana" w:hAnsi="Verdana"/>
          <w:lang w:val="en-GB"/>
        </w:rPr>
        <w:t xml:space="preserve">Downloading: </w:t>
      </w:r>
      <w:hyperlink r:id="rId40" w:history="1">
        <w:r w:rsidRPr="00C145EC">
          <w:rPr>
            <w:rStyle w:val="Hipervnculo"/>
          </w:rPr>
          <w:t>http://repository.springsource.com/maven/bundles/milestone/android/</w:t>
        </w:r>
      </w:hyperlink>
    </w:p>
    <w:p w:rsidR="005A6F8A" w:rsidRPr="003B64BC" w:rsidRDefault="005A6F8A" w:rsidP="005A6F8A">
      <w:pPr>
        <w:pStyle w:val="Textoindependiente"/>
        <w:rPr>
          <w:rFonts w:ascii="Verdana" w:hAnsi="Verdana"/>
          <w:lang w:val="en-GB"/>
        </w:rPr>
      </w:pPr>
      <w:r w:rsidRPr="00C145EC">
        <w:rPr>
          <w:rStyle w:val="Hipervnculo"/>
        </w:rPr>
        <w:lastRenderedPageBreak/>
        <w:t>android/1.6_r2/android-1.6_r2.jar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jar</w:t>
      </w:r>
      <w:r w:rsidRPr="003B64BC">
        <w:rPr>
          <w:rFonts w:ascii="Verdana" w:hAnsi="Verdana"/>
          <w:lang w:val="en-GB"/>
        </w:rPr>
        <w:t>:1.6_r2’ in repository com.springsource.repository.bundles.milestone.alt (</w:t>
      </w:r>
      <w:hyperlink r:id="rId41" w:history="1">
        <w:r w:rsidRPr="005730B1">
          <w:rPr>
            <w:rStyle w:val="Hipervnculo"/>
            <w:lang w:val="en-GB"/>
          </w:rPr>
          <w:t>http://repository.springsource.com/</w:t>
        </w:r>
      </w:hyperlink>
      <w:r w:rsidRPr="005730B1">
        <w:rPr>
          <w:rStyle w:val="Hipervnculo"/>
          <w:lang w:val="en-GB"/>
        </w:rPr>
        <w:t xml:space="preserve"> maven/bundles/milestone</w:t>
      </w:r>
      <w:r w:rsidRPr="003B64BC">
        <w:rPr>
          <w:rFonts w:ascii="Verdana" w:hAnsi="Verdana"/>
          <w:lang w:val="en-GB"/>
        </w:rPr>
        <w:t>)</w:t>
      </w:r>
    </w:p>
    <w:p w:rsidR="005A6F8A" w:rsidRPr="0046705E" w:rsidRDefault="005A6F8A" w:rsidP="005A6F8A">
      <w:pPr>
        <w:pStyle w:val="Textoindependiente"/>
        <w:rPr>
          <w:i/>
          <w:lang w:val="en-GB"/>
        </w:rPr>
      </w:pPr>
      <w:r w:rsidRPr="003B64BC">
        <w:rPr>
          <w:lang w:val="en-GB"/>
        </w:rPr>
        <w:t xml:space="preserve">Downloading: </w:t>
      </w:r>
      <w:hyperlink r:id="rId42" w:history="1">
        <w:r w:rsidRPr="0009480F">
          <w:rPr>
            <w:rStyle w:val="Hipervnculo"/>
          </w:rPr>
          <w:t>http://repo1.maven.org/maven2/android/android/1.6_r2/android-1.6_r2</w:t>
        </w:r>
      </w:hyperlink>
      <w:r w:rsidRPr="0009480F">
        <w:rPr>
          <w:rStyle w:val="Hipervnculo"/>
        </w:rPr>
        <w:t>.jar</w:t>
      </w:r>
    </w:p>
    <w:p w:rsidR="005A6F8A" w:rsidRPr="003B64BC" w:rsidRDefault="005A6F8A" w:rsidP="005A6F8A">
      <w:pPr>
        <w:pStyle w:val="Textoindependiente"/>
        <w:rPr>
          <w:rFonts w:ascii="Verdana" w:hAnsi="Verdana"/>
          <w:lang w:val="en-GB"/>
        </w:rPr>
      </w:pPr>
      <w:r w:rsidRPr="003B64BC">
        <w:rPr>
          <w:rFonts w:ascii="Verdana" w:hAnsi="Verdana"/>
          <w:lang w:val="en-GB"/>
        </w:rPr>
        <w:t>[INFO] Unable to find resource ‘android:android:</w:t>
      </w:r>
      <w:r w:rsidRPr="003B64BC">
        <w:rPr>
          <w:rFonts w:ascii="Verdana" w:hAnsi="Verdana"/>
          <w:color w:val="FF0000"/>
          <w:lang w:val="en-GB"/>
        </w:rPr>
        <w:t>jar</w:t>
      </w:r>
      <w:r w:rsidRPr="003B64BC">
        <w:rPr>
          <w:rFonts w:ascii="Verdana" w:hAnsi="Verdana"/>
          <w:lang w:val="en-GB"/>
        </w:rPr>
        <w:t>:1.6_r2’ in repository central (</w:t>
      </w:r>
      <w:hyperlink r:id="rId43" w:history="1">
        <w:r w:rsidRPr="003B64BC">
          <w:rPr>
            <w:rStyle w:val="Hipervnculo"/>
            <w:rFonts w:ascii="Verdana" w:hAnsi="Verdana"/>
            <w:sz w:val="20"/>
            <w:szCs w:val="20"/>
            <w:lang w:val="en-GB"/>
          </w:rPr>
          <w:t>http://repo1.maven.org/maven2</w:t>
        </w:r>
      </w:hyperlink>
      <w:r w:rsidRPr="003B64BC">
        <w:rPr>
          <w:rFonts w:ascii="Verdana" w:hAnsi="Verdana"/>
          <w:lang w:val="en-GB"/>
        </w:rPr>
        <w:t>)</w:t>
      </w:r>
    </w:p>
    <w:p w:rsidR="005A6F8A" w:rsidRPr="003B64BC" w:rsidRDefault="005A6F8A" w:rsidP="005A6F8A">
      <w:pPr>
        <w:pStyle w:val="Textoindependiente"/>
        <w:rPr>
          <w:rFonts w:ascii="Verdana" w:hAnsi="Verdana"/>
        </w:rPr>
      </w:pPr>
      <w:r w:rsidRPr="003B64BC">
        <w:rPr>
          <w:rFonts w:ascii="Verdana" w:hAnsi="Verdana"/>
        </w:rPr>
        <w:t>[INFO] ----------------------------------------------------------------------</w:t>
      </w:r>
    </w:p>
    <w:p w:rsidR="005A6F8A" w:rsidRPr="0046705E" w:rsidRDefault="005A6F8A" w:rsidP="005A6F8A">
      <w:pPr>
        <w:pStyle w:val="Ttulo3"/>
        <w:rPr>
          <w:rFonts w:ascii="Verdana" w:hAnsi="Verdana"/>
          <w:sz w:val="24"/>
          <w:szCs w:val="24"/>
        </w:rPr>
      </w:pPr>
      <w:r w:rsidRPr="0046705E">
        <w:rPr>
          <w:rFonts w:ascii="Verdana" w:hAnsi="Verdana"/>
          <w:sz w:val="24"/>
          <w:szCs w:val="24"/>
        </w:rPr>
        <w:t>[ERROR] BUILD ERROR</w:t>
      </w:r>
    </w:p>
    <w:p w:rsidR="005A6F8A" w:rsidRPr="003B64BC" w:rsidRDefault="005A6F8A" w:rsidP="005A6F8A">
      <w:pPr>
        <w:pStyle w:val="Textoindependiente"/>
        <w:rPr>
          <w:rFonts w:ascii="Verdana" w:hAnsi="Verdana"/>
        </w:rPr>
      </w:pPr>
      <w:r w:rsidRPr="003B64BC">
        <w:rPr>
          <w:rFonts w:ascii="Verdana" w:hAnsi="Verdana"/>
        </w:rPr>
        <w:t>[INFO] ----------------------------------------------------------------------</w:t>
      </w:r>
    </w:p>
    <w:p w:rsidR="005A6F8A" w:rsidRPr="003B64BC" w:rsidRDefault="005A6F8A" w:rsidP="005A6F8A">
      <w:pPr>
        <w:pStyle w:val="Textoindependiente"/>
        <w:rPr>
          <w:rFonts w:ascii="Verdana" w:hAnsi="Verdana"/>
          <w:lang w:val="en-GB"/>
        </w:rPr>
      </w:pPr>
      <w:r w:rsidRPr="003B64BC">
        <w:rPr>
          <w:rFonts w:ascii="Verdana" w:hAnsi="Verdana"/>
          <w:lang w:val="en-GB"/>
        </w:rPr>
        <w:t>[INFO] Failed to resolve artifact.</w:t>
      </w:r>
    </w:p>
    <w:p w:rsidR="005A6F8A" w:rsidRPr="003B64BC" w:rsidRDefault="005A6F8A" w:rsidP="005A6F8A">
      <w:pPr>
        <w:pStyle w:val="Textoindependiente"/>
        <w:pBdr>
          <w:bottom w:val="single" w:sz="6" w:space="1" w:color="auto"/>
        </w:pBdr>
        <w:rPr>
          <w:rFonts w:ascii="Verdana" w:hAnsi="Verdana"/>
          <w:lang w:val="en-GB"/>
        </w:rPr>
      </w:pPr>
      <w:r w:rsidRPr="003B64BC">
        <w:rPr>
          <w:rFonts w:ascii="Verdana" w:hAnsi="Verdana"/>
          <w:lang w:val="en-GB"/>
        </w:rPr>
        <w:t>Missing:</w:t>
      </w:r>
    </w:p>
    <w:p w:rsidR="005A6F8A" w:rsidRPr="003B64BC" w:rsidRDefault="005A6F8A" w:rsidP="005A6F8A">
      <w:pPr>
        <w:pStyle w:val="Lista"/>
        <w:rPr>
          <w:rFonts w:ascii="Verdana" w:hAnsi="Verdana"/>
          <w:lang w:val="en-GB"/>
        </w:rPr>
      </w:pPr>
      <w:r>
        <w:rPr>
          <w:rFonts w:ascii="Verdana" w:hAnsi="Verdana"/>
          <w:noProof/>
          <w:lang w:val="ca-ES" w:eastAsia="ca-ES"/>
        </w:rPr>
        <mc:AlternateContent>
          <mc:Choice Requires="wps">
            <w:drawing>
              <wp:anchor distT="0" distB="0" distL="114300" distR="114300" simplePos="0" relativeHeight="251666432" behindDoc="0" locked="0" layoutInCell="1" allowOverlap="1" wp14:anchorId="43105A4F" wp14:editId="656555E0">
                <wp:simplePos x="0" y="0"/>
                <wp:positionH relativeFrom="column">
                  <wp:posOffset>228600</wp:posOffset>
                </wp:positionH>
                <wp:positionV relativeFrom="paragraph">
                  <wp:posOffset>132715</wp:posOffset>
                </wp:positionV>
                <wp:extent cx="1714500" cy="1101090"/>
                <wp:effectExtent l="47625" t="8890" r="9525" b="52070"/>
                <wp:wrapNone/>
                <wp:docPr id="7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1101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45pt" to="153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oGNwIAAFwEAAAOAAAAZHJzL2Uyb0RvYy54bWysVMGO2jAQvVfqP1i+Q2IaWIgIq4pAe6Bb&#10;pN1+gLEdYtWxLdsQUNV/79iw7G57qarm4IwzM89v3owzvz91Ch2F89LoCpNhjpHQzHCp9xX+9rQe&#10;TDHygWpOldGiwmfh8f3i/bt5b0sxMq1RXDgEINqXva1wG4Its8yzVnTUD40VGpyNcR0NsHX7jDva&#10;A3qnslGeT7LeOG6dYcJ7+FpfnHiR8JtGsPC1abwISFUYuIW0urTu4pot5rTcO2pbya406D+w6KjU&#10;cOgNqqaBooOTf0B1kjnjTROGzHSZaRrJRKoBqiH5b9U8ttSKVAuI4+1NJv//YNnDceuQ5BW+G2Ok&#10;aQc92kgtEBlFbXrrSwhZ6q2L1bGTfrQbw757pM2ypXovEsens4U8EjOyNylx4y2csOu/GA4x9BBM&#10;EurUuA41StrPMTGCgxjolDpzvnVGnAJi8JHckWKcQwMZ+AgBqWapdxktI1BMt86HT8J0KBoVVlBE&#10;gqXHjQ+R2EtIDNdmLZVK7Vca9RWejUfjlOCNkjw6Y5h3+91SOXSkcYDSk6oEz+swZw6aJ7BWUL66&#10;2oFKBTYKSZ7gJAimBI6ndYJjpATcmWhd6CkdT4SSgfDVuszQj1k+W01X02JQjCarQZHX9eDjelkM&#10;JmtyN64/1MtlTX5G8qQoW8m50JH/8zyT4u/m5XqzLpN4m+ibUNlb9KQokH1+J9Kp+7Hhl9HZGX7e&#10;ulhdHAQY4RR8vW7xjrzep6iXn8LiFwAAAP//AwBQSwMEFAAGAAgAAAAhAMkHtu7gAAAACQEAAA8A&#10;AABkcnMvZG93bnJldi54bWxMj8FOwzAQRO9I/IO1SNyo3aZUJMSpEAKJE6ItqtSbGy9JaLwO8bYJ&#10;fD3uCY47M5p9ky9H14oT9qHxpGE6USCQSm8bqjS8b55v7kAENmRN6wk1fGOAZXF5kZvM+oFWeFpz&#10;JWIJhcxoqJm7TMpQ1uhMmPgOKXofvneG49lX0vZmiOWulTOlFtKZhuKH2nT4WGN5WB+dhnQz3Pq3&#10;/rCdT5uv3c/TJ3cvr6z19dX4cA+CceS/MJzxIzoUkWnvj2SDaDUkiziFNcxUCiL6iToL+xhM5wnI&#10;Ipf/FxS/AAAA//8DAFBLAQItABQABgAIAAAAIQC2gziS/gAAAOEBAAATAAAAAAAAAAAAAAAAAAAA&#10;AABbQ29udGVudF9UeXBlc10ueG1sUEsBAi0AFAAGAAgAAAAhADj9If/WAAAAlAEAAAsAAAAAAAAA&#10;AAAAAAAALwEAAF9yZWxzLy5yZWxzUEsBAi0AFAAGAAgAAAAhALJGSgY3AgAAXAQAAA4AAAAAAAAA&#10;AAAAAAAALgIAAGRycy9lMm9Eb2MueG1sUEsBAi0AFAAGAAgAAAAhAMkHtu7gAAAACQEAAA8AAAAA&#10;AAAAAAAAAAAAkQQAAGRycy9kb3ducmV2LnhtbFBLBQYAAAAABAAEAPMAAACeBQAAAAA=&#10;">
                <v:stroke endarrow="block"/>
              </v:line>
            </w:pict>
          </mc:Fallback>
        </mc:AlternateContent>
      </w:r>
      <w:r>
        <w:rPr>
          <w:rFonts w:ascii="Verdana" w:hAnsi="Verdana"/>
          <w:noProof/>
          <w:lang w:val="ca-ES" w:eastAsia="ca-ES"/>
        </w:rPr>
        <mc:AlternateContent>
          <mc:Choice Requires="wps">
            <w:drawing>
              <wp:anchor distT="0" distB="0" distL="114300" distR="114300" simplePos="0" relativeHeight="251659264" behindDoc="0" locked="0" layoutInCell="1" allowOverlap="1" wp14:anchorId="7B9C4FA8" wp14:editId="36A8E5B4">
                <wp:simplePos x="0" y="0"/>
                <wp:positionH relativeFrom="column">
                  <wp:posOffset>457200</wp:posOffset>
                </wp:positionH>
                <wp:positionV relativeFrom="paragraph">
                  <wp:posOffset>144780</wp:posOffset>
                </wp:positionV>
                <wp:extent cx="2171700" cy="727075"/>
                <wp:effectExtent l="9525" t="11430" r="38100" b="61595"/>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727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4pt" to="207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d7LQIAAFAEAAAOAAAAZHJzL2Uyb0RvYy54bWysVMGO2jAQvVfqP1i+QxIaCESEVUWgl22L&#10;tNsPMLZDrDq2ZRsCqvrvHZtAS3upqubgjOOZN2/ejLN8OncSnbh1QqsKZ+MUI66oZkIdKvzldTua&#10;Y+Q8UYxIrXiFL9zhp9XbN8velHyiWy0ZtwhAlCt7U+HWe1MmiaMt74gba8MVHDbadsTD1h4SZkkP&#10;6J1MJmk6S3ptmbGacufga309xKuI3zSc+s9N47hHssLAzcfVxnUf1mS1JOXBEtMKOtAg/8CiI0JB&#10;0jtUTTxBRyv+gOoEtdrpxo+p7hLdNILyWANUk6W/VfPSEsNjLSCOM3eZ3P+DpZ9OO4sEq3CRY6RI&#10;Bz16FoqjPEjTG1eCx1rtbCiOntWLedb0q0NKr1uiDjxSfL0YCMtCRPIQEjbOQIJ9/1Ez8CFHr6NO&#10;58Z2ARIUQOfYjsu9HfzsEYWPk6zIihS6RuGsmBRpMY0pSHmLNtb5D1x3KBgVlkA8opPTs/OBDSlv&#10;LiGZ0lshZWy5VKiv8GI6mcYAp6Vg4TC4OXvYr6VFJxKGJj5D3gc3q4+KRbCWE7YZbE+EBBv5qIm3&#10;AlSSHIdsHWcYSQ73JFhXelKFjFAxEB6s69x8W6SLzXwzz0f5ZLYZ5Wldj95v1/lots2Kaf2uXq/r&#10;7Hsgn+VlKxjjKvC/zXCW/92MDLfpOn33Kb4LlTyiR0WB7O0dSceWhy5f52Wv2WVnQ3Wh+zC20Xm4&#10;YuFe/LqPXj9/BKsfAAAA//8DAFBLAwQUAAYACAAAACEAXQLKQ+AAAAAJAQAADwAAAGRycy9kb3du&#10;cmV2LnhtbEyPwU7DMBBE70j8g7VI3KiTtKJRiFMhpHJpAbVFCG5uvCQR8TqynTb8PcsJjjszmp1X&#10;ribbixP60DlSkM4SEEi1Mx01Cl4P65scRIiajO4doYJvDLCqLi9KXRh3ph2e9rERXEKh0AraGIdC&#10;ylC3aHWYuQGJvU/nrY58+kYar89cbnuZJcmttLoj/tDqAR9arL/2o1Ww2643+dtmnGr/8Zg+H162&#10;T+8hV+r6arq/AxFxin9h+J3P06HiTUc3kgmiV7DMGCUqyDImYH+RLlg4cnC+nIOsSvmfoPoBAAD/&#10;/wMAUEsBAi0AFAAGAAgAAAAhALaDOJL+AAAA4QEAABMAAAAAAAAAAAAAAAAAAAAAAFtDb250ZW50&#10;X1R5cGVzXS54bWxQSwECLQAUAAYACAAAACEAOP0h/9YAAACUAQAACwAAAAAAAAAAAAAAAAAvAQAA&#10;X3JlbHMvLnJlbHNQSwECLQAUAAYACAAAACEAXODHey0CAABQBAAADgAAAAAAAAAAAAAAAAAuAgAA&#10;ZHJzL2Uyb0RvYy54bWxQSwECLQAUAAYACAAAACEAXQLKQ+AAAAAJAQAADwAAAAAAAAAAAAAAAACH&#10;BAAAZHJzL2Rvd25yZXYueG1sUEsFBgAAAAAEAAQA8wAAAJQFAAAAAA==&#10;">
                <v:stroke endarrow="block"/>
              </v:line>
            </w:pict>
          </mc:Fallback>
        </mc:AlternateContent>
      </w:r>
      <w:r w:rsidRPr="003B64BC">
        <w:rPr>
          <w:rFonts w:ascii="Verdana" w:hAnsi="Verdana"/>
          <w:lang w:val="en-GB"/>
        </w:rPr>
        <w:t>1)</w:t>
      </w:r>
      <w:r w:rsidRPr="003B64BC">
        <w:rPr>
          <w:rFonts w:ascii="Verdana" w:hAnsi="Verdana"/>
          <w:lang w:val="en-GB"/>
        </w:rPr>
        <w:tab/>
        <w:t>android:android:jar:1.6_r2</w:t>
      </w:r>
    </w:p>
    <w:p w:rsidR="005A6F8A" w:rsidRPr="003B64BC" w:rsidRDefault="005A6F8A" w:rsidP="005A6F8A">
      <w:pPr>
        <w:rPr>
          <w:rFonts w:ascii="Verdana" w:hAnsi="Verdana"/>
          <w:sz w:val="20"/>
          <w:szCs w:val="20"/>
          <w:lang w:val="en-GB"/>
        </w:rPr>
      </w:pPr>
      <w:r>
        <w:rPr>
          <w:rFonts w:ascii="Verdana" w:hAnsi="Verdana"/>
          <w:noProof/>
          <w:lang w:val="ca-ES" w:eastAsia="ca-ES"/>
        </w:rPr>
        <mc:AlternateContent>
          <mc:Choice Requires="wps">
            <w:drawing>
              <wp:anchor distT="0" distB="0" distL="114300" distR="114300" simplePos="0" relativeHeight="251664384" behindDoc="0" locked="0" layoutInCell="1" allowOverlap="1" wp14:anchorId="58D11A00" wp14:editId="68DF5B92">
                <wp:simplePos x="0" y="0"/>
                <wp:positionH relativeFrom="column">
                  <wp:posOffset>1143000</wp:posOffset>
                </wp:positionH>
                <wp:positionV relativeFrom="paragraph">
                  <wp:posOffset>1270</wp:posOffset>
                </wp:positionV>
                <wp:extent cx="3086100" cy="685800"/>
                <wp:effectExtent l="9525" t="10795" r="28575" b="55880"/>
                <wp:wrapNone/>
                <wp:docPr id="7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pt" to="333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E8LQIAAFEEAAAOAAAAZHJzL2Uyb0RvYy54bWysVE2P2jAQvVfqf7B8hyQQWIgIqyqBXmgX&#10;abc/wNgOserYlm0IqOp/79h8tLSXqmoOzjgev3nzZiaL51Mn0ZFbJ7QqcTZMMeKKaibUvsRf3taD&#10;GUbOE8WI1IqX+Mwdfl6+f7foTcFHutWScYsARLmiNyVuvTdFkjja8o64oTZcwWGjbUc8bO0+YZb0&#10;gN7JZJSm06TXlhmrKXcOvtaXQ7yM+E3DqX9pGsc9kiUGbj6uNq67sCbLBSn2lphW0CsN8g8sOiIU&#10;BL1D1cQTdLDiD6hOUKudbvyQ6i7RTSMojzlANln6WzavLTE85gLiOHOXyf0/WPr5uLVIsBI/jTFS&#10;pIMabYTiKIva9MYV4FKprQ3Z0ZN6NRtNvzqkdNUSteeR49vZwL0sqJk8XAkbZyDCrv+kGfiQg9dR&#10;qFNjuwAJEqBTrMf5Xg9+8ojCx3E6m2YplI3C2XQ2mYEdQpDidttY5z9y3aFglFgC84hOjhvnL643&#10;lxBM6bWQMtZcKtSXeD4ZTeIFp6Vg4TC4ObvfVdKiIwldE59r3Ac3qw+KRbCWE7a62p4ICTbyURNv&#10;BagkOQ7ROs4wkhwGJVgXelKFiJAxEL5al8b5Nk/nq9lqlg/y0XQ1yNO6HnxYV/lgus6eJvW4rqo6&#10;+x7IZ3nRCsa4CvxvTZzlf9ck13G6tN+9je9CJY/oUXwge3tH0rHkocph6lyx0+y8tSG7sIO+jc7X&#10;GQuD8es+ev38Eyx/AAAA//8DAFBLAwQUAAYACAAAACEAZg7CKd0AAAAIAQAADwAAAGRycy9kb3du&#10;cmV2LnhtbEyPwU7DMBBE70j8g7VI3KjdHCIrxKkQUrm0gNoiBDc3XpKIeB3FThv+nuVEj29nNDtT&#10;rmbfixOOsQtkYLlQIJDq4DpqDLwd1ncaREyWnO0DoYEfjLCqrq9KW7hwph2e9qkRHEKxsAbalIZC&#10;yli36G1chAGJta8wepsYx0a60Z453PcyUyqX3nbEH1o74GOL9fd+8gZ22/VGv2+muR4/n5Yvh9ft&#10;80fUxtzezA/3IBLO6d8Mf/W5OlTc6RgmclH0zFrxlmQgA8FynueMR74rnYGsSnk5oPoFAAD//wMA&#10;UEsBAi0AFAAGAAgAAAAhALaDOJL+AAAA4QEAABMAAAAAAAAAAAAAAAAAAAAAAFtDb250ZW50X1R5&#10;cGVzXS54bWxQSwECLQAUAAYACAAAACEAOP0h/9YAAACUAQAACwAAAAAAAAAAAAAAAAAvAQAAX3Jl&#10;bHMvLnJlbHNQSwECLQAUAAYACAAAACEAgQzxPC0CAABRBAAADgAAAAAAAAAAAAAAAAAuAgAAZHJz&#10;L2Uyb0RvYy54bWxQSwECLQAUAAYACAAAACEAZg7CKd0AAAAIAQAADwAAAAAAAAAAAAAAAACHBAAA&#10;ZHJzL2Rvd25yZXYueG1sUEsFBgAAAAAEAAQA8wAAAJEFAAAAAA==&#10;">
                <v:stroke endarrow="block"/>
              </v:line>
            </w:pict>
          </mc:Fallback>
        </mc:AlternateContent>
      </w:r>
      <w:r>
        <w:rPr>
          <w:rFonts w:ascii="Verdana" w:hAnsi="Verdana"/>
          <w:noProof/>
          <w:lang w:val="ca-ES" w:eastAsia="ca-ES"/>
        </w:rPr>
        <mc:AlternateContent>
          <mc:Choice Requires="wps">
            <w:drawing>
              <wp:anchor distT="0" distB="0" distL="114300" distR="114300" simplePos="0" relativeHeight="251665408" behindDoc="0" locked="0" layoutInCell="1" allowOverlap="1" wp14:anchorId="5BC8ED9E" wp14:editId="4650B0B9">
                <wp:simplePos x="0" y="0"/>
                <wp:positionH relativeFrom="column">
                  <wp:posOffset>1485900</wp:posOffset>
                </wp:positionH>
                <wp:positionV relativeFrom="paragraph">
                  <wp:posOffset>1270</wp:posOffset>
                </wp:positionV>
                <wp:extent cx="114300" cy="914400"/>
                <wp:effectExtent l="57150" t="10795" r="9525" b="27305"/>
                <wp:wrapNone/>
                <wp:docPr id="7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pt" to="126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MToMgIAAFoEAAAOAAAAZHJzL2Uyb0RvYy54bWysVMGO2jAQvVfqP1i+QxI2sBARVhWB9rBt&#10;kXb7AcZ2iFXHtmxDQFX/vWMn0NJeqqo5OON45s2bmecsn86tRCdundCqxNk4xYgrqplQhxJ/ed2O&#10;5hg5TxQjUite4gt3+Gn19s2yMwWf6EZLxi0CEOWKzpS48d4USeJow1vixtpwBYe1ti3xsLWHhFnS&#10;AXork0mazpJOW2asptw5+Fr1h3gV8euaU/+5rh33SJYYuPm42rjuw5qslqQ4WGIaQQca5B9YtEQo&#10;SHqDqogn6GjFH1CtoFY7Xfsx1W2i61pQHmuAarL0t2peGmJ4rAWa48ytTe7/wdJPp51FgpX4cYKR&#10;Ii3M6FkojrIs9KYzrgCXtdrZUB09qxfzrOlXh5ReN0QdeOT4ejEQFyOSu5CwcQYy7LuPmoEPOXod&#10;G3WubYtqKcyHEBjAoRnoHCdzuU2Gnz2i8DHL8ocU5kfhaJHlOdjALiFFgAnBxjr/nusWBaPEEkqI&#10;oOT07HzvenUJ7kpvhZRx+FKhDkCnk2kMcFoKFg6Dm7OH/VpadCJBPvEZ8t65WX1ULII1nLDNYHsi&#10;JNjIx+Z4K6BdkuOQreUMI8nhxgSrpydVyAgFA+HB6hX0bZEuNvPNPB/lk9lmlKdVNXq3Xeej2TZ7&#10;nFYP1XpdZd8D+SwvGsEYV4H/Vc1Z/ndqGe5Vr8Obnm+NSu7RY/OB7PUdScfZh3H3wtlrdtnZUF2Q&#10;AQg4Og+XLdyQX/fR6+cvYfUDAAD//wMAUEsDBBQABgAIAAAAIQB78Hd53gAAAAgBAAAPAAAAZHJz&#10;L2Rvd25yZXYueG1sTI/BTsMwEETvSPyDtUjcqFOTIghxKoRA4oSgRZV6c2OThMbrYG+bwNeznOC2&#10;oxnNvimXk+/F0cXUBdQwn2UgHNbBdthoeFs/XlyDSGTQmj6g0/DlEiyr05PSFDaM+OqOK2oEl2Aq&#10;jIaWaCikTHXrvEmzMDhk7z1Eb4hlbKSNZuRy30uVZVfSmw75Q2sGd9+6er86eA0363ERXuJ+k8+7&#10;z+33wwcNT8+k9fnZdHcLgtxEf2H4xWd0qJhpFw5ok+g1qMuctxAfINhWC8Vyx7k8VyCrUv4fUP0A&#10;AAD//wMAUEsBAi0AFAAGAAgAAAAhALaDOJL+AAAA4QEAABMAAAAAAAAAAAAAAAAAAAAAAFtDb250&#10;ZW50X1R5cGVzXS54bWxQSwECLQAUAAYACAAAACEAOP0h/9YAAACUAQAACwAAAAAAAAAAAAAAAAAv&#10;AQAAX3JlbHMvLnJlbHNQSwECLQAUAAYACAAAACEAfNzE6DICAABaBAAADgAAAAAAAAAAAAAAAAAu&#10;AgAAZHJzL2Uyb0RvYy54bWxQSwECLQAUAAYACAAAACEAe/B3ed4AAAAIAQAADwAAAAAAAAAAAAAA&#10;AACMBAAAZHJzL2Rvd25yZXYueG1sUEsFBgAAAAAEAAQA8wAAAJcFAAAAAA==&#10;">
                <v:stroke endarrow="block"/>
              </v:line>
            </w:pict>
          </mc:Fallback>
        </mc:AlternateContent>
      </w:r>
    </w:p>
    <w:p w:rsidR="005A6F8A" w:rsidRPr="003B64BC" w:rsidRDefault="005A6F8A" w:rsidP="005A6F8A">
      <w:pPr>
        <w:pStyle w:val="Listaconvietas2"/>
        <w:numPr>
          <w:ilvl w:val="0"/>
          <w:numId w:val="1"/>
        </w:numPr>
        <w:rPr>
          <w:rFonts w:ascii="Verdana" w:hAnsi="Verdana"/>
          <w:lang w:val="en-GB"/>
        </w:rPr>
      </w:pPr>
      <w:r w:rsidRPr="003B64BC">
        <w:rPr>
          <w:rFonts w:ascii="Verdana" w:hAnsi="Verdana"/>
          <w:lang w:val="en-GB"/>
        </w:rPr>
        <w:t>Try downloading the file manually from the project website.</w:t>
      </w:r>
    </w:p>
    <w:p w:rsidR="005A6F8A" w:rsidRPr="003B64BC" w:rsidRDefault="005A6F8A" w:rsidP="005A6F8A">
      <w:pPr>
        <w:pStyle w:val="Listaconvietas2"/>
        <w:numPr>
          <w:ilvl w:val="0"/>
          <w:numId w:val="1"/>
        </w:numPr>
        <w:rPr>
          <w:rFonts w:ascii="Verdana" w:hAnsi="Verdana"/>
          <w:lang w:val="en-GB"/>
        </w:rPr>
      </w:pPr>
      <w:r w:rsidRPr="003B64BC">
        <w:rPr>
          <w:rFonts w:ascii="Verdana" w:hAnsi="Verdana"/>
          <w:lang w:val="en-GB"/>
        </w:rPr>
        <w:t>Then, install it using the command:</w:t>
      </w:r>
    </w:p>
    <w:p w:rsidR="005A6F8A" w:rsidRPr="003B64BC" w:rsidRDefault="005A6F8A" w:rsidP="005A6F8A">
      <w:pPr>
        <w:rPr>
          <w:rFonts w:ascii="Verdana" w:hAnsi="Verdana"/>
          <w:sz w:val="20"/>
          <w:szCs w:val="20"/>
          <w:lang w:val="en-GB"/>
        </w:rPr>
      </w:pPr>
    </w:p>
    <w:p w:rsidR="005A6F8A" w:rsidRPr="003B64BC" w:rsidRDefault="005A6F8A" w:rsidP="005A6F8A">
      <w:pPr>
        <w:pStyle w:val="Textoindependienteprimerasangra2"/>
        <w:rPr>
          <w:rFonts w:ascii="Verdana" w:hAnsi="Verdana"/>
          <w:i/>
          <w:sz w:val="20"/>
          <w:szCs w:val="20"/>
          <w:lang w:val="en-GB"/>
        </w:rPr>
      </w:pPr>
      <w:r w:rsidRPr="003B64BC">
        <w:rPr>
          <w:rFonts w:ascii="Verdana" w:hAnsi="Verdana"/>
          <w:i/>
          <w:sz w:val="20"/>
          <w:szCs w:val="20"/>
          <w:lang w:val="en-GB"/>
        </w:rPr>
        <w:t>mvn install:install-file -</w:t>
      </w:r>
      <w:r w:rsidRPr="003B64BC">
        <w:rPr>
          <w:rFonts w:ascii="Verdana" w:hAnsi="Verdana"/>
          <w:b/>
          <w:i/>
          <w:sz w:val="20"/>
          <w:szCs w:val="20"/>
          <w:lang w:val="en-GB"/>
        </w:rPr>
        <w:t>DgroupId</w:t>
      </w:r>
      <w:r w:rsidRPr="003B64BC">
        <w:rPr>
          <w:rFonts w:ascii="Verdana" w:hAnsi="Verdana"/>
          <w:i/>
          <w:sz w:val="20"/>
          <w:szCs w:val="20"/>
          <w:lang w:val="en-GB"/>
        </w:rPr>
        <w:t>=</w:t>
      </w:r>
      <w:r w:rsidRPr="003B64BC">
        <w:rPr>
          <w:rFonts w:ascii="Verdana" w:hAnsi="Verdana"/>
          <w:i/>
          <w:color w:val="800080"/>
          <w:sz w:val="20"/>
          <w:szCs w:val="20"/>
          <w:lang w:val="en-GB"/>
        </w:rPr>
        <w:t>android</w:t>
      </w:r>
      <w:r w:rsidRPr="003B64BC">
        <w:rPr>
          <w:rFonts w:ascii="Verdana" w:hAnsi="Verdana"/>
          <w:i/>
          <w:sz w:val="20"/>
          <w:szCs w:val="20"/>
          <w:lang w:val="en-GB"/>
        </w:rPr>
        <w:t xml:space="preserve"> -</w:t>
      </w:r>
      <w:r w:rsidRPr="003B64BC">
        <w:rPr>
          <w:rFonts w:ascii="Verdana" w:hAnsi="Verdana"/>
          <w:b/>
          <w:i/>
          <w:sz w:val="20"/>
          <w:szCs w:val="20"/>
          <w:lang w:val="en-GB"/>
        </w:rPr>
        <w:t>DartifactId</w:t>
      </w:r>
      <w:r w:rsidRPr="003B64BC">
        <w:rPr>
          <w:rFonts w:ascii="Verdana" w:hAnsi="Verdana"/>
          <w:i/>
          <w:sz w:val="20"/>
          <w:szCs w:val="20"/>
          <w:lang w:val="en-GB"/>
        </w:rPr>
        <w:t>=</w:t>
      </w:r>
      <w:r w:rsidRPr="003B64BC">
        <w:rPr>
          <w:rFonts w:ascii="Verdana" w:hAnsi="Verdana"/>
          <w:i/>
          <w:color w:val="800080"/>
          <w:sz w:val="20"/>
          <w:szCs w:val="20"/>
          <w:lang w:val="en-GB"/>
        </w:rPr>
        <w:t>android</w:t>
      </w:r>
      <w:r w:rsidRPr="003B64BC">
        <w:rPr>
          <w:rFonts w:ascii="Verdana" w:hAnsi="Verdana"/>
          <w:i/>
          <w:sz w:val="20"/>
          <w:szCs w:val="20"/>
          <w:lang w:val="en-GB"/>
        </w:rPr>
        <w:t xml:space="preserve"> -</w:t>
      </w:r>
      <w:r w:rsidRPr="003B64BC">
        <w:rPr>
          <w:rFonts w:ascii="Verdana" w:hAnsi="Verdana"/>
          <w:b/>
          <w:i/>
          <w:sz w:val="20"/>
          <w:szCs w:val="20"/>
          <w:lang w:val="en-GB"/>
        </w:rPr>
        <w:t>Dversion</w:t>
      </w:r>
      <w:r w:rsidRPr="003B64BC">
        <w:rPr>
          <w:rFonts w:ascii="Verdana" w:hAnsi="Verdana"/>
          <w:i/>
          <w:sz w:val="20"/>
          <w:szCs w:val="20"/>
          <w:lang w:val="en-GB"/>
        </w:rPr>
        <w:t>=</w:t>
      </w:r>
    </w:p>
    <w:p w:rsidR="005A6F8A" w:rsidRPr="003B64BC" w:rsidRDefault="005A6F8A" w:rsidP="005A6F8A">
      <w:pPr>
        <w:pStyle w:val="Textoindependiente"/>
        <w:rPr>
          <w:rFonts w:ascii="Verdana" w:hAnsi="Verdana"/>
          <w:i/>
          <w:sz w:val="20"/>
          <w:szCs w:val="20"/>
          <w:lang w:val="en-GB"/>
        </w:rPr>
      </w:pPr>
      <w:r w:rsidRPr="003B64BC">
        <w:rPr>
          <w:rFonts w:ascii="Verdana" w:hAnsi="Verdana"/>
          <w:i/>
          <w:color w:val="800080"/>
          <w:sz w:val="20"/>
          <w:szCs w:val="20"/>
          <w:lang w:val="en-GB"/>
        </w:rPr>
        <w:t>1.6_r2</w:t>
      </w:r>
      <w:r w:rsidRPr="003B64BC">
        <w:rPr>
          <w:rFonts w:ascii="Verdana" w:hAnsi="Verdana"/>
          <w:i/>
          <w:sz w:val="20"/>
          <w:szCs w:val="20"/>
          <w:lang w:val="en-GB"/>
        </w:rPr>
        <w:t xml:space="preserve"> -</w:t>
      </w:r>
      <w:r w:rsidRPr="003B64BC">
        <w:rPr>
          <w:rFonts w:ascii="Verdana" w:hAnsi="Verdana"/>
          <w:b/>
          <w:i/>
          <w:sz w:val="20"/>
          <w:szCs w:val="20"/>
          <w:lang w:val="en-GB"/>
        </w:rPr>
        <w:t>Dpackaging</w:t>
      </w:r>
      <w:r w:rsidRPr="003B64BC">
        <w:rPr>
          <w:rFonts w:ascii="Verdana" w:hAnsi="Verdana"/>
          <w:i/>
          <w:sz w:val="20"/>
          <w:szCs w:val="20"/>
          <w:lang w:val="en-GB"/>
        </w:rPr>
        <w:t>=</w:t>
      </w:r>
      <w:r w:rsidRPr="003B64BC">
        <w:rPr>
          <w:rFonts w:ascii="Verdana" w:hAnsi="Verdana"/>
          <w:i/>
          <w:color w:val="800080"/>
          <w:sz w:val="20"/>
          <w:szCs w:val="20"/>
          <w:lang w:val="en-GB"/>
        </w:rPr>
        <w:t>jar</w:t>
      </w:r>
      <w:r w:rsidRPr="003B64BC">
        <w:rPr>
          <w:rFonts w:ascii="Verdana" w:hAnsi="Verdana"/>
          <w:i/>
          <w:sz w:val="20"/>
          <w:szCs w:val="20"/>
          <w:lang w:val="en-GB"/>
        </w:rPr>
        <w:t xml:space="preserve"> -</w:t>
      </w:r>
      <w:r w:rsidRPr="003B64BC">
        <w:rPr>
          <w:rFonts w:ascii="Verdana" w:hAnsi="Verdana"/>
          <w:b/>
          <w:i/>
          <w:sz w:val="20"/>
          <w:szCs w:val="20"/>
          <w:lang w:val="en-GB"/>
        </w:rPr>
        <w:t>Dfile</w:t>
      </w:r>
      <w:r w:rsidRPr="003B64BC">
        <w:rPr>
          <w:rFonts w:ascii="Verdana" w:hAnsi="Verdana"/>
          <w:i/>
          <w:sz w:val="20"/>
          <w:szCs w:val="20"/>
          <w:lang w:val="en-GB"/>
        </w:rPr>
        <w:t>=</w:t>
      </w:r>
      <w:r w:rsidRPr="003B64BC">
        <w:rPr>
          <w:rFonts w:ascii="Verdana" w:hAnsi="Verdana"/>
          <w:i/>
          <w:color w:val="FF6600"/>
          <w:sz w:val="20"/>
          <w:szCs w:val="20"/>
          <w:lang w:val="en-GB"/>
        </w:rPr>
        <w:t>/path/to/file</w:t>
      </w:r>
    </w:p>
    <w:p w:rsidR="005A6F8A" w:rsidRPr="003B64BC" w:rsidRDefault="005A6F8A" w:rsidP="005A6F8A">
      <w:pPr>
        <w:rPr>
          <w:rFonts w:ascii="Verdana" w:hAnsi="Verdana"/>
          <w:sz w:val="20"/>
          <w:szCs w:val="20"/>
          <w:lang w:val="en-GB"/>
        </w:rPr>
      </w:pPr>
      <w:r w:rsidRPr="003B64BC">
        <w:rPr>
          <w:rFonts w:ascii="Verdana" w:hAnsi="Verdana"/>
          <w:sz w:val="20"/>
          <w:szCs w:val="20"/>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Exemple : </w:t>
      </w:r>
    </w:p>
    <w:p w:rsidR="005A6F8A" w:rsidRPr="00AC0800" w:rsidRDefault="005A6F8A" w:rsidP="005A6F8A">
      <w:pPr>
        <w:pStyle w:val="Textoindependiente"/>
        <w:rPr>
          <w:rFonts w:ascii="Verdana" w:hAnsi="Verdana"/>
          <w:i/>
          <w:color w:val="FF6600"/>
          <w:sz w:val="20"/>
          <w:szCs w:val="20"/>
          <w:lang w:val="en-GB"/>
        </w:rPr>
      </w:pPr>
      <w:r w:rsidRPr="00AC0800">
        <w:rPr>
          <w:rFonts w:ascii="Verdana" w:hAnsi="Verdana"/>
          <w:i/>
          <w:sz w:val="20"/>
          <w:szCs w:val="20"/>
          <w:lang w:val="en-GB"/>
        </w:rPr>
        <w:t>mvn install:install-file -DgroupId=android -DartifactId=android -Dversion=1.6_r2 -Dpackaging=jar -Dfile=</w:t>
      </w:r>
      <w:r w:rsidRPr="00AC0800">
        <w:rPr>
          <w:rFonts w:ascii="Verdana" w:hAnsi="Verdana"/>
          <w:i/>
          <w:color w:val="FF6600"/>
          <w:sz w:val="20"/>
          <w:szCs w:val="20"/>
          <w:lang w:val="en-GB"/>
        </w:rPr>
        <w:t>c:\android-1.6_r2.jar</w:t>
      </w:r>
    </w:p>
    <w:p w:rsidR="005A6F8A" w:rsidRPr="003B64BC" w:rsidRDefault="005A6F8A" w:rsidP="005A6F8A">
      <w:pPr>
        <w:rPr>
          <w:rFonts w:ascii="Verdana" w:hAnsi="Verdana"/>
          <w:sz w:val="20"/>
          <w:szCs w:val="20"/>
          <w:lang w:val="en-GB"/>
        </w:rPr>
      </w:pPr>
    </w:p>
    <w:p w:rsidR="005A6F8A" w:rsidRPr="003B64BC" w:rsidRDefault="005A6F8A" w:rsidP="005A6F8A">
      <w:pPr>
        <w:pStyle w:val="Sangradetextonormal"/>
        <w:rPr>
          <w:rFonts w:ascii="Verdana" w:hAnsi="Verdana"/>
          <w:sz w:val="16"/>
          <w:szCs w:val="16"/>
          <w:lang w:val="en-GB"/>
        </w:rPr>
      </w:pPr>
      <w:r w:rsidRPr="003B64BC">
        <w:rPr>
          <w:rFonts w:ascii="Verdana" w:hAnsi="Verdana"/>
          <w:lang w:val="en-GB"/>
        </w:rPr>
        <w:t xml:space="preserve">Alternatively, if you host your own repository you can deploy the file there: </w:t>
      </w:r>
      <w:r>
        <w:rPr>
          <w:rFonts w:ascii="Verdana" w:hAnsi="Verdana"/>
          <w:color w:val="808000"/>
          <w:sz w:val="16"/>
          <w:szCs w:val="16"/>
          <w:lang w:val="en-GB"/>
        </w:rPr>
        <w:t>mirar 2</w:t>
      </w:r>
      <w:r w:rsidRPr="003B64BC">
        <w:rPr>
          <w:rFonts w:ascii="Verdana" w:hAnsi="Verdana"/>
          <w:color w:val="808000"/>
          <w:sz w:val="16"/>
          <w:szCs w:val="16"/>
          <w:lang w:val="en-GB"/>
        </w:rPr>
        <w:t>.</w:t>
      </w:r>
    </w:p>
    <w:p w:rsidR="005A6F8A" w:rsidRPr="00AC0800" w:rsidRDefault="005A6F8A" w:rsidP="005A6F8A">
      <w:pPr>
        <w:pStyle w:val="Textoindependienteprimerasangra"/>
        <w:rPr>
          <w:rFonts w:ascii="Verdana" w:hAnsi="Verdana"/>
          <w:i/>
          <w:color w:val="FF6600"/>
          <w:sz w:val="20"/>
          <w:szCs w:val="20"/>
          <w:lang w:val="en-GB"/>
        </w:rPr>
      </w:pPr>
      <w:r>
        <w:rPr>
          <w:rFonts w:ascii="Verdana" w:hAnsi="Verdana"/>
          <w:i/>
          <w:noProof/>
          <w:color w:val="800080"/>
          <w:sz w:val="20"/>
          <w:szCs w:val="20"/>
          <w:lang w:val="ca-ES" w:eastAsia="ca-ES"/>
        </w:rPr>
        <mc:AlternateContent>
          <mc:Choice Requires="wps">
            <w:drawing>
              <wp:anchor distT="0" distB="0" distL="114300" distR="114300" simplePos="0" relativeHeight="251661312" behindDoc="0" locked="0" layoutInCell="1" allowOverlap="1" wp14:anchorId="64D05B27" wp14:editId="2845DFA8">
                <wp:simplePos x="0" y="0"/>
                <wp:positionH relativeFrom="column">
                  <wp:posOffset>2743200</wp:posOffset>
                </wp:positionH>
                <wp:positionV relativeFrom="paragraph">
                  <wp:posOffset>276860</wp:posOffset>
                </wp:positionV>
                <wp:extent cx="1485900" cy="342900"/>
                <wp:effectExtent l="9525" t="57785" r="28575" b="889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1.8pt" to="333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DGMwIAAFoEAAAOAAAAZHJzL2Uyb0RvYy54bWysVE2P2jAQvVfqf7B8hyRs2IWIsKoI9LJt&#10;kXbbu7EdYtWxLdtLQFX/e2cMS7vtparKwYw9M2/efGVxf+w1OUgflDU1LcY5JdJwK5TZ1/Tz02Y0&#10;oyREZgTT1sianmSg98u3bxaDq+TEdlYL6QmAmFANrqZdjK7KssA72bMwtk4aULbW9yzC1e8z4dkA&#10;6L3OJnl+mw3WC+ctlyHAa3NW0mXCb1vJ46e2DTISXVPgFtPp07nDM1suWLX3zHWKX2iwf2DRM2Ug&#10;6BWqYZGRZ6/+gOoV9zbYNo657TPbtorLlANkU+S/ZfPYMSdTLlCc4K5lCv8Pln88bD1RoqZ3BSWG&#10;9dCjB2UkucPSDC5UYLEyW4/J8aN5dA+Wfw3E2FXHzF4mik8nB24FemSvXPASHATYDR+sABv2HG2q&#10;07H1PWm1cl/QEcGhFuSYGnO6NkYeI+HwWJSz6TyH/nHQ3ZQTlDEYqxAHvZ0P8b20PUGhphpSSKjs&#10;8BDi2fTFBM2N3Sit4Z1V2pChpvPpZJocgtVKoBJ1we93K+3JgeH4pN8l7iszb5+NSGCdZGJ9kSNT&#10;GmQSU3WiV1AvLSlG66WgREvYGJTO9LTBiJAxEL5I5wn6Ns/n69l6Vo7Kye16VOZNM3q3WZWj201x&#10;N21umtWqKb4j+aKsOiWENMj/ZZqL8u+m5bJX5zm8zvO1UNlr9FR8IPvyn0in5mO/z5Ozs+K09Zgd&#10;zgEMcDK+LBtuyK/3ZPXzk7D8AQAA//8DAFBLAwQUAAYACAAAACEAYlW6Id8AAAAJAQAADwAAAGRy&#10;cy9kb3ducmV2LnhtbEyPQU/DMAyF70j8h8hI3Fi6MTIoTSeEQOKEYJuQuGWNacsapyTZWvj1eCe4&#10;2X5Pz98rlqPrxAFDbD1pmE4yEEiVty3VGjbrx4trEDEZsqbzhBq+McKyPD0pTG79QK94WKVacAjF&#10;3GhoUupzKWPVoDNx4nsk1j58cCbxGmppgxk43HVylmVKOtMSf2hMj/cNVrvV3mm4WQ9X/iXs3ubT&#10;9uv95+Ez9U/PSevzs/HuFkTCMf2Z4YjP6FAy09bvyUbRaZhfzrhLOg4KBBuUUnzYcvpCgSwL+b9B&#10;+QsAAP//AwBQSwECLQAUAAYACAAAACEAtoM4kv4AAADhAQAAEwAAAAAAAAAAAAAAAAAAAAAAW0Nv&#10;bnRlbnRfVHlwZXNdLnhtbFBLAQItABQABgAIAAAAIQA4/SH/1gAAAJQBAAALAAAAAAAAAAAAAAAA&#10;AC8BAABfcmVscy8ucmVsc1BLAQItABQABgAIAAAAIQBDRCDGMwIAAFoEAAAOAAAAAAAAAAAAAAAA&#10;AC4CAABkcnMvZTJvRG9jLnhtbFBLAQItABQABgAIAAAAIQBiVboh3wAAAAkBAAAPAAAAAAAAAAAA&#10;AAAAAI0EAABkcnMvZG93bnJldi54bWxQSwUGAAAAAAQABADzAAAAmQUAAAAA&#10;">
                <v:stroke endarrow="block"/>
              </v:line>
            </w:pict>
          </mc:Fallback>
        </mc:AlternateContent>
      </w:r>
      <w:r>
        <w:rPr>
          <w:rFonts w:ascii="Verdana" w:hAnsi="Verdana"/>
          <w:i/>
          <w:noProof/>
          <w:sz w:val="20"/>
          <w:szCs w:val="20"/>
          <w:lang w:val="ca-ES" w:eastAsia="ca-ES"/>
        </w:rPr>
        <mc:AlternateContent>
          <mc:Choice Requires="wps">
            <w:drawing>
              <wp:anchor distT="0" distB="0" distL="114300" distR="114300" simplePos="0" relativeHeight="251660288" behindDoc="0" locked="0" layoutInCell="1" allowOverlap="1" wp14:anchorId="1BA1E682" wp14:editId="2D14BEBA">
                <wp:simplePos x="0" y="0"/>
                <wp:positionH relativeFrom="column">
                  <wp:posOffset>1028700</wp:posOffset>
                </wp:positionH>
                <wp:positionV relativeFrom="paragraph">
                  <wp:posOffset>391160</wp:posOffset>
                </wp:positionV>
                <wp:extent cx="114300" cy="1828800"/>
                <wp:effectExtent l="9525" t="19685" r="57150" b="8890"/>
                <wp:wrapNone/>
                <wp:docPr id="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0.8pt" to="90pt,1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WZMwIAAFoEAAAOAAAAZHJzL2Uyb0RvYy54bWysVMGO2jAQvVfqP1i+QxI2sBARVlUCvWxb&#10;pN32bmyHWHVsyzYEVPXfOzaBlvZSVeVgxvbMmzdvxlk+nTqJjtw6oVWJs3GKEVdUM6H2Jf78uhnN&#10;MXKeKEakVrzEZ+7w0+rtm2VvCj7RrZaMWwQgyhW9KXHrvSmSxNGWd8SNteEKLhttO+Jha/cJs6QH&#10;9E4mkzSdJb22zFhNuXNwWl8u8SriNw2n/lPTOO6RLDFw83G1cd2FNVktSbG3xLSCDjTIP7DoiFCQ&#10;9AZVE0/QwYo/oDpBrXa68WOqu0Q3jaA81gDVZOlv1by0xPBYC4jjzE0m9/9g6cfj1iLBSvwI8ijS&#10;QY+eheJoGqTpjSvAo1JbG4qjJ/VinjX96pDSVUvUnkeKr2cDYVmISO5CwsYZSLDrP2gGPuTgddTp&#10;1NgONVKYLyEwgIMW6BQbc741hp88onCYZflDCvwoXGXzyXwOm5CMFAEnRBvr/HuuOxSMEksoIaKS&#10;47PzF9erS3BXeiOkhHNSSIX6Ei+mk2kMcFoKFi7DnbP7XSUtOpIwPvE35L1zs/qgWARrOWHrwfZE&#10;SLCRj+p4K0AvyXHI1nGGkeTwYoJ1oSdVyAgVA+HBukzQt0W6WM/X83yUT2brUZ7W9ejdpspHs032&#10;OK0f6qqqs++BfJYXrWCMq8D/Os1Z/nfTMryryxze5vkmVHKPHsUHstf/SDo2P/T7Mjk7zc5bG6oL&#10;cwADHJ2HxxZeyK/76PXzk7D6AQAA//8DAFBLAwQUAAYACAAAACEAptWGP+AAAAAKAQAADwAAAGRy&#10;cy9kb3ducmV2LnhtbEyPwU7DMBBE70j8g7VI3KiTUqw2jVMhBBInRFuE1JsbL0lobId42wS+nu0J&#10;jjM7mn2Tr0bXihP2sQleQzpJQKAvg218peFt+3QzBxHJeGva4FHDN0ZYFZcXuclsGPwaTxuqBJf4&#10;mBkNNVGXSRnLGp2Jk9Ch59tH6J0hln0lbW8GLnetnCaJks40nj/UpsOHGsvD5ug0LLbDXXjtD++z&#10;tPna/Tx+Uvf8QlpfX433SxCEI/2F4YzP6FAw0z4cvY2iZa2mvIU0qFSBOAfmCRt7DbezhQJZ5PL/&#10;hOIXAAD//wMAUEsBAi0AFAAGAAgAAAAhALaDOJL+AAAA4QEAABMAAAAAAAAAAAAAAAAAAAAAAFtD&#10;b250ZW50X1R5cGVzXS54bWxQSwECLQAUAAYACAAAACEAOP0h/9YAAACUAQAACwAAAAAAAAAAAAAA&#10;AAAvAQAAX3JlbHMvLnJlbHNQSwECLQAUAAYACAAAACEA0RS1mTMCAABaBAAADgAAAAAAAAAAAAAA&#10;AAAuAgAAZHJzL2Uyb0RvYy54bWxQSwECLQAUAAYACAAAACEAptWGP+AAAAAKAQAADwAAAAAAAAAA&#10;AAAAAACNBAAAZHJzL2Rvd25yZXYueG1sUEsFBgAAAAAEAAQA8wAAAJoFAAAAAA==&#10;">
                <v:stroke endarrow="block"/>
              </v:line>
            </w:pict>
          </mc:Fallback>
        </mc:AlternateContent>
      </w:r>
      <w:r w:rsidRPr="00AC0800">
        <w:rPr>
          <w:rFonts w:ascii="Verdana" w:hAnsi="Verdana"/>
          <w:i/>
          <w:sz w:val="20"/>
          <w:szCs w:val="20"/>
          <w:lang w:val="en-GB"/>
        </w:rPr>
        <w:t>mvn deploy:deploy-file -</w:t>
      </w:r>
      <w:r w:rsidRPr="00AC0800">
        <w:rPr>
          <w:rFonts w:ascii="Verdana" w:hAnsi="Verdana"/>
          <w:b/>
          <w:i/>
          <w:sz w:val="20"/>
          <w:szCs w:val="20"/>
          <w:lang w:val="en-GB"/>
        </w:rPr>
        <w:t>DgroupId</w:t>
      </w:r>
      <w:r w:rsidRPr="00AC0800">
        <w:rPr>
          <w:rFonts w:ascii="Verdana" w:hAnsi="Verdana"/>
          <w:i/>
          <w:sz w:val="20"/>
          <w:szCs w:val="20"/>
          <w:lang w:val="en-GB"/>
        </w:rPr>
        <w:t>=</w:t>
      </w:r>
      <w:r w:rsidRPr="00AC0800">
        <w:rPr>
          <w:rFonts w:ascii="Verdana" w:hAnsi="Verdana"/>
          <w:i/>
          <w:color w:val="800080"/>
          <w:sz w:val="20"/>
          <w:szCs w:val="20"/>
          <w:lang w:val="en-GB"/>
        </w:rPr>
        <w:t>android</w:t>
      </w:r>
      <w:r w:rsidRPr="00AC0800">
        <w:rPr>
          <w:rFonts w:ascii="Verdana" w:hAnsi="Verdana"/>
          <w:i/>
          <w:sz w:val="20"/>
          <w:szCs w:val="20"/>
          <w:lang w:val="en-GB"/>
        </w:rPr>
        <w:t xml:space="preserve"> -</w:t>
      </w:r>
      <w:r w:rsidRPr="00AC0800">
        <w:rPr>
          <w:rFonts w:ascii="Verdana" w:hAnsi="Verdana"/>
          <w:b/>
          <w:i/>
          <w:sz w:val="20"/>
          <w:szCs w:val="20"/>
          <w:lang w:val="en-GB"/>
        </w:rPr>
        <w:t>DartifactId</w:t>
      </w:r>
      <w:r w:rsidRPr="00AC0800">
        <w:rPr>
          <w:rFonts w:ascii="Verdana" w:hAnsi="Verdana"/>
          <w:i/>
          <w:sz w:val="20"/>
          <w:szCs w:val="20"/>
          <w:lang w:val="en-GB"/>
        </w:rPr>
        <w:t>=</w:t>
      </w:r>
      <w:r w:rsidRPr="00AC0800">
        <w:rPr>
          <w:rFonts w:ascii="Verdana" w:hAnsi="Verdana"/>
          <w:i/>
          <w:color w:val="800080"/>
          <w:sz w:val="20"/>
          <w:szCs w:val="20"/>
          <w:lang w:val="en-GB"/>
        </w:rPr>
        <w:t>android</w:t>
      </w:r>
      <w:r w:rsidRPr="00AC0800">
        <w:rPr>
          <w:rFonts w:ascii="Verdana" w:hAnsi="Verdana"/>
          <w:i/>
          <w:sz w:val="20"/>
          <w:szCs w:val="20"/>
          <w:lang w:val="en-GB"/>
        </w:rPr>
        <w:t xml:space="preserve"> -</w:t>
      </w:r>
      <w:r w:rsidRPr="00AC0800">
        <w:rPr>
          <w:rFonts w:ascii="Verdana" w:hAnsi="Verdana"/>
          <w:b/>
          <w:i/>
          <w:sz w:val="20"/>
          <w:szCs w:val="20"/>
          <w:lang w:val="en-GB"/>
        </w:rPr>
        <w:t>Dversion</w:t>
      </w:r>
      <w:r w:rsidRPr="00AC0800">
        <w:rPr>
          <w:rFonts w:ascii="Verdana" w:hAnsi="Verdana"/>
          <w:i/>
          <w:sz w:val="20"/>
          <w:szCs w:val="20"/>
          <w:lang w:val="en-GB"/>
        </w:rPr>
        <w:t>=</w:t>
      </w:r>
      <w:r w:rsidRPr="00AC0800">
        <w:rPr>
          <w:rFonts w:ascii="Verdana" w:hAnsi="Verdana"/>
          <w:i/>
          <w:color w:val="800080"/>
          <w:sz w:val="20"/>
          <w:szCs w:val="20"/>
          <w:lang w:val="en-GB"/>
        </w:rPr>
        <w:t>1.6_r2</w:t>
      </w:r>
      <w:r w:rsidRPr="00AC0800">
        <w:rPr>
          <w:rFonts w:ascii="Verdana" w:hAnsi="Verdana"/>
          <w:i/>
          <w:sz w:val="20"/>
          <w:szCs w:val="20"/>
          <w:lang w:val="en-GB"/>
        </w:rPr>
        <w:t xml:space="preserve"> -</w:t>
      </w:r>
      <w:r w:rsidRPr="00AC0800">
        <w:rPr>
          <w:rFonts w:ascii="Verdana" w:hAnsi="Verdana"/>
          <w:b/>
          <w:i/>
          <w:sz w:val="20"/>
          <w:szCs w:val="20"/>
          <w:lang w:val="en-GB"/>
        </w:rPr>
        <w:t>Dpackaging</w:t>
      </w:r>
      <w:r w:rsidRPr="00AC0800">
        <w:rPr>
          <w:rFonts w:ascii="Verdana" w:hAnsi="Verdana"/>
          <w:i/>
          <w:sz w:val="20"/>
          <w:szCs w:val="20"/>
          <w:lang w:val="en-GB"/>
        </w:rPr>
        <w:t>=</w:t>
      </w:r>
      <w:r w:rsidRPr="00AC0800">
        <w:rPr>
          <w:rFonts w:ascii="Verdana" w:hAnsi="Verdana"/>
          <w:i/>
          <w:color w:val="800080"/>
          <w:sz w:val="20"/>
          <w:szCs w:val="20"/>
          <w:lang w:val="en-GB"/>
        </w:rPr>
        <w:t>jar</w:t>
      </w:r>
      <w:r w:rsidRPr="00AC0800">
        <w:rPr>
          <w:rFonts w:ascii="Verdana" w:hAnsi="Verdana"/>
          <w:i/>
          <w:sz w:val="20"/>
          <w:szCs w:val="20"/>
          <w:lang w:val="en-GB"/>
        </w:rPr>
        <w:t xml:space="preserve"> -</w:t>
      </w:r>
      <w:r w:rsidRPr="00AC0800">
        <w:rPr>
          <w:rFonts w:ascii="Verdana" w:hAnsi="Verdana"/>
          <w:b/>
          <w:i/>
          <w:sz w:val="20"/>
          <w:szCs w:val="20"/>
          <w:lang w:val="en-GB"/>
        </w:rPr>
        <w:t>Dfile</w:t>
      </w:r>
      <w:r w:rsidRPr="00AC0800">
        <w:rPr>
          <w:rFonts w:ascii="Verdana" w:hAnsi="Verdana"/>
          <w:i/>
          <w:sz w:val="20"/>
          <w:szCs w:val="20"/>
          <w:lang w:val="en-GB"/>
        </w:rPr>
        <w:t>=</w:t>
      </w:r>
      <w:r w:rsidRPr="00AC0800">
        <w:rPr>
          <w:rFonts w:ascii="Verdana" w:hAnsi="Verdana"/>
          <w:i/>
          <w:color w:val="FF6600"/>
          <w:sz w:val="20"/>
          <w:szCs w:val="20"/>
          <w:lang w:val="en-GB"/>
        </w:rPr>
        <w:t>/path/to/file</w:t>
      </w:r>
      <w:r w:rsidRPr="00AC0800">
        <w:rPr>
          <w:rFonts w:ascii="Verdana" w:hAnsi="Verdana"/>
          <w:i/>
          <w:sz w:val="20"/>
          <w:szCs w:val="20"/>
          <w:lang w:val="en-GB"/>
        </w:rPr>
        <w:t xml:space="preserve"> -</w:t>
      </w:r>
      <w:r w:rsidRPr="00AC0800">
        <w:rPr>
          <w:rFonts w:ascii="Verdana" w:hAnsi="Verdana"/>
          <w:b/>
          <w:i/>
          <w:sz w:val="20"/>
          <w:szCs w:val="20"/>
          <w:lang w:val="en-GB"/>
        </w:rPr>
        <w:t>Durl</w:t>
      </w:r>
      <w:r w:rsidRPr="00AC0800">
        <w:rPr>
          <w:rFonts w:ascii="Verdana" w:hAnsi="Verdana"/>
          <w:i/>
          <w:sz w:val="20"/>
          <w:szCs w:val="20"/>
          <w:lang w:val="en-GB"/>
        </w:rPr>
        <w:t>=</w:t>
      </w:r>
      <w:r w:rsidRPr="00AC0800">
        <w:rPr>
          <w:rFonts w:ascii="Verdana" w:hAnsi="Verdana"/>
          <w:i/>
          <w:color w:val="FF6600"/>
          <w:sz w:val="20"/>
          <w:szCs w:val="20"/>
          <w:lang w:val="en-GB"/>
        </w:rPr>
        <w:t>[url]</w:t>
      </w:r>
      <w:r w:rsidRPr="00AC0800">
        <w:rPr>
          <w:rFonts w:ascii="Verdana" w:hAnsi="Verdana"/>
          <w:i/>
          <w:sz w:val="20"/>
          <w:szCs w:val="20"/>
          <w:lang w:val="en-GB"/>
        </w:rPr>
        <w:t xml:space="preserve"> -</w:t>
      </w:r>
      <w:r w:rsidRPr="00AC0800">
        <w:rPr>
          <w:rFonts w:ascii="Verdana" w:hAnsi="Verdana"/>
          <w:b/>
          <w:i/>
          <w:sz w:val="20"/>
          <w:szCs w:val="20"/>
          <w:lang w:val="en-GB"/>
        </w:rPr>
        <w:t>DrepositoryId</w:t>
      </w:r>
      <w:r w:rsidRPr="00AC0800">
        <w:rPr>
          <w:rFonts w:ascii="Verdana" w:hAnsi="Verdana"/>
          <w:i/>
          <w:sz w:val="20"/>
          <w:szCs w:val="20"/>
          <w:lang w:val="en-GB"/>
        </w:rPr>
        <w:t>=</w:t>
      </w:r>
      <w:r w:rsidRPr="00AC0800">
        <w:rPr>
          <w:rFonts w:ascii="Verdana" w:hAnsi="Verdana"/>
          <w:i/>
          <w:color w:val="FF6600"/>
          <w:sz w:val="20"/>
          <w:szCs w:val="20"/>
          <w:lang w:val="en-GB"/>
        </w:rPr>
        <w:t>[id]</w:t>
      </w:r>
    </w:p>
    <w:p w:rsidR="005A6F8A" w:rsidRPr="003B64BC" w:rsidRDefault="005A6F8A" w:rsidP="005A6F8A">
      <w:pPr>
        <w:pStyle w:val="Textoindependienteprimerasangra"/>
        <w:rPr>
          <w:rFonts w:ascii="Verdana" w:hAnsi="Verdana"/>
          <w:lang w:val="en-GB"/>
        </w:rPr>
      </w:pPr>
      <w:r>
        <w:rPr>
          <w:rFonts w:ascii="Verdana" w:hAnsi="Verdana"/>
          <w:i/>
          <w:noProof/>
          <w:lang w:val="ca-ES" w:eastAsia="ca-ES"/>
        </w:rPr>
        <mc:AlternateContent>
          <mc:Choice Requires="wps">
            <w:drawing>
              <wp:anchor distT="0" distB="0" distL="114300" distR="114300" simplePos="0" relativeHeight="251662336" behindDoc="0" locked="0" layoutInCell="1" allowOverlap="1" wp14:anchorId="6D46C5FD" wp14:editId="4F2663E2">
                <wp:simplePos x="0" y="0"/>
                <wp:positionH relativeFrom="column">
                  <wp:posOffset>1828800</wp:posOffset>
                </wp:positionH>
                <wp:positionV relativeFrom="paragraph">
                  <wp:posOffset>40640</wp:posOffset>
                </wp:positionV>
                <wp:extent cx="1943100" cy="228600"/>
                <wp:effectExtent l="9525" t="12065" r="9525" b="6985"/>
                <wp:wrapNone/>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http://repository.summa</w:t>
                            </w:r>
                            <w:r w:rsidRPr="00291695">
                              <w:rPr>
                                <w:rStyle w:val="CdigoHTML"/>
                                <w:rFonts w:ascii="Verdana" w:hAnsi="Verdana"/>
                                <w:i/>
                                <w:sz w:val="14"/>
                                <w:szCs w:val="14"/>
                                <w:lang w:val="en-GB"/>
                              </w:rPr>
                              <w:t>.org/maven2</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2" type="#_x0000_t202" style="position:absolute;left:0;text-align:left;margin-left:2in;margin-top:3.2pt;width:153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WEwLgIAAFkEAAAOAAAAZHJzL2Uyb0RvYy54bWysVNtu2zAMfR+wfxD0vtjxkiw24hRdugwD&#10;ugvQ7gNkWbaFyaImKbG7ry8lp2l2exnmB4EUqUPykPTmauwVOQrrJOiSzmcpJUJzqKVuS/r1fv9q&#10;TYnzTNdMgRYlfRCOXm1fvtgMphAZdKBqYQmCaFcMpqSd96ZIEsc70TM3AyM0GhuwPfOo2japLRsQ&#10;vVdJlqarZABbGwtcOIe3N5ORbiN+0wjuPzeNE56okmJuPp42nlU4k+2GFa1lppP8lAb7hyx6JjUG&#10;PUPdMM/IwcrfoHrJLTho/IxDn0DTSC5iDVjNPP2lmruOGRFrQXKcOdPk/h8s/3T8YomsS7rKKdGs&#10;xx7di9GTtzCSdaBnMK5ArzuDfn7Ea2xzLNWZW+DfHNGw65huxbW1MHSC1ZjePLxMLp5OOC6AVMNH&#10;qDEMO3iIQGNj+8AdskEQHdv0cG5NSIWHkPni9TxFE0dblq1XKIcQrHh6bazz7wX0JAgltdj6iM6O&#10;t85Prk8uIZgDJeu9VCoqtq12ypIjwzHZ45fnJ/Sf3JQmQ0nzZbacCPgrRBq/P0H00uO8K9mXdH12&#10;YkWg7Z2uMU1WeCbVJGN1Sp94DNRNJPqxGmPHslWIEEiuoH5AZi1M8437iEIH9gclA852Sd33A7OC&#10;EvVBY3fy+WIRliEqi+WbDBV7aakuLUxzhCqpp2QSd35aoIOxsu0w0jQPGq6xo42MZD9ndcof5ze2&#10;67RrYUEu9ej1/EfYPgIAAP//AwBQSwMEFAAGAAgAAAAhAPjp6fTbAAAACAEAAA8AAABkcnMvZG93&#10;bnJldi54bWxMj0FOwzAQRfdI3MEaJHbUaRRCCHEqhMQCsSmBAzjxNDHY4yh223B7hhUsv/7ozfvN&#10;bvVOnHCJNpCC7SYDgTQEY2lU8PH+fFOBiEmT0S4QKvjGCLv28qLRtQlnesNTl0bBEIq1VjClNNdS&#10;xmFCr+MmzEjcHcLideK4jNIs+sxw72SeZaX02hJ/mPSMTxMOX93RKyhLqvwePw/7V/vSaTfc0db2&#10;Sl1frY8PIBKu6e8YfvVZHVp26sORTBROQV5VvCUxrADB/e19wblXUOQFyLaR/we0PwAAAP//AwBQ&#10;SwECLQAUAAYACAAAACEAtoM4kv4AAADhAQAAEwAAAAAAAAAAAAAAAAAAAAAAW0NvbnRlbnRfVHlw&#10;ZXNdLnhtbFBLAQItABQABgAIAAAAIQA4/SH/1gAAAJQBAAALAAAAAAAAAAAAAAAAAC8BAABfcmVs&#10;cy8ucmVsc1BLAQItABQABgAIAAAAIQC0zWEwLgIAAFkEAAAOAAAAAAAAAAAAAAAAAC4CAABkcnMv&#10;ZTJvRG9jLnhtbFBLAQItABQABgAIAAAAIQD46en02wAAAAgBAAAPAAAAAAAAAAAAAAAAAIg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http://repository.summa</w:t>
                      </w:r>
                      <w:r w:rsidRPr="00291695">
                        <w:rPr>
                          <w:rStyle w:val="CdigoHTML"/>
                          <w:rFonts w:ascii="Verdana" w:hAnsi="Verdana"/>
                          <w:i/>
                          <w:sz w:val="14"/>
                          <w:szCs w:val="14"/>
                          <w:lang w:val="en-GB"/>
                        </w:rPr>
                        <w:t>.org/maven2</w:t>
                      </w:r>
                    </w:p>
                    <w:p w:rsidR="005A6F8A" w:rsidRPr="00291695" w:rsidRDefault="005A6F8A" w:rsidP="005A6F8A">
                      <w:pPr>
                        <w:rPr>
                          <w:szCs w:val="16"/>
                        </w:rPr>
                      </w:pPr>
                    </w:p>
                  </w:txbxContent>
                </v:textbox>
              </v:shape>
            </w:pict>
          </mc:Fallback>
        </mc:AlternateContent>
      </w:r>
    </w:p>
    <w:p w:rsidR="005A6F8A" w:rsidRPr="003B64BC" w:rsidRDefault="005A6F8A" w:rsidP="005A6F8A">
      <w:pPr>
        <w:rPr>
          <w:rFonts w:ascii="Verdana" w:hAnsi="Verdana"/>
          <w:sz w:val="20"/>
          <w:szCs w:val="20"/>
          <w:lang w:val="en-GB"/>
        </w:rPr>
      </w:pPr>
    </w:p>
    <w:p w:rsidR="005A6F8A" w:rsidRPr="00084FFE" w:rsidRDefault="005A6F8A" w:rsidP="005A6F8A">
      <w:pPr>
        <w:pStyle w:val="Textoindependienteprimerasangra2"/>
        <w:rPr>
          <w:rFonts w:ascii="Verdana" w:hAnsi="Verdana"/>
          <w:i/>
          <w:sz w:val="20"/>
          <w:szCs w:val="20"/>
          <w:lang w:val="en-GB"/>
        </w:rPr>
      </w:pPr>
      <w:r w:rsidRPr="00084FFE">
        <w:rPr>
          <w:rFonts w:ascii="Verdana" w:hAnsi="Verdana"/>
          <w:i/>
          <w:sz w:val="20"/>
          <w:szCs w:val="20"/>
          <w:lang w:val="en-GB"/>
        </w:rPr>
        <w:t>&lt;?xml version=”</w:t>
      </w:r>
      <w:smartTag w:uri="urn:schemas-microsoft-com:office:smarttags" w:element="metricconverter">
        <w:smartTagPr>
          <w:attr w:name="ProductID" w:val="1.0”"/>
        </w:smartTagPr>
        <w:r w:rsidRPr="00084FFE">
          <w:rPr>
            <w:rFonts w:ascii="Verdana" w:hAnsi="Verdana"/>
            <w:i/>
            <w:sz w:val="20"/>
            <w:szCs w:val="20"/>
            <w:lang w:val="en-GB"/>
          </w:rPr>
          <w:t>1.0”</w:t>
        </w:r>
      </w:smartTag>
      <w:r w:rsidRPr="00084FFE">
        <w:rPr>
          <w:rFonts w:ascii="Verdana" w:hAnsi="Verdana"/>
          <w:i/>
          <w:sz w:val="20"/>
          <w:szCs w:val="20"/>
          <w:lang w:val="en-GB"/>
        </w:rPr>
        <w:t xml:space="preserve"> encoding=”UTF-</w:t>
      </w:r>
      <w:smartTag w:uri="urn:schemas-microsoft-com:office:smarttags" w:element="metricconverter">
        <w:smartTagPr>
          <w:attr w:name="ProductID" w:val="8”"/>
        </w:smartTagPr>
        <w:r w:rsidRPr="00084FFE">
          <w:rPr>
            <w:rFonts w:ascii="Verdana" w:hAnsi="Verdana"/>
            <w:i/>
            <w:sz w:val="20"/>
            <w:szCs w:val="20"/>
            <w:lang w:val="en-GB"/>
          </w:rPr>
          <w:t>8”</w:t>
        </w:r>
      </w:smartTag>
      <w:r w:rsidRPr="00084FFE">
        <w:rPr>
          <w:rFonts w:ascii="Verdana" w:hAnsi="Verdana"/>
          <w:i/>
          <w:sz w:val="20"/>
          <w:szCs w:val="20"/>
          <w:lang w:val="en-GB"/>
        </w:rPr>
        <w:t xml:space="preserve">?&gt;  </w:t>
      </w:r>
    </w:p>
    <w:p w:rsidR="005A6F8A" w:rsidRPr="00084FFE" w:rsidRDefault="005A6F8A" w:rsidP="005A6F8A">
      <w:pPr>
        <w:pStyle w:val="Textoindependienteprimerasangra2"/>
        <w:rPr>
          <w:rFonts w:ascii="Verdana" w:hAnsi="Verdana"/>
          <w:i/>
          <w:sz w:val="20"/>
          <w:szCs w:val="20"/>
          <w:lang w:val="en-GB"/>
        </w:rPr>
      </w:pPr>
      <w:r w:rsidRPr="00084FFE">
        <w:rPr>
          <w:rFonts w:ascii="Verdana" w:hAnsi="Verdana"/>
          <w:i/>
          <w:sz w:val="20"/>
          <w:szCs w:val="20"/>
          <w:lang w:val="en-GB"/>
        </w:rPr>
        <w:t xml:space="preserve">&lt;settings&gt;  </w:t>
      </w:r>
    </w:p>
    <w:p w:rsidR="005A6F8A" w:rsidRPr="00084FFE" w:rsidRDefault="005A6F8A" w:rsidP="005A6F8A">
      <w:pPr>
        <w:pStyle w:val="Textoindependienteprimerasangra2"/>
        <w:ind w:left="493"/>
        <w:rPr>
          <w:rFonts w:ascii="Verdana" w:hAnsi="Verdana"/>
          <w:i/>
          <w:sz w:val="20"/>
          <w:szCs w:val="20"/>
          <w:lang w:val="en-GB"/>
        </w:rPr>
      </w:pPr>
      <w:r>
        <w:rPr>
          <w:rFonts w:ascii="Verdana" w:hAnsi="Verdana"/>
          <w:i/>
          <w:noProof/>
          <w:sz w:val="20"/>
          <w:szCs w:val="20"/>
          <w:lang w:val="ca-ES" w:eastAsia="ca-ES"/>
        </w:rPr>
        <mc:AlternateContent>
          <mc:Choice Requires="wps">
            <w:drawing>
              <wp:anchor distT="0" distB="0" distL="114300" distR="114300" simplePos="0" relativeHeight="251663360" behindDoc="0" locked="0" layoutInCell="1" allowOverlap="1" wp14:anchorId="4BE70D39" wp14:editId="79F33119">
                <wp:simplePos x="0" y="0"/>
                <wp:positionH relativeFrom="column">
                  <wp:posOffset>2743200</wp:posOffset>
                </wp:positionH>
                <wp:positionV relativeFrom="paragraph">
                  <wp:posOffset>184150</wp:posOffset>
                </wp:positionV>
                <wp:extent cx="756285" cy="2352040"/>
                <wp:effectExtent l="9525" t="31750" r="53340" b="6985"/>
                <wp:wrapNone/>
                <wp:docPr id="6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6285" cy="2352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4.5pt" to="275.55pt,1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mONgIAAFoEAAAOAAAAZHJzL2Uyb0RvYy54bWysVE2P2jAQvVfqf7B8h3xsYCEirKoEeqEt&#10;0m57N7ZDrDq2ZRsCqvrfOzYsu9teqqo5OOPMzPObmecsHk69REdundCqwtk4xYgrqplQ+wp/fVqP&#10;Zhg5TxQjUite4TN3+GH5/t1iMCXPdacl4xYBiHLlYCrceW/KJHG04z1xY224AmerbU88bO0+YZYM&#10;gN7LJE/TaTJoy4zVlDsHX5uLEy8jftty6r+0reMeyQoDNx9XG9ddWJPlgpR7S0wn6JUG+QcWPREK&#10;Dr1BNcQTdLDiD6heUKudbv2Y6j7RbSsojzVANVn6WzWPHTE81gLNcebWJvf/YOnn49YiwSo8hUkp&#10;0sOMNkJxNA+tGYwrIaJWWxuKoyf1aDaafndI6bojas8jxaezgbQsZCRvUsLGGThgN3zSDGLIwevY&#10;p1Nre9RKYb6FxAAOvUCnOJjzbTD85BGFj/eTaT6bYETBld9N8rSIk0tIGXBCtrHOf+S6R8GosIQS&#10;Iio5bpwPvF5CQrjSayFlHL5UaKjwfJJPYoLTUrDgDGHO7ne1tOhIgnziE4sEz+swqw+KRbCOE7a6&#10;2p4ICTbysTveCuiX5Dic1nOGkeRwY4J1oSdVOBEqBsJX66KgH/N0vpqtZsWoyKerUZE2zejDui5G&#10;03V2P2numrpusp+BfFaUnWCMq8D/Wc1Z8Xdqud6riw5ver41KnmLHjsKZJ/fkXQcfpj3RTk7zc5b&#10;G6oLOgABx+DrZQs35PU+Rr38Epa/AAAA//8DAFBLAwQUAAYACAAAACEA/3g3ceIAAAAKAQAADwAA&#10;AGRycy9kb3ducmV2LnhtbEyPQU+DQBCF7yb+h82YeLMLFIwgQ2OMJp6MtqZJb1t2BSw7i+y0oL/e&#10;9aSnl8l7efO9cjXbXpzM6DtHCPEiAmGodrqjBuFt83h1A8KzIq16Rwbhy3hYVednpSq0m+jVnNbc&#10;iFBCvlAILfNQSOnr1ljlF24wFLx3N1rF4RwbqUc1hXLbyySKrqVVHYUPrRrMfWvqw/poEfLNlLmX&#10;8bBN4+5z9/3wwcPTMyNeXsx3tyDYzPwXhl/8gA5VYNq7I2kveoR0mYQtjJDkQUMgy+IYxB5hmecp&#10;yKqU/ydUPwAAAP//AwBQSwECLQAUAAYACAAAACEAtoM4kv4AAADhAQAAEwAAAAAAAAAAAAAAAAAA&#10;AAAAW0NvbnRlbnRfVHlwZXNdLnhtbFBLAQItABQABgAIAAAAIQA4/SH/1gAAAJQBAAALAAAAAAAA&#10;AAAAAAAAAC8BAABfcmVscy8ucmVsc1BLAQItABQABgAIAAAAIQAK/8mONgIAAFoEAAAOAAAAAAAA&#10;AAAAAAAAAC4CAABkcnMvZTJvRG9jLnhtbFBLAQItABQABgAIAAAAIQD/eDdx4gAAAAoBAAAPAAAA&#10;AAAAAAAAAAAAAJAEAABkcnMvZG93bnJldi54bWxQSwUGAAAAAAQABADzAAAAnwUAAAAA&#10;">
                <v:stroke endarrow="block"/>
              </v:line>
            </w:pict>
          </mc:Fallback>
        </mc:AlternateContent>
      </w:r>
      <w:r w:rsidRPr="00084FFE">
        <w:rPr>
          <w:rFonts w:ascii="Verdana" w:hAnsi="Verdana"/>
          <w:i/>
          <w:sz w:val="20"/>
          <w:szCs w:val="20"/>
          <w:lang w:val="en-GB"/>
        </w:rPr>
        <w:t>&lt;localRepository&gt;</w:t>
      </w:r>
      <w:r w:rsidRPr="00845B67">
        <w:rPr>
          <w:rFonts w:ascii="Verdana" w:hAnsi="Verdana"/>
          <w:i/>
          <w:color w:val="FF0000"/>
          <w:sz w:val="18"/>
          <w:szCs w:val="18"/>
          <w:lang w:val="en-GB"/>
        </w:rPr>
        <w:t>c:\Documents and Settings\peres\.m2/repository</w:t>
      </w:r>
      <w:r w:rsidRPr="00084FFE">
        <w:rPr>
          <w:rFonts w:ascii="Verdana" w:hAnsi="Verdana"/>
          <w:i/>
          <w:sz w:val="20"/>
          <w:szCs w:val="20"/>
          <w:lang w:val="en-GB"/>
        </w:rPr>
        <w:t xml:space="preserve">&lt;/localRepository&gt;  </w:t>
      </w:r>
    </w:p>
    <w:p w:rsidR="005A6F8A" w:rsidRPr="00084FFE" w:rsidRDefault="005A6F8A" w:rsidP="005A6F8A">
      <w:pPr>
        <w:pStyle w:val="Textoindependienteprimerasangra2"/>
        <w:ind w:left="493"/>
        <w:rPr>
          <w:rFonts w:ascii="Verdana" w:hAnsi="Verdana"/>
          <w:i/>
          <w:sz w:val="20"/>
          <w:szCs w:val="20"/>
          <w:lang w:val="en-GB"/>
        </w:rPr>
      </w:pPr>
      <w:r w:rsidRPr="00084FFE">
        <w:rPr>
          <w:rFonts w:ascii="Verdana" w:hAnsi="Verdana"/>
          <w:i/>
          <w:sz w:val="20"/>
          <w:szCs w:val="20"/>
          <w:lang w:val="en-GB"/>
        </w:rPr>
        <w:t xml:space="preserve">&lt;servers&gt;  </w:t>
      </w:r>
    </w:p>
    <w:p w:rsidR="005A6F8A" w:rsidRPr="00084FFE" w:rsidRDefault="005A6F8A" w:rsidP="005A6F8A">
      <w:pPr>
        <w:pStyle w:val="Textoindependienteprimerasangra2"/>
        <w:ind w:left="703"/>
        <w:rPr>
          <w:rFonts w:ascii="Verdana" w:hAnsi="Verdana"/>
          <w:i/>
          <w:sz w:val="20"/>
          <w:szCs w:val="20"/>
          <w:lang w:val="en-GB"/>
        </w:rPr>
      </w:pPr>
      <w:r w:rsidRPr="00084FFE">
        <w:rPr>
          <w:rFonts w:ascii="Verdana" w:hAnsi="Verdana"/>
          <w:i/>
          <w:sz w:val="20"/>
          <w:szCs w:val="20"/>
          <w:lang w:val="en-GB"/>
        </w:rPr>
        <w:t xml:space="preserve">&lt;server&gt;  </w:t>
      </w:r>
    </w:p>
    <w:p w:rsidR="005A6F8A" w:rsidRPr="00084FFE" w:rsidRDefault="005A6F8A" w:rsidP="005A6F8A">
      <w:pPr>
        <w:pStyle w:val="Textoindependienteprimerasangra2"/>
        <w:ind w:left="913"/>
        <w:rPr>
          <w:rFonts w:ascii="Verdana" w:hAnsi="Verdana"/>
          <w:i/>
          <w:sz w:val="20"/>
          <w:szCs w:val="20"/>
          <w:lang w:val="en-GB"/>
        </w:rPr>
      </w:pPr>
      <w:r w:rsidRPr="00084FFE">
        <w:rPr>
          <w:rFonts w:ascii="Verdana" w:hAnsi="Verdana"/>
          <w:i/>
          <w:sz w:val="20"/>
          <w:szCs w:val="20"/>
          <w:lang w:val="en-GB"/>
        </w:rPr>
        <w:t>&lt;id&gt;</w:t>
      </w:r>
      <w:r w:rsidRPr="00084FFE">
        <w:rPr>
          <w:rFonts w:ascii="Verdana" w:hAnsi="Verdana"/>
          <w:i/>
          <w:color w:val="FF0000"/>
          <w:sz w:val="20"/>
          <w:szCs w:val="20"/>
          <w:lang w:val="en-GB"/>
        </w:rPr>
        <w:t>summa.org</w:t>
      </w:r>
      <w:r w:rsidRPr="00084FFE">
        <w:rPr>
          <w:rFonts w:ascii="Verdana" w:hAnsi="Verdana"/>
          <w:i/>
          <w:sz w:val="20"/>
          <w:szCs w:val="20"/>
          <w:lang w:val="en-GB"/>
        </w:rPr>
        <w:t xml:space="preserve">&lt;/id&gt;  </w:t>
      </w:r>
    </w:p>
    <w:p w:rsidR="005A6F8A" w:rsidRPr="00084FFE" w:rsidRDefault="005A6F8A" w:rsidP="005A6F8A">
      <w:pPr>
        <w:pStyle w:val="Textoindependienteprimerasangra2"/>
        <w:ind w:left="913"/>
        <w:rPr>
          <w:rFonts w:ascii="Verdana" w:hAnsi="Verdana"/>
          <w:i/>
          <w:sz w:val="20"/>
          <w:szCs w:val="20"/>
          <w:lang w:val="en-GB"/>
        </w:rPr>
      </w:pPr>
      <w:r w:rsidRPr="00084FFE">
        <w:rPr>
          <w:rFonts w:ascii="Verdana" w:hAnsi="Verdana"/>
          <w:i/>
          <w:sz w:val="20"/>
          <w:szCs w:val="20"/>
          <w:lang w:val="en-GB"/>
        </w:rPr>
        <w:lastRenderedPageBreak/>
        <w:t xml:space="preserve">&lt;username&gt;maven&lt;/username&gt;  </w:t>
      </w:r>
    </w:p>
    <w:p w:rsidR="005A6F8A" w:rsidRPr="00084FFE" w:rsidRDefault="005A6F8A" w:rsidP="005A6F8A">
      <w:pPr>
        <w:pStyle w:val="Textoindependienteprimerasangra2"/>
        <w:ind w:left="913"/>
        <w:rPr>
          <w:rFonts w:ascii="Verdana" w:hAnsi="Verdana"/>
          <w:i/>
          <w:sz w:val="20"/>
          <w:szCs w:val="20"/>
          <w:lang w:val="en-GB"/>
        </w:rPr>
      </w:pPr>
      <w:r w:rsidRPr="00084FFE">
        <w:rPr>
          <w:rFonts w:ascii="Verdana" w:hAnsi="Verdana"/>
          <w:i/>
          <w:sz w:val="20"/>
          <w:szCs w:val="20"/>
          <w:lang w:val="en-GB"/>
        </w:rPr>
        <w:t xml:space="preserve">&lt;password&gt;s3cr3t0&lt;/password&gt;  </w:t>
      </w:r>
    </w:p>
    <w:p w:rsidR="005A6F8A" w:rsidRPr="00084FFE" w:rsidRDefault="005A6F8A" w:rsidP="005A6F8A">
      <w:pPr>
        <w:pStyle w:val="Textoindependienteprimerasangra2"/>
        <w:ind w:left="703"/>
        <w:rPr>
          <w:rFonts w:ascii="Verdana" w:hAnsi="Verdana"/>
          <w:i/>
          <w:sz w:val="20"/>
          <w:szCs w:val="20"/>
          <w:lang w:val="en-GB"/>
        </w:rPr>
      </w:pPr>
      <w:r w:rsidRPr="00084FFE">
        <w:rPr>
          <w:rFonts w:ascii="Verdana" w:hAnsi="Verdana"/>
          <w:i/>
          <w:sz w:val="20"/>
          <w:szCs w:val="20"/>
          <w:lang w:val="en-GB"/>
        </w:rPr>
        <w:t xml:space="preserve">&lt;/server&gt;  </w:t>
      </w:r>
    </w:p>
    <w:p w:rsidR="005A6F8A" w:rsidRPr="00084FFE" w:rsidRDefault="005A6F8A" w:rsidP="005A6F8A">
      <w:pPr>
        <w:pStyle w:val="Textoindependienteprimerasangra2"/>
        <w:ind w:left="493"/>
        <w:rPr>
          <w:rFonts w:ascii="Verdana" w:hAnsi="Verdana"/>
          <w:i/>
          <w:sz w:val="20"/>
          <w:szCs w:val="20"/>
          <w:lang w:val="en-GB"/>
        </w:rPr>
      </w:pPr>
      <w:r w:rsidRPr="00084FFE">
        <w:rPr>
          <w:rFonts w:ascii="Verdana" w:hAnsi="Verdana"/>
          <w:i/>
          <w:sz w:val="20"/>
          <w:szCs w:val="20"/>
          <w:lang w:val="en-GB"/>
        </w:rPr>
        <w:t xml:space="preserve">&lt;/servers&gt;  </w:t>
      </w:r>
    </w:p>
    <w:p w:rsidR="005A6F8A" w:rsidRPr="003B64BC" w:rsidRDefault="005A6F8A" w:rsidP="005A6F8A">
      <w:pPr>
        <w:pStyle w:val="Textoindependienteprimerasangra2"/>
        <w:rPr>
          <w:rFonts w:ascii="Verdana" w:hAnsi="Verdana"/>
          <w:i/>
          <w:lang w:val="en-GB"/>
        </w:rPr>
      </w:pPr>
      <w:r w:rsidRPr="00084FFE">
        <w:rPr>
          <w:rFonts w:ascii="Verdana" w:hAnsi="Verdana"/>
          <w:i/>
          <w:sz w:val="20"/>
          <w:szCs w:val="20"/>
          <w:lang w:val="en-GB"/>
        </w:rPr>
        <w:t>&lt;/settings&gt;</w:t>
      </w:r>
    </w:p>
    <w:p w:rsidR="005A6F8A" w:rsidRPr="003B64BC"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r>
        <w:rPr>
          <w:rFonts w:ascii="Verdana" w:hAnsi="Verdana"/>
          <w:noProof/>
          <w:sz w:val="20"/>
          <w:szCs w:val="20"/>
          <w:lang w:val="ca-ES" w:eastAsia="ca-ES"/>
        </w:rPr>
        <w:drawing>
          <wp:inline distT="0" distB="0" distL="0" distR="0" wp14:anchorId="5A05BC33" wp14:editId="2911E92A">
            <wp:extent cx="3200400" cy="148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1485900"/>
                    </a:xfrm>
                    <a:prstGeom prst="rect">
                      <a:avLst/>
                    </a:prstGeom>
                    <a:noFill/>
                    <a:ln>
                      <a:noFill/>
                    </a:ln>
                  </pic:spPr>
                </pic:pic>
              </a:graphicData>
            </a:graphic>
          </wp:inline>
        </w:drawing>
      </w:r>
    </w:p>
    <w:p w:rsidR="005A6F8A" w:rsidRPr="003B64BC"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673600" behindDoc="0" locked="0" layoutInCell="1" allowOverlap="1" wp14:anchorId="6C08CE26" wp14:editId="28D96996">
                <wp:simplePos x="0" y="0"/>
                <wp:positionH relativeFrom="column">
                  <wp:posOffset>342900</wp:posOffset>
                </wp:positionH>
                <wp:positionV relativeFrom="paragraph">
                  <wp:posOffset>-228600</wp:posOffset>
                </wp:positionV>
                <wp:extent cx="571500" cy="228600"/>
                <wp:effectExtent l="9525" t="9525" r="9525" b="9525"/>
                <wp:wrapNone/>
                <wp:docPr id="6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versió</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3" type="#_x0000_t202" style="position:absolute;margin-left:27pt;margin-top:-18pt;width:4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VdMAIAAFkEAAAOAAAAZHJzL2Uyb0RvYy54bWysVNuO2yAQfa/Uf0C8N74oVyvOapttqkrb&#10;i7TbD8AYx6iYoUBip1/fASdptlVfqvoBATOcmTlnxuu7oVPkKKyToEuaTVJKhOZQS70v6dfn3Zsl&#10;Jc4zXTMFWpT0JBy927x+te5NIXJoQdXCEgTRruhNSVvvTZEkjreiY24CRmg0NmA75vFo90ltWY/o&#10;nUryNJ0nPdjaWODCObx9GI10E/GbRnD/uWmc8ESVFHPzcbVxrcKabNas2FtmWsnPabB/yKJjUmPQ&#10;K9QD84wcrPwDqpPcgoPGTzh0CTSN5CLWgNVk6W/VPLXMiFgLkuPMlSb3/2D5p+MXS2Rd0vmCEs06&#10;1OhZDJ68hYFkq8BPb1yBbk8GHf2A96hzrNWZR+DfHNGwbZnei3troW8FqzG/LLxMbp6OOC6AVP1H&#10;qDEOO3iIQENju0Ae0kEQHXU6XbUJuXC8nC2yWYoWjqY8X85xHyKw4vLYWOffC+hI2JTUovQRnB0f&#10;nR9dLy4hlgMl651UKh7svtoqS44M22SH3ypWjugv3JQmfUlXs3w21v9XiDR+5wRfQHTSY78r2ZV0&#10;eXViRWDtna4xTVZ4JtW4x/hKn2kMzI0c+qEaomL54iJPBfUJibUw9jfOI25asD8o6bG3S+q+H5gV&#10;lKgPGsVZZdNpGIZ4mM4WOR7sraW6tTDNEaqknpJxu/XjAB2MlfsWI43toOEeBW1kJDsoP2Z1zh/7&#10;N8p1nrUwILfn6PXrj7D5CQAA//8DAFBLAwQUAAYACAAAACEATrzTx9oAAAAHAQAADwAAAGRycy9k&#10;b3ducmV2LnhtbEyPwU7DMBBE70j8g7VIvbVOoYQqxKkQEoeKS0n5gE28TQz2OordNvw9zgluu7Oj&#10;mbflbnJWXGgMxrOC9SoDQdx6bbhT8Hl8W25BhIis0XomBT8UYFfd3pRYaH/lD7rUsRMphEOBCvoY&#10;h0LK0PbkMKz8QJxuJz86jGkdO6lHvKZwZ+V9luXSoeHU0ONArz213/XZKchz3roDfZ0O72Zfo22f&#10;eG0apRZ308sziEhT/DPDjJ/QoUpMjT+zDsIqeNykV6KC5UOehtmwmZVGQQayKuV//uoXAAD//wMA&#10;UEsBAi0AFAAGAAgAAAAhALaDOJL+AAAA4QEAABMAAAAAAAAAAAAAAAAAAAAAAFtDb250ZW50X1R5&#10;cGVzXS54bWxQSwECLQAUAAYACAAAACEAOP0h/9YAAACUAQAACwAAAAAAAAAAAAAAAAAvAQAAX3Jl&#10;bHMvLnJlbHNQSwECLQAUAAYACAAAACEAvJiFXTACAABZBAAADgAAAAAAAAAAAAAAAAAuAgAAZHJz&#10;L2Uyb0RvYy54bWxQSwECLQAUAAYACAAAACEATrzTx9oAAAAHAQAADwAAAAAAAAAAAAAAAACKBAAA&#10;ZHJzL2Rvd25yZXYueG1sUEsFBgAAAAAEAAQA8wAAAJEFA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versió</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671552" behindDoc="0" locked="0" layoutInCell="1" allowOverlap="1" wp14:anchorId="37B47AFB" wp14:editId="21DEC0B5">
                <wp:simplePos x="0" y="0"/>
                <wp:positionH relativeFrom="column">
                  <wp:posOffset>3200400</wp:posOffset>
                </wp:positionH>
                <wp:positionV relativeFrom="paragraph">
                  <wp:posOffset>-228600</wp:posOffset>
                </wp:positionV>
                <wp:extent cx="685800" cy="228600"/>
                <wp:effectExtent l="9525" t="9525" r="9525" b="9525"/>
                <wp:wrapNone/>
                <wp:docPr id="6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artifactId</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54" type="#_x0000_t202" style="position:absolute;margin-left:252pt;margin-top:-18pt;width:54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1LwIAAFk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osFJYZp&#10;7NGjGAJ5CwOZXkV+eutLdHuw6BgGvMc+p1q9vQP+1RMD246ZvbhxDvpOsAbzm8aX2cXTEcdHkLr/&#10;CA3GYYcACWhonY7kIR0E0bFPT+fexFw4Xi6W82WOFo6molguUI4RWPn82Dof3gvQJAoVddj6BM6O&#10;dz6Mrs8uMZYHJZudVCopbl9vlSNHhmOyw2+1OqH/5KYM6Su6mhfzsf6/QuTp+xOElgHnXUldUSwH&#10;v+jEysjaO9MkOTCpRhmrU+ZEY2Ru5DAM9ZA6Vizj48hxDc0TEutgnG/cRxQ6cN8p6XG2K+q/HZgT&#10;lKgPBpuzms5mcRmSMptfFai4S0t9aWGGI1RFAyWjuA3jAh2sk/sOI43jYOAGG9rKRPZLVqf8cX5T&#10;u067FhfkUk9eL3+EzQ8AAAD//wMAUEsDBBQABgAIAAAAIQB+kUlM2wAAAAgBAAAPAAAAZHJzL2Rv&#10;d25yZXYueG1sTI/BTsMwEETvSPyDtUjcWjsFQhXiVAiJA+JSAh/gxNvEYK+j2G3D37Oc4DajHc2+&#10;qXdL8OKEc3KRNBRrBQKpj9bRoOHj/Xm1BZGyIWt8JNTwjQl2zeVFbSobz/SGpzYPgksoVUbDmPNU&#10;SZn6EYNJ6zgh8e0Q52Ay23mQdjZnLg9ebpQqZTCO+MNoJnwasf9qj0FDWdI27PHzsH91L63x/T0V&#10;rtP6+mp5fACRccl/YfjFZ3RomKmLR7JJeA136pa3ZA2rm5IFJ8piw6LToEA2tfw/oPkBAAD//wMA&#10;UEsBAi0AFAAGAAgAAAAhALaDOJL+AAAA4QEAABMAAAAAAAAAAAAAAAAAAAAAAFtDb250ZW50X1R5&#10;cGVzXS54bWxQSwECLQAUAAYACAAAACEAOP0h/9YAAACUAQAACwAAAAAAAAAAAAAAAAAvAQAAX3Jl&#10;bHMvLnJlbHNQSwECLQAUAAYACAAAACEAo9vjNS8CAABZBAAADgAAAAAAAAAAAAAAAAAuAgAAZHJz&#10;L2Uyb0RvYy54bWxQSwECLQAUAAYACAAAACEAfpFJTNsAAAAIAQAADwAAAAAAAAAAAAAAAACJBAAA&#10;ZHJzL2Rvd25yZXYueG1sUEsFBgAAAAAEAAQA8wAAAJEFA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artifactId</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669504" behindDoc="0" locked="0" layoutInCell="1" allowOverlap="1" wp14:anchorId="7993AB34" wp14:editId="311BE6B9">
                <wp:simplePos x="0" y="0"/>
                <wp:positionH relativeFrom="column">
                  <wp:posOffset>2171700</wp:posOffset>
                </wp:positionH>
                <wp:positionV relativeFrom="paragraph">
                  <wp:posOffset>-228600</wp:posOffset>
                </wp:positionV>
                <wp:extent cx="571500" cy="228600"/>
                <wp:effectExtent l="9525" t="9525" r="9525" b="9525"/>
                <wp:wrapNone/>
                <wp:docPr id="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groupId</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5" type="#_x0000_t202" style="position:absolute;margin-left:171pt;margin-top:-18pt;width:4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UeLgIAAFk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rooKNGs&#10;xx49idGTtzCSrAj8DMaV6PZo0NGPeI99jrU6cw/8qyMaNh3TO3FrLQydYA3ml4WXycXTCccFkHr4&#10;CA3GYXsPEWhsbR/IQzoIomOfjufehFw4XhZXWZGihaMpz68XKIcIrHx+bKzz7wX0JAgVtdj6CM4O&#10;985Prs8uIZYDJZutVCoqdldvlCUHhmOyxW+5PKH/5KY0GSq6LPJiqv+vEGn8/gTRS4/zrmRf0euz&#10;EysDa+90g2my0jOpJhmrU/pEY2Bu4tCP9Rg7lsckA8c1NEck1sI037iPKHRgv1My4GxX1H3bMyso&#10;UR80NmeZzedhGaIyL65yVOylpb60MM0RqqKekknc+GmB9sbKXYeRpnHQcIsNbWUk+yWrU/44v7Fd&#10;p10LC3KpR6+XP8L6BwAAAP//AwBQSwMEFAAGAAgAAAAhAFI4xVbcAAAACAEAAA8AAABkcnMvZG93&#10;bnJldi54bWxMj8FOwzAQRO9I/IO1SNxap00VqhCnQkgcEJcS+AAn3iZu7XUUu234e7YnuO3ujGbf&#10;VLvZO3HBKdpAClbLDARSF4ylXsH319tiCyImTUa7QKjgByPs6vu7SpcmXOkTL03qBYdQLLWCIaWx&#10;lDJ2A3odl2FEYu0QJq8Tr1MvzaSvHO6dXGdZIb22xB8GPeLrgN2pOXsFRUFbv8fjYf9h3xvtuida&#10;2Vapx4f55RlEwjn9meGGz+hQM1MbzmSicAryzZq7JAWLvOCBHZv8dmkVZCDrSv4vUP8CAAD//wMA&#10;UEsBAi0AFAAGAAgAAAAhALaDOJL+AAAA4QEAABMAAAAAAAAAAAAAAAAAAAAAAFtDb250ZW50X1R5&#10;cGVzXS54bWxQSwECLQAUAAYACAAAACEAOP0h/9YAAACUAQAACwAAAAAAAAAAAAAAAAAvAQAAX3Jl&#10;bHMvLnJlbHNQSwECLQAUAAYACAAAACEAvuKFHi4CAABZBAAADgAAAAAAAAAAAAAAAAAuAgAAZHJz&#10;L2Uyb0RvYy54bWxQSwECLQAUAAYACAAAACEAUjjFVtwAAAAIAQAADwAAAAAAAAAAAAAAAACIBAAA&#10;ZHJzL2Rvd25yZXYueG1sUEsFBgAAAAAEAAQA8wAAAJEFA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groupId</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674624" behindDoc="0" locked="0" layoutInCell="1" allowOverlap="1" wp14:anchorId="166F125D" wp14:editId="3E203461">
                <wp:simplePos x="0" y="0"/>
                <wp:positionH relativeFrom="column">
                  <wp:posOffset>685800</wp:posOffset>
                </wp:positionH>
                <wp:positionV relativeFrom="paragraph">
                  <wp:posOffset>0</wp:posOffset>
                </wp:positionV>
                <wp:extent cx="0" cy="571500"/>
                <wp:effectExtent l="57150" t="9525" r="57150" b="19050"/>
                <wp:wrapNone/>
                <wp:docPr id="6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5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miKQIAAEsEAAAOAAAAZHJzL2Uyb0RvYy54bWysVMGO2jAQvVfqP1i+QxIaWIgIqyqBXmgX&#10;abcfYGyHWHVsyzYEVPXfOzaB7raXqioHM7bHb968mcny8dxJdOLWCa1KnI1TjLiimgl1KPHXl81o&#10;jpHzRDEiteIlvnCHH1fv3y17U/CJbrVk3CIAUa7oTYlb702RJI62vCNurA1XcNlo2xEPW3tImCU9&#10;oHcymaTpLOm1ZcZqyp2D0/p6iVcRv2k49U9N47hHssTAzcfVxnUf1mS1JMXBEtMKOtAg/8CiI0JB&#10;0DtUTTxBRyv+gOoEtdrpxo+p7hLdNILymANkk6W/ZfPcEsNjLiCOM3eZ3P+DpV9OO4sEK/Esx0iR&#10;Dmq0FYqjSdSmN64Al0rtbMiOntWz2Wr6zSGlq5aoA48cXy4G3mVBzeTNk7BxBiLs+8+agQ85eh2F&#10;Oje2C5AgATrHelzu9eBnj+j1kMLp9CGbppFOQorbO2Od/8R1h4JRYgmcIy45bZ0PPEhxcwlhlN4I&#10;KWO1pUJ9iRfTyTQ+cFoKFi6Dm7OHfSUtOpHQL/EXk4Kb125WHxWLYC0nbD3YnggJNvJRDW8F6CM5&#10;DtE6zjCSHEYkWFd6UoWIkCsQHqxry3xfpIv1fD3PR/lkth7laV2PPm6qfDTbZA/T+kNdVXX2I5DP&#10;8qIVjHEV+N/aN8v/rj2GQbo23r2B70Ilb9GjokD29h9Jx2KH+oZ5c8Ves8vOhuzCDjo2Og/TFUbi&#10;9T56/foGrH4CAAD//wMAUEsDBBQABgAIAAAAIQD4PAnY3AAAAAcBAAAPAAAAZHJzL2Rvd25yZXYu&#10;eG1sTI9NT8MwDIbvSPyHyJO4sWQcUClNJzRpXDZA+9AEt6wxbUXjVEm6lX+PxwUulh691uvHxXx0&#10;nThhiK0nDbOpAoFUedtSrWG/W95mIGIyZE3nCTV8Y4R5eX1VmNz6M23wtE214BKKudHQpNTnUsaq&#10;QWfi1PdInH364ExiDLW0wZy53HXyTql76UxLfKExPS4arL62g9OwWS9X2WE1jFX4eJ697t7WL+8x&#10;0/pmMj49gkg4pr9luOizOpTsdPQD2Sg6ZpXxL0kDz0v8i0cND0qBLAv537/8AQAA//8DAFBLAQIt&#10;ABQABgAIAAAAIQC2gziS/gAAAOEBAAATAAAAAAAAAAAAAAAAAAAAAABbQ29udGVudF9UeXBlc10u&#10;eG1sUEsBAi0AFAAGAAgAAAAhADj9If/WAAAAlAEAAAsAAAAAAAAAAAAAAAAALwEAAF9yZWxzLy5y&#10;ZWxzUEsBAi0AFAAGAAgAAAAhAFHciaIpAgAASwQAAA4AAAAAAAAAAAAAAAAALgIAAGRycy9lMm9E&#10;b2MueG1sUEsBAi0AFAAGAAgAAAAhAPg8CdjcAAAABwEAAA8AAAAAAAAAAAAAAAAAgwQAAGRycy9k&#10;b3ducmV2LnhtbFBLBQYAAAAABAAEAPMAAACMBQ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672576" behindDoc="0" locked="0" layoutInCell="1" allowOverlap="1" wp14:anchorId="748648B9" wp14:editId="5EA0D917">
                <wp:simplePos x="0" y="0"/>
                <wp:positionH relativeFrom="column">
                  <wp:posOffset>3543300</wp:posOffset>
                </wp:positionH>
                <wp:positionV relativeFrom="paragraph">
                  <wp:posOffset>0</wp:posOffset>
                </wp:positionV>
                <wp:extent cx="228600" cy="342900"/>
                <wp:effectExtent l="9525" t="9525" r="57150" b="47625"/>
                <wp:wrapNone/>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9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hKwIAAFAEAAAOAAAAZHJzL2Uyb0RvYy54bWysVMuu2jAQ3VfqP1jeQx4EChHhqiLQzW2L&#10;dG8/wNgOserYlm0IqOq/d2wCLe2mqsrCjD0zZ868snw6dxKduHVCqwpn4xQjrqhmQh0q/OV1O5pj&#10;5DxRjEiteIUv3OGn1ds3y96UPNetloxbBCDKlb2pcOu9KZPE0ZZ3xI214QqUjbYd8XC1h4RZ0gN6&#10;J5M8TWdJry0zVlPuHLzWVyVeRfym4dR/bhrHPZIVBm4+njae+3AmqyUpD5aYVtCBBvkHFh0RCoLe&#10;oWriCTpa8QdUJ6jVTjd+THWX6KYRlMccIJss/S2bl5YYHnOB4jhzL5P7f7D002lnkWAVnk0wUqSD&#10;Hj0LxVE2D7XpjSvBZK12NmRHz+rFPGv61SGl1y1RBx45vl4M+GXBI3lwCRdnIMK+/6gZ2JCj17FQ&#10;58Z2ARJKgM6xH5d7P/jZIwqPeT6fpdA1CqpJkS9ADhFIeXM21vkPXHcoCBWWQDyCk9Oz81fTm0mI&#10;pfRWSAnvpJQK9RVeTPNpdHBaChaUQefsYb+WFp1IGJr4G+I+mFl9VCyCtZywzSB7IiTIyMeSeCug&#10;SJLjEK3jDCPJYU+CdKUnVYgICQPhQbrOzbdFutjMN/NiVOSzzahI63r0frsuRrNt9m5aT+r1us6+&#10;B/JZUbaCMa4C/9sMZ8XfzciwTdfpu0/xvVDJI3osPpC9/UfSseOhyddx2Wt22dmQXWg+jG00HlYs&#10;7MWv92j180Ow+gEAAP//AwBQSwMEFAAGAAgAAAAhAE8kjPfeAAAABwEAAA8AAABkcnMvZG93bnJl&#10;di54bWxMj0FPwzAMhe9I+w+RkXZj6dCKSmk6IaRx2WDahhDcssa01RqnStKt/HvMCS72s571/LlY&#10;jrYTZ/ShdaRgPktAIFXOtFQreDusbjIQIWoyunOECr4xwLKcXBU6N+5COzzvYy04hEKuFTQx9rmU&#10;oWrQ6jBzPRJ7X85bHXn0tTReXzjcdvI2Se6k1S3xhUb3+NRgddoPVsFus1pn7+thrPzn8/z1sN28&#10;fIRMqen1+PgAIuIY/5bhF5/RoWSmoxvIBNEpSNOMf4kKuLKd3i9YHFlwl2Uh//OXPwAAAP//AwBQ&#10;SwECLQAUAAYACAAAACEAtoM4kv4AAADhAQAAEwAAAAAAAAAAAAAAAAAAAAAAW0NvbnRlbnRfVHlw&#10;ZXNdLnhtbFBLAQItABQABgAIAAAAIQA4/SH/1gAAAJQBAAALAAAAAAAAAAAAAAAAAC8BAABfcmVs&#10;cy8ucmVsc1BLAQItABQABgAIAAAAIQAs+DkhKwIAAFAEAAAOAAAAAAAAAAAAAAAAAC4CAABkcnMv&#10;ZTJvRG9jLnhtbFBLAQItABQABgAIAAAAIQBPJIz33gAAAAcBAAAPAAAAAAAAAAAAAAAAAIUEAABk&#10;cnMvZG93bnJldi54bWxQSwUGAAAAAAQABADzAAAAkAU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670528" behindDoc="0" locked="0" layoutInCell="1" allowOverlap="1" wp14:anchorId="5BB5392C" wp14:editId="525F2373">
                <wp:simplePos x="0" y="0"/>
                <wp:positionH relativeFrom="column">
                  <wp:posOffset>2057400</wp:posOffset>
                </wp:positionH>
                <wp:positionV relativeFrom="paragraph">
                  <wp:posOffset>0</wp:posOffset>
                </wp:positionV>
                <wp:extent cx="457200" cy="342900"/>
                <wp:effectExtent l="47625" t="9525" r="9525" b="57150"/>
                <wp:wrapNone/>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9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FMwIAAFoEAAAOAAAAZHJzL2Uyb0RvYy54bWysVM2O2jAQvlfqO1i+Q342sBARVhWB9rBt&#10;kXb7AMZ2iFXHtmxDQFXfvWMHaGkvVVUOZuyZ+eabvyyeTp1ER26d0KrC2TjFiCuqmVD7Cn953Yxm&#10;GDlPFCNSK17hM3f4afn2zaI3Jc91qyXjFgGIcmVvKtx6b8okcbTlHXFjbbgCZaNtRzxc7T5hlvSA&#10;3skkT9Np0mvLjNWUOwev9aDEy4jfNJz6z03juEeywsDNx9PGcxfOZLkg5d4S0wp6oUH+gUVHhIKg&#10;N6iaeIIOVvwB1QlqtdONH1PdJbppBOUxB8gmS3/L5qUlhsdcoDjO3Mrk/h8s/XTcWiRYhac5Rop0&#10;0KNnoTjKpqE2vXElmKzU1obs6Em9mGdNvzqk9Kolas8jx9ezAb8seCR3LuHiDETY9R81Axty8DoW&#10;6tTYDjVSmA/BMYBDMdApduZ86ww/eUThsZg8QrcxoqB6KPI5yCEWKQNMcDbW+fdcdygIFZaQQgQl&#10;x2fnB9OrSTBXeiOkhHdSSoX6Cs8n+SQ6OC0FC8qgc3a/W0mLjiSMT/xd4t6ZWX1QLIK1nLD1RfZE&#10;SJCRj8XxVkC5JMchWscZRpLDxgRpoCdViAgJA+GLNEzQt3k6X8/Ws2JU5NP1qEjrevRusypG0032&#10;OKkf6tWqzr4H8llRtoIxrgL/6zRnxd9Ny2Wvhjm8zfOtUMk9eiw+kL3+R9Kx96Hdw+DsNDtvbcgu&#10;jAEMcDS+LFvYkF/v0ernJ2H5AwAA//8DAFBLAwQUAAYACAAAACEATkeTBt4AAAAHAQAADwAAAGRy&#10;cy9kb3ducmV2LnhtbEyPT0/DMAzF70h8h8hI3Fi6v9pK3QkhkDghtqFJ3LImtGWNUxpvLXx6zAku&#10;lu1nvfdzth58o86ui3UghPEoAeWoCLamEuF193izBBXZkDVNIIfw5SKs88uLzKQ29LRx5y2XSkwo&#10;pgahYm5TrWNROW/iKLSORHsPnTcsY1dq25lezH2jJ0my0N7UJAmVad195Yrj9uQRVrt+Hl664342&#10;rj/fvh8+uH16ZsTrq+HuFhS7gf+O4Rdf0CEXpkM4kY2qQZhOZvILI0gVebpaSHNAmMta55n+z5//&#10;AAAA//8DAFBLAQItABQABgAIAAAAIQC2gziS/gAAAOEBAAATAAAAAAAAAAAAAAAAAAAAAABbQ29u&#10;dGVudF9UeXBlc10ueG1sUEsBAi0AFAAGAAgAAAAhADj9If/WAAAAlAEAAAsAAAAAAAAAAAAAAAAA&#10;LwEAAF9yZWxzLy5yZWxzUEsBAi0AFAAGAAgAAAAhABj8hUUzAgAAWgQAAA4AAAAAAAAAAAAAAAAA&#10;LgIAAGRycy9lMm9Eb2MueG1sUEsBAi0AFAAGAAgAAAAhAE5HkwbeAAAABwEAAA8AAAAAAAAAAAAA&#10;AAAAjQQAAGRycy9kb3ducmV2LnhtbFBLBQYAAAAABAAEAPMAAACYBQ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668480" behindDoc="0" locked="0" layoutInCell="1" allowOverlap="1" wp14:anchorId="26DFE425" wp14:editId="76403275">
                <wp:simplePos x="0" y="0"/>
                <wp:positionH relativeFrom="column">
                  <wp:posOffset>4114800</wp:posOffset>
                </wp:positionH>
                <wp:positionV relativeFrom="paragraph">
                  <wp:posOffset>-228600</wp:posOffset>
                </wp:positionV>
                <wp:extent cx="685800" cy="228600"/>
                <wp:effectExtent l="9525" t="9525" r="9525" b="9525"/>
                <wp:wrapNone/>
                <wp:docPr id="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packaging</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6" type="#_x0000_t202" style="position:absolute;margin-left:324pt;margin-top:-18pt;width:54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3WLgIAAFk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MuMEs16&#10;7NG9GD15CyPJ5oGfwbgC3e4MOvoR77HPsVZnboF/c0TDrmO6FdfWwtAJVmN+WXiZXDydcFwAqYaP&#10;UGMcdvAQgcbG9oE8pIMgOvbp4dybkAvHy+VqsUrRwtGU56slyiECK54eG+v8ewE9CUJJLbY+grPj&#10;rfOT65NLiOVAyXovlYqKbaudsuTIcEz2+K3XJ/Sf3JQmQ0nXi3wx1f9XiDR+f4Lopcd5V7IvKZaD&#10;X3BiRWDtna6j7JlUk4zVKX2iMTA3cejHaowdex0fB44rqB+QWAvTfOM+otCB/UHJgLNdUvf9wKyg&#10;RH3Q2Jx1Np+HZYjKfPEmR8VeWqpLC9McoUrqKZnEnZ8W6GCsbDuMNI2DhmtsaCMj2c9ZnfLH+Y3t&#10;Ou1aWJBLPXo9/xG2jwAAAP//AwBQSwMEFAAGAAgAAAAhAGeyKEfbAAAACAEAAA8AAABkcnMvZG93&#10;bnJldi54bWxMj81OwzAQhO9IvIO1SNxap/ykUYhTISQOiEtJeQAn3iZu7XUUu214e7YnuM1oR9/O&#10;VJvZO3HGKdpAClbLDARSF4ylXsH37n1RgIhJk9EuECr4wQib+vam0qUJF/rCc5N6wRCKpVYwpDSW&#10;UsZuQK/jMoxIfNuHyevEduqlmfSF4d7JhyzLpdeW+MOgR3wbsDs2J68gz6nwWzzst5/2o9GuW9PK&#10;tkrd382vLyASzukvDNf6XB1q7tSGE5koHDOeCt6SFCwecxacWD9fRasgA1lX8v+A+hcAAP//AwBQ&#10;SwECLQAUAAYACAAAACEAtoM4kv4AAADhAQAAEwAAAAAAAAAAAAAAAAAAAAAAW0NvbnRlbnRfVHlw&#10;ZXNdLnhtbFBLAQItABQABgAIAAAAIQA4/SH/1gAAAJQBAAALAAAAAAAAAAAAAAAAAC8BAABfcmVs&#10;cy8ucmVsc1BLAQItABQABgAIAAAAIQBgVT3WLgIAAFkEAAAOAAAAAAAAAAAAAAAAAC4CAABkcnMv&#10;ZTJvRG9jLnhtbFBLAQItABQABgAIAAAAIQBnsihH2wAAAAgBAAAPAAAAAAAAAAAAAAAAAIg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packaging</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667456" behindDoc="0" locked="0" layoutInCell="1" allowOverlap="1" wp14:anchorId="17DCBC99" wp14:editId="0A3C0A6F">
                <wp:simplePos x="0" y="0"/>
                <wp:positionH relativeFrom="column">
                  <wp:posOffset>4572000</wp:posOffset>
                </wp:positionH>
                <wp:positionV relativeFrom="paragraph">
                  <wp:posOffset>-187325</wp:posOffset>
                </wp:positionV>
                <wp:extent cx="228600" cy="530225"/>
                <wp:effectExtent l="9525" t="12700" r="57150" b="38100"/>
                <wp:wrapNone/>
                <wp:docPr id="6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530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75pt" to="37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4ALAIAAFAEAAAOAAAAZHJzL2Uyb0RvYy54bWysVMuu2jAQ3VfqP1jeQx48ChHhqkqgm9sW&#10;6d5+gLEdYtWxLdsQUNV/79gEWtpNVTULZ5wZnzlzZpzV07mT6MStE1qVOBunGHFFNRPqUOIvr9vR&#10;AiPniWJEasVLfOEOP63fvln1puC5brVk3CIAUa7oTYlb702RJI62vCNurA1X4Gy07YiHrT0kzJIe&#10;0DuZ5Gk6T3ptmbGacufga3114nXEbxpO/eemcdwjWWLg5uNq47oPa7JekeJgiWkFHWiQf2DREaEg&#10;6R2qJp6goxV/QHWCWu1048dUd4luGkF5rAGqydLfqnlpieGxFhDHmbtM7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m2/LdLlZbBbT0TSfb0bTtK5H77fVdDTfZu9m9aSuqjr7&#10;Hshn06IVjHEV+N9mOJv+3YwMt+k6ffcpvguVPKJHRYHs7R1Jx46HJl/HZa/ZZWdDdaH5MLYxeLhi&#10;4V78uo9RP38E6x8AAAD//wMAUEsDBBQABgAIAAAAIQBbqQ1h4QAAAAoBAAAPAAAAZHJzL2Rvd25y&#10;ZXYueG1sTI/BTsMwDIbvSLxDZCRuW7qJbqXUnRDSuGyAtiEEt6wJbUXjVEm6lbfHnOBo+9fn7y9W&#10;o+3EyfjQOkKYTRMQhiqnW6oRXg/rSQYiREVadY4MwrcJsCovLwqVa3emnTntYy0YQiFXCE2MfS5l&#10;qBpjVZi63hDfPp23KvLoa6m9OjPcdnKeJAtpVUv8oVG9eWhM9bUfLMJuu95kb5thrPzH4+z58LJ9&#10;eg8Z4vXVeH8HIpox/oXhV5/VoWSnoxtIB9EhLBnPUYTJ/DYFwYlluuDNESG9SUCWhfxfofwBAAD/&#10;/wMAUEsBAi0AFAAGAAgAAAAhALaDOJL+AAAA4QEAABMAAAAAAAAAAAAAAAAAAAAAAFtDb250ZW50&#10;X1R5cGVzXS54bWxQSwECLQAUAAYACAAAACEAOP0h/9YAAACUAQAACwAAAAAAAAAAAAAAAAAvAQAA&#10;X3JlbHMvLnJlbHNQSwECLQAUAAYACAAAACEAAZouACwCAABQBAAADgAAAAAAAAAAAAAAAAAuAgAA&#10;ZHJzL2Uyb0RvYy54bWxQSwECLQAUAAYACAAAACEAW6kNYeEAAAAKAQAADwAAAAAAAAAAAAAAAACG&#10;BAAAZHJzL2Rvd25yZXYueG1sUEsFBgAAAAAEAAQA8wAAAJQFAAAAAA==&#10;">
                <v:stroke endarrow="block"/>
              </v:line>
            </w:pict>
          </mc:Fallback>
        </mc:AlternateContent>
      </w:r>
    </w:p>
    <w:p w:rsidR="005A6F8A" w:rsidRPr="003B64BC" w:rsidRDefault="005A6F8A" w:rsidP="005A6F8A">
      <w:pPr>
        <w:pStyle w:val="Sangradetextonormal"/>
        <w:rPr>
          <w:rFonts w:ascii="Verdana" w:hAnsi="Verdana"/>
          <w:lang w:val="en-GB"/>
        </w:rPr>
      </w:pPr>
      <w:r w:rsidRPr="003B64BC">
        <w:rPr>
          <w:rFonts w:ascii="Verdana" w:hAnsi="Verdana"/>
          <w:lang w:val="en-GB"/>
        </w:rPr>
        <w:t>Path to dependency:</w:t>
      </w:r>
    </w:p>
    <w:p w:rsidR="005A6F8A" w:rsidRPr="00084FFE" w:rsidRDefault="005A6F8A" w:rsidP="005A6F8A">
      <w:pPr>
        <w:rPr>
          <w:rFonts w:ascii="Verdana" w:hAnsi="Verdana"/>
          <w:sz w:val="20"/>
          <w:szCs w:val="20"/>
          <w:lang w:val="en-GB"/>
        </w:rPr>
      </w:pPr>
      <w:r w:rsidRPr="00084FFE">
        <w:rPr>
          <w:rFonts w:ascii="Verdana" w:hAnsi="Verdana"/>
          <w:sz w:val="20"/>
          <w:szCs w:val="20"/>
          <w:lang w:val="en-GB"/>
        </w:rPr>
        <w:t>1)</w:t>
      </w:r>
      <w:r w:rsidRPr="00084FFE">
        <w:rPr>
          <w:rFonts w:ascii="Verdana" w:hAnsi="Verdana"/>
          <w:sz w:val="20"/>
          <w:szCs w:val="20"/>
          <w:lang w:val="en-GB"/>
        </w:rPr>
        <w:tab/>
      </w:r>
      <w:r w:rsidRPr="006E6B89">
        <w:rPr>
          <w:rFonts w:ascii="Verdana" w:hAnsi="Verdana"/>
          <w:color w:val="00CCFF"/>
          <w:sz w:val="20"/>
          <w:szCs w:val="20"/>
          <w:lang w:val="en-GB"/>
        </w:rPr>
        <w:t>com.exadel.flamingo.samples.helloworld</w:t>
      </w:r>
      <w:r w:rsidRPr="00084FFE">
        <w:rPr>
          <w:rFonts w:ascii="Verdana" w:hAnsi="Verdana"/>
          <w:sz w:val="20"/>
          <w:szCs w:val="20"/>
          <w:lang w:val="en-GB"/>
        </w:rPr>
        <w:t>:</w:t>
      </w:r>
      <w:r w:rsidRPr="00084FFE">
        <w:rPr>
          <w:rFonts w:ascii="Verdana" w:hAnsi="Verdana"/>
          <w:color w:val="008000"/>
          <w:sz w:val="20"/>
          <w:szCs w:val="20"/>
          <w:lang w:val="en-GB"/>
        </w:rPr>
        <w:t>helloworld-sample-android</w:t>
      </w:r>
      <w:r w:rsidRPr="00084FFE">
        <w:rPr>
          <w:rFonts w:ascii="Verdana" w:hAnsi="Verdana"/>
          <w:sz w:val="20"/>
          <w:szCs w:val="20"/>
          <w:lang w:val="en-GB"/>
        </w:rPr>
        <w:t>:</w:t>
      </w:r>
      <w:r w:rsidRPr="00084FFE">
        <w:rPr>
          <w:rFonts w:ascii="Verdana" w:hAnsi="Verdana"/>
          <w:color w:val="800080"/>
          <w:sz w:val="20"/>
          <w:szCs w:val="20"/>
          <w:lang w:val="en-GB"/>
        </w:rPr>
        <w:t>apk</w:t>
      </w:r>
      <w:r w:rsidRPr="00084FFE">
        <w:rPr>
          <w:rFonts w:ascii="Verdana" w:hAnsi="Verdana"/>
          <w:sz w:val="20"/>
          <w:szCs w:val="20"/>
          <w:lang w:val="en-GB"/>
        </w:rPr>
        <w:t>:</w:t>
      </w:r>
    </w:p>
    <w:p w:rsidR="005A6F8A" w:rsidRPr="006E6B89" w:rsidRDefault="005A6F8A" w:rsidP="005A6F8A">
      <w:pPr>
        <w:rPr>
          <w:rFonts w:ascii="Verdana" w:hAnsi="Verdana"/>
          <w:color w:val="FF6600"/>
          <w:sz w:val="20"/>
          <w:szCs w:val="20"/>
          <w:lang w:val="en-GB"/>
        </w:rPr>
      </w:pPr>
      <w:r w:rsidRPr="006E6B89">
        <w:rPr>
          <w:rFonts w:ascii="Verdana" w:hAnsi="Verdana"/>
          <w:color w:val="FF6600"/>
          <w:sz w:val="20"/>
          <w:szCs w:val="20"/>
          <w:lang w:val="en-GB"/>
        </w:rPr>
        <w:t>1.0-SNAPSHOT</w:t>
      </w:r>
    </w:p>
    <w:p w:rsidR="005A6F8A" w:rsidRPr="003B64BC" w:rsidRDefault="005A6F8A" w:rsidP="005A6F8A">
      <w:pPr>
        <w:rPr>
          <w:rFonts w:ascii="Verdana" w:hAnsi="Verdana"/>
          <w:lang w:val="en-GB"/>
        </w:rPr>
      </w:pPr>
      <w:r w:rsidRPr="00084FFE">
        <w:rPr>
          <w:rFonts w:ascii="Verdana" w:hAnsi="Verdana"/>
          <w:sz w:val="20"/>
          <w:szCs w:val="20"/>
          <w:lang w:val="en-GB"/>
        </w:rPr>
        <w:t>2)</w:t>
      </w:r>
      <w:r w:rsidRPr="00084FFE">
        <w:rPr>
          <w:rFonts w:ascii="Verdana" w:hAnsi="Verdana"/>
          <w:sz w:val="20"/>
          <w:szCs w:val="20"/>
          <w:lang w:val="en-GB"/>
        </w:rPr>
        <w:tab/>
      </w:r>
      <w:r w:rsidRPr="006E6B89">
        <w:rPr>
          <w:rFonts w:ascii="Verdana" w:hAnsi="Verdana"/>
          <w:color w:val="00CCFF"/>
          <w:sz w:val="20"/>
          <w:szCs w:val="20"/>
          <w:lang w:val="en-GB"/>
        </w:rPr>
        <w:t>android</w:t>
      </w:r>
      <w:r w:rsidRPr="00084FFE">
        <w:rPr>
          <w:rFonts w:ascii="Verdana" w:hAnsi="Verdana"/>
          <w:sz w:val="20"/>
          <w:szCs w:val="20"/>
          <w:lang w:val="en-GB"/>
        </w:rPr>
        <w:t>:</w:t>
      </w:r>
      <w:r w:rsidRPr="00084FFE">
        <w:rPr>
          <w:rFonts w:ascii="Verdana" w:hAnsi="Verdana"/>
          <w:color w:val="008000"/>
          <w:sz w:val="20"/>
          <w:szCs w:val="20"/>
          <w:lang w:val="en-GB"/>
        </w:rPr>
        <w:t>android</w:t>
      </w:r>
      <w:r w:rsidRPr="00084FFE">
        <w:rPr>
          <w:rFonts w:ascii="Verdana" w:hAnsi="Verdana"/>
          <w:sz w:val="20"/>
          <w:szCs w:val="20"/>
          <w:lang w:val="en-GB"/>
        </w:rPr>
        <w:t>:</w:t>
      </w:r>
      <w:r w:rsidRPr="00084FFE">
        <w:rPr>
          <w:rFonts w:ascii="Verdana" w:hAnsi="Verdana"/>
          <w:color w:val="800080"/>
          <w:sz w:val="20"/>
          <w:szCs w:val="20"/>
          <w:lang w:val="en-GB"/>
        </w:rPr>
        <w:t>jar</w:t>
      </w:r>
      <w:r w:rsidRPr="00084FFE">
        <w:rPr>
          <w:rFonts w:ascii="Verdana" w:hAnsi="Verdana"/>
          <w:sz w:val="20"/>
          <w:szCs w:val="20"/>
          <w:lang w:val="en-GB"/>
        </w:rPr>
        <w:t>:</w:t>
      </w:r>
      <w:r w:rsidRPr="00084FFE">
        <w:rPr>
          <w:rFonts w:ascii="Verdana" w:hAnsi="Verdana"/>
          <w:color w:val="FF6600"/>
          <w:sz w:val="20"/>
          <w:szCs w:val="20"/>
          <w:lang w:val="en-GB"/>
        </w:rPr>
        <w:t>1.6_r2</w:t>
      </w:r>
    </w:p>
    <w:p w:rsidR="005A6F8A" w:rsidRPr="003B64BC" w:rsidRDefault="005A6F8A" w:rsidP="005A6F8A">
      <w:pPr>
        <w:pBdr>
          <w:bottom w:val="single" w:sz="6" w:space="1" w:color="auto"/>
        </w:pBdr>
        <w:rPr>
          <w:rFonts w:ascii="Verdana" w:hAnsi="Verdana"/>
          <w:sz w:val="20"/>
          <w:szCs w:val="20"/>
          <w:lang w:val="en-GB"/>
        </w:rPr>
      </w:pPr>
    </w:p>
    <w:p w:rsidR="005A6F8A" w:rsidRPr="00054E3E" w:rsidRDefault="005A6F8A" w:rsidP="005A6F8A">
      <w:pPr>
        <w:pStyle w:val="Textoindependiente"/>
        <w:rPr>
          <w:rFonts w:ascii="Verdana" w:hAnsi="Verdana"/>
          <w:b/>
          <w:color w:val="FF0000"/>
          <w:lang w:val="en-GB"/>
        </w:rPr>
      </w:pPr>
      <w:r w:rsidRPr="00054E3E">
        <w:rPr>
          <w:rFonts w:ascii="Verdana" w:hAnsi="Verdana"/>
          <w:b/>
          <w:color w:val="FF0000"/>
          <w:lang w:val="en-GB"/>
        </w:rPr>
        <w:t>1 required artifact is missing.</w:t>
      </w:r>
    </w:p>
    <w:p w:rsidR="005A6F8A" w:rsidRPr="003B64BC" w:rsidRDefault="005A6F8A" w:rsidP="005A6F8A">
      <w:pPr>
        <w:pStyle w:val="Textoindependiente"/>
        <w:rPr>
          <w:rFonts w:ascii="Verdana" w:hAnsi="Verdana"/>
          <w:lang w:val="en-GB"/>
        </w:rPr>
      </w:pPr>
      <w:r w:rsidRPr="003B64BC">
        <w:rPr>
          <w:rFonts w:ascii="Verdana" w:hAnsi="Verdana"/>
          <w:lang w:val="en-GB"/>
        </w:rPr>
        <w:t>for artifact:</w:t>
      </w:r>
    </w:p>
    <w:p w:rsidR="005A6F8A" w:rsidRPr="003B64BC" w:rsidRDefault="005A6F8A" w:rsidP="005A6F8A">
      <w:pPr>
        <w:pStyle w:val="Textoindependienteprimerasangra"/>
        <w:rPr>
          <w:lang w:val="en-GB"/>
        </w:rPr>
      </w:pPr>
      <w:r w:rsidRPr="003B64BC">
        <w:rPr>
          <w:lang w:val="en-GB"/>
        </w:rPr>
        <w:t>com.exadel.flamingo.samples.helloworld:helloworld-sample-android:apk:1.0-SNAPSHOT</w:t>
      </w:r>
    </w:p>
    <w:p w:rsidR="005A6F8A" w:rsidRPr="003B64BC" w:rsidRDefault="005A6F8A" w:rsidP="005A6F8A">
      <w:pPr>
        <w:rPr>
          <w:rFonts w:ascii="Verdana" w:hAnsi="Verdana"/>
          <w:lang w:val="en-GB"/>
        </w:rPr>
      </w:pPr>
      <w:r w:rsidRPr="003B64BC">
        <w:rPr>
          <w:rFonts w:ascii="Verdana" w:hAnsi="Verdana"/>
          <w:lang w:val="en-GB"/>
        </w:rPr>
        <w:t>from the specified remote repositories:</w:t>
      </w:r>
    </w:p>
    <w:p w:rsidR="005A6F8A" w:rsidRPr="003B64BC" w:rsidRDefault="005A6F8A" w:rsidP="005A6F8A">
      <w:pPr>
        <w:pStyle w:val="Sangranormal"/>
        <w:rPr>
          <w:lang w:val="en-GB"/>
        </w:rPr>
      </w:pPr>
      <w:r w:rsidRPr="003B64BC">
        <w:rPr>
          <w:lang w:val="en-GB"/>
        </w:rPr>
        <w:t>com.springsource.repository.bundles.release (</w:t>
      </w:r>
      <w:hyperlink r:id="rId45" w:history="1">
        <w:r w:rsidRPr="00AC0800">
          <w:rPr>
            <w:rStyle w:val="Hipervnculo"/>
          </w:rPr>
          <w:t>http://repository.springsource.co</w:t>
        </w:r>
      </w:hyperlink>
      <w:r w:rsidRPr="00AC0800">
        <w:rPr>
          <w:rStyle w:val="Hipervnculo"/>
        </w:rPr>
        <w:t>m/maven/bundles/release</w:t>
      </w:r>
      <w:r w:rsidRPr="003B64BC">
        <w:rPr>
          <w:lang w:val="en-GB"/>
        </w:rPr>
        <w:t>),</w:t>
      </w:r>
    </w:p>
    <w:p w:rsidR="005A6F8A" w:rsidRPr="003B64BC" w:rsidRDefault="005A6F8A" w:rsidP="005A6F8A">
      <w:pPr>
        <w:pStyle w:val="Sangradetextonormal"/>
        <w:rPr>
          <w:lang w:val="en-GB"/>
        </w:rPr>
      </w:pPr>
      <w:r w:rsidRPr="003B64BC">
        <w:rPr>
          <w:lang w:val="en-GB"/>
        </w:rPr>
        <w:t>com.springsource.repository.bundles.milestone.alt (</w:t>
      </w:r>
      <w:hyperlink r:id="rId46" w:history="1">
        <w:r w:rsidRPr="00AC0800">
          <w:rPr>
            <w:rStyle w:val="Hipervnculo"/>
          </w:rPr>
          <w:t>http://repository.springsou</w:t>
        </w:r>
      </w:hyperlink>
      <w:r w:rsidRPr="00AC0800">
        <w:rPr>
          <w:rStyle w:val="Hipervnculo"/>
        </w:rPr>
        <w:t>rce.com/maven/bundles/milestone</w:t>
      </w:r>
      <w:r w:rsidRPr="003B64BC">
        <w:rPr>
          <w:lang w:val="en-GB"/>
        </w:rPr>
        <w:t>),</w:t>
      </w:r>
    </w:p>
    <w:p w:rsidR="005A6F8A" w:rsidRPr="003B64BC" w:rsidRDefault="005A6F8A" w:rsidP="005A6F8A">
      <w:pPr>
        <w:pStyle w:val="Sangradetextonormal"/>
        <w:rPr>
          <w:lang w:val="en-GB"/>
        </w:rPr>
      </w:pPr>
      <w:r w:rsidRPr="003B64BC">
        <w:rPr>
          <w:lang w:val="en-GB"/>
        </w:rPr>
        <w:t>com.springsource.repository.bundles.external (</w:t>
      </w:r>
      <w:hyperlink r:id="rId47" w:history="1">
        <w:r w:rsidRPr="00AC0800">
          <w:rPr>
            <w:rStyle w:val="Hipervnculo"/>
          </w:rPr>
          <w:t>http://repository.springsource.c</w:t>
        </w:r>
      </w:hyperlink>
      <w:r w:rsidRPr="00AC0800">
        <w:rPr>
          <w:rStyle w:val="Hipervnculo"/>
        </w:rPr>
        <w:t>om/maven/bundles/external</w:t>
      </w:r>
      <w:r w:rsidRPr="003B64BC">
        <w:rPr>
          <w:lang w:val="en-GB"/>
        </w:rPr>
        <w:t>),</w:t>
      </w:r>
    </w:p>
    <w:p w:rsidR="005A6F8A" w:rsidRPr="003B64BC" w:rsidRDefault="005A6F8A" w:rsidP="005A6F8A">
      <w:pPr>
        <w:pStyle w:val="Sangradetextonormal"/>
        <w:rPr>
          <w:rFonts w:ascii="Verdana" w:hAnsi="Verdana"/>
          <w:lang w:val="en-GB"/>
        </w:rPr>
      </w:pPr>
      <w:r w:rsidRPr="003B64BC">
        <w:rPr>
          <w:rFonts w:ascii="Verdana" w:hAnsi="Verdana"/>
          <w:lang w:val="en-GB"/>
        </w:rPr>
        <w:t>central (</w:t>
      </w:r>
      <w:hyperlink r:id="rId48" w:history="1">
        <w:r w:rsidRPr="003B64BC">
          <w:rPr>
            <w:rStyle w:val="Hipervnculo"/>
            <w:rFonts w:ascii="Verdana" w:hAnsi="Verdana"/>
            <w:sz w:val="20"/>
            <w:szCs w:val="20"/>
            <w:lang w:val="en-GB"/>
          </w:rPr>
          <w:t>http://repo1.maven.org/maven2</w:t>
        </w:r>
      </w:hyperlink>
      <w:r w:rsidRPr="003B64BC">
        <w:rPr>
          <w:rFonts w:ascii="Verdana" w:hAnsi="Verdana"/>
          <w:lang w:val="en-GB"/>
        </w:rPr>
        <w:t>),</w:t>
      </w:r>
    </w:p>
    <w:p w:rsidR="005A6F8A" w:rsidRPr="003B64BC" w:rsidRDefault="005A6F8A" w:rsidP="005A6F8A">
      <w:pPr>
        <w:pStyle w:val="Sangradetextonormal"/>
        <w:rPr>
          <w:lang w:val="en-GB"/>
        </w:rPr>
      </w:pPr>
      <w:r w:rsidRPr="003B64BC">
        <w:rPr>
          <w:lang w:val="en-GB"/>
        </w:rPr>
        <w:t>com.springsource.repository.bundles.milestone (</w:t>
      </w:r>
      <w:hyperlink r:id="rId49" w:history="1">
        <w:r w:rsidRPr="00AC0800">
          <w:rPr>
            <w:rStyle w:val="Hipervnculo"/>
          </w:rPr>
          <w:t>http://maven.springframework.or</w:t>
        </w:r>
      </w:hyperlink>
      <w:r w:rsidRPr="00AC0800">
        <w:rPr>
          <w:rStyle w:val="Hipervnculo"/>
        </w:rPr>
        <w:t>g/milestone</w:t>
      </w:r>
      <w:r w:rsidRPr="003B64BC">
        <w:rPr>
          <w:lang w:val="en-GB"/>
        </w:rPr>
        <w:t>),</w:t>
      </w:r>
    </w:p>
    <w:p w:rsidR="005A6F8A" w:rsidRPr="003B64BC" w:rsidRDefault="005A6F8A" w:rsidP="005A6F8A">
      <w:pPr>
        <w:pStyle w:val="Sangradetextonormal"/>
        <w:rPr>
          <w:rFonts w:ascii="Verdana" w:hAnsi="Verdana"/>
          <w:lang w:val="en-GB"/>
        </w:rPr>
      </w:pPr>
      <w:r w:rsidRPr="003B64BC">
        <w:rPr>
          <w:rFonts w:ascii="Verdana" w:hAnsi="Verdana"/>
          <w:lang w:val="en-GB"/>
        </w:rPr>
        <w:t>repository.jboss.org (</w:t>
      </w:r>
      <w:hyperlink r:id="rId50" w:history="1">
        <w:r w:rsidRPr="003B64BC">
          <w:rPr>
            <w:rStyle w:val="Hipervnculo"/>
            <w:rFonts w:ascii="Verdana" w:hAnsi="Verdana"/>
            <w:sz w:val="20"/>
            <w:szCs w:val="20"/>
            <w:lang w:val="en-GB"/>
          </w:rPr>
          <w:t>http://repository.jboss.org/maven2</w:t>
        </w:r>
      </w:hyperlink>
      <w:r w:rsidRPr="003B64BC">
        <w:rPr>
          <w:rFonts w:ascii="Verdana" w:hAnsi="Verdana"/>
          <w:lang w:val="en-GB"/>
        </w:rPr>
        <w:t>)</w:t>
      </w:r>
    </w:p>
    <w:p w:rsidR="005A6F8A" w:rsidRPr="003B64BC"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Default="005A6F8A" w:rsidP="005A6F8A">
      <w:pPr>
        <w:pStyle w:val="Textoindependiente"/>
        <w:rPr>
          <w:rFonts w:ascii="Verdana" w:hAnsi="Verdana"/>
          <w:lang w:val="en-GB"/>
        </w:rPr>
      </w:pPr>
      <w:r w:rsidRPr="003B64BC">
        <w:rPr>
          <w:rFonts w:ascii="Verdana" w:hAnsi="Verdana"/>
          <w:lang w:val="en-GB"/>
        </w:rPr>
        <w:t xml:space="preserve">[INFO] For more information, run Maven with the -e switch </w:t>
      </w:r>
    </w:p>
    <w:p w:rsidR="005A6F8A" w:rsidRPr="003B64BC" w:rsidRDefault="005A6F8A" w:rsidP="005A6F8A">
      <w:pPr>
        <w:pStyle w:val="Textoindependiente"/>
        <w:rPr>
          <w:rFonts w:ascii="Verdana" w:hAnsi="Verdana"/>
          <w:lang w:val="en-GB"/>
        </w:rPr>
      </w:pPr>
      <w:r w:rsidRPr="003B64BC">
        <w:rPr>
          <w:rFonts w:ascii="Verdana" w:hAnsi="Verdana"/>
          <w:lang w:val="en-GB"/>
        </w:rPr>
        <w:lastRenderedPageBreak/>
        <w:t>[INFO] ----------------------------------------------------------------------</w:t>
      </w:r>
    </w:p>
    <w:p w:rsidR="005A6F8A" w:rsidRPr="00084FFE" w:rsidRDefault="005A6F8A" w:rsidP="005A6F8A">
      <w:pPr>
        <w:pStyle w:val="Ttulo2"/>
        <w:rPr>
          <w:i/>
          <w:sz w:val="24"/>
          <w:szCs w:val="24"/>
          <w:lang w:val="en-GB"/>
        </w:rPr>
      </w:pPr>
      <w:r w:rsidRPr="00084FFE">
        <w:rPr>
          <w:i/>
          <w:sz w:val="24"/>
          <w:szCs w:val="24"/>
          <w:lang w:val="en-GB"/>
        </w:rPr>
        <w:t>[INFO] Total time: 17 seconds</w:t>
      </w:r>
    </w:p>
    <w:p w:rsidR="005A6F8A" w:rsidRDefault="005A6F8A" w:rsidP="005A6F8A">
      <w:pPr>
        <w:pStyle w:val="Textoindependiente"/>
        <w:rPr>
          <w:rFonts w:ascii="Verdana" w:hAnsi="Verdana"/>
          <w:lang w:val="en-GB"/>
        </w:rPr>
      </w:pPr>
      <w:r w:rsidRPr="003B64BC">
        <w:rPr>
          <w:rFonts w:ascii="Verdana" w:hAnsi="Verdana"/>
          <w:lang w:val="en-GB"/>
        </w:rPr>
        <w:t xml:space="preserve">[INFO] Finished at: Thu Jul 08 09:29:30 CEST 2010 [INFO] Final Memory: 27M/49M </w:t>
      </w: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Pr="003B64BC" w:rsidRDefault="005A6F8A" w:rsidP="005A6F8A">
      <w:pPr>
        <w:pStyle w:val="Textoindependiente"/>
        <w:ind w:left="708" w:hanging="708"/>
        <w:rPr>
          <w:rFonts w:ascii="Verdana" w:hAnsi="Verdana"/>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Pr="003B64BC" w:rsidRDefault="005A6F8A" w:rsidP="005A6F8A">
      <w:pPr>
        <w:rPr>
          <w:rFonts w:ascii="Verdana" w:hAnsi="Verdana"/>
          <w:sz w:val="20"/>
          <w:szCs w:val="20"/>
          <w:lang w:val="en-GB"/>
        </w:rPr>
      </w:pPr>
    </w:p>
    <w:p w:rsidR="005A6F8A" w:rsidRPr="0009480F" w:rsidRDefault="005A6F8A" w:rsidP="005A6F8A">
      <w:pPr>
        <w:rPr>
          <w:rFonts w:ascii="Verdana" w:hAnsi="Verdana"/>
          <w:sz w:val="20"/>
          <w:szCs w:val="20"/>
          <w:lang w:val="en-GB"/>
        </w:rPr>
      </w:pPr>
    </w:p>
    <w:p w:rsidR="005A6F8A" w:rsidRPr="00356A07" w:rsidRDefault="005A6F8A" w:rsidP="005A6F8A">
      <w:pPr>
        <w:pStyle w:val="Ttulo1"/>
        <w:keepLines w:val="0"/>
        <w:numPr>
          <w:ilvl w:val="0"/>
          <w:numId w:val="2"/>
        </w:numPr>
        <w:spacing w:before="240" w:after="60"/>
        <w:rPr>
          <w:rFonts w:ascii="Verdana" w:hAnsi="Verdana"/>
          <w:b w:val="0"/>
        </w:rPr>
      </w:pPr>
      <w:r w:rsidRPr="00356A07">
        <w:rPr>
          <w:rFonts w:ascii="Verdana" w:hAnsi="Verdana"/>
          <w:b w:val="0"/>
        </w:rPr>
        <w:t>Instal.lar el jar</w:t>
      </w:r>
      <w:r>
        <w:rPr>
          <w:rFonts w:ascii="Verdana" w:hAnsi="Verdana"/>
          <w:b w:val="0"/>
        </w:rPr>
        <w:t>/war/..</w:t>
      </w:r>
      <w:r w:rsidRPr="00356A07">
        <w:rPr>
          <w:rFonts w:ascii="Verdana" w:hAnsi="Verdana"/>
          <w:b w:val="0"/>
        </w:rPr>
        <w:t xml:space="preserve"> que falta al Repositori Maven</w:t>
      </w:r>
    </w:p>
    <w:p w:rsidR="005A6F8A" w:rsidRPr="00AC0800" w:rsidRDefault="005A6F8A" w:rsidP="005A6F8A"/>
    <w:p w:rsidR="005A6F8A" w:rsidRDefault="005A6F8A" w:rsidP="005A6F8A">
      <w:pPr>
        <w:pStyle w:val="Textoindependiente"/>
        <w:rPr>
          <w:rFonts w:ascii="Verdana" w:hAnsi="Verdana"/>
          <w:color w:val="FF0000"/>
          <w:lang w:val="en-GB"/>
        </w:rPr>
      </w:pPr>
      <w:r w:rsidRPr="003B64BC">
        <w:rPr>
          <w:rFonts w:ascii="Verdana" w:hAnsi="Verdana"/>
          <w:lang w:val="en-GB"/>
        </w:rPr>
        <w:t>C:\Documents and Settings\peres\Escritorio\flamingo-android-2.1.1\examples\hello world\android&gt;</w:t>
      </w:r>
      <w:r w:rsidRPr="00037CFC">
        <w:rPr>
          <w:rFonts w:ascii="Verdana" w:hAnsi="Verdana"/>
          <w:b/>
          <w:i/>
          <w:color w:val="000080"/>
          <w:lang w:val="en-GB"/>
        </w:rPr>
        <w:t>mvn install:install-file -DgroupId=</w:t>
      </w:r>
      <w:r w:rsidRPr="00037CFC">
        <w:rPr>
          <w:rFonts w:ascii="Verdana" w:hAnsi="Verdana"/>
          <w:b/>
          <w:i/>
          <w:color w:val="FF9900"/>
          <w:lang w:val="en-GB"/>
        </w:rPr>
        <w:t>android</w:t>
      </w:r>
      <w:r w:rsidRPr="00037CFC">
        <w:rPr>
          <w:rFonts w:ascii="Verdana" w:hAnsi="Verdana"/>
          <w:b/>
          <w:i/>
          <w:color w:val="000080"/>
          <w:lang w:val="en-GB"/>
        </w:rPr>
        <w:t xml:space="preserve"> -DartifactId=</w:t>
      </w:r>
      <w:r w:rsidRPr="00037CFC">
        <w:rPr>
          <w:rFonts w:ascii="Verdana" w:hAnsi="Verdana"/>
          <w:b/>
          <w:i/>
          <w:color w:val="FF9900"/>
          <w:lang w:val="en-GB"/>
        </w:rPr>
        <w:t>android</w:t>
      </w:r>
      <w:r w:rsidRPr="00037CFC">
        <w:rPr>
          <w:rFonts w:ascii="Verdana" w:hAnsi="Verdana"/>
          <w:b/>
          <w:i/>
          <w:color w:val="000080"/>
          <w:lang w:val="en-GB"/>
        </w:rPr>
        <w:t xml:space="preserve"> -D version=</w:t>
      </w:r>
      <w:r w:rsidRPr="00037CFC">
        <w:rPr>
          <w:rFonts w:ascii="Verdana" w:hAnsi="Verdana"/>
          <w:b/>
          <w:i/>
          <w:color w:val="FF9900"/>
          <w:lang w:val="en-GB"/>
        </w:rPr>
        <w:t>1.6_r2</w:t>
      </w:r>
      <w:r w:rsidRPr="00037CFC">
        <w:rPr>
          <w:rFonts w:ascii="Verdana" w:hAnsi="Verdana"/>
          <w:b/>
          <w:i/>
          <w:color w:val="000080"/>
          <w:lang w:val="en-GB"/>
        </w:rPr>
        <w:t xml:space="preserve"> -Dpackaging=</w:t>
      </w:r>
      <w:r w:rsidRPr="00037CFC">
        <w:rPr>
          <w:rFonts w:ascii="Verdana" w:hAnsi="Verdana"/>
          <w:b/>
          <w:i/>
          <w:color w:val="FF9900"/>
          <w:lang w:val="en-GB"/>
        </w:rPr>
        <w:t>jar</w:t>
      </w:r>
      <w:r w:rsidRPr="00037CFC">
        <w:rPr>
          <w:rFonts w:ascii="Verdana" w:hAnsi="Verdana"/>
          <w:b/>
          <w:i/>
          <w:color w:val="000080"/>
          <w:lang w:val="en-GB"/>
        </w:rPr>
        <w:t xml:space="preserve"> -Dfile=</w:t>
      </w:r>
      <w:r w:rsidRPr="00037CFC">
        <w:rPr>
          <w:rFonts w:ascii="Verdana" w:hAnsi="Verdana"/>
          <w:b/>
          <w:i/>
          <w:color w:val="FF9900"/>
          <w:lang w:val="en-GB"/>
        </w:rPr>
        <w:t>c:\android-1.6_r2.jar</w:t>
      </w:r>
      <w:r w:rsidRPr="003B64BC">
        <w:rPr>
          <w:rFonts w:ascii="Verdana" w:hAnsi="Verdana"/>
          <w:color w:val="FF0000"/>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[INFO] Scanning for projects...</w:t>
      </w:r>
    </w:p>
    <w:p w:rsidR="005A6F8A" w:rsidRPr="003B64BC" w:rsidRDefault="005A6F8A" w:rsidP="005A6F8A">
      <w:pPr>
        <w:rPr>
          <w:rFonts w:ascii="Verdana" w:hAnsi="Verdana"/>
          <w:lang w:val="en-GB"/>
        </w:rPr>
      </w:pPr>
      <w:r w:rsidRPr="003B64BC">
        <w:rPr>
          <w:rFonts w:ascii="Verdana" w:hAnsi="Verdana"/>
          <w:lang w:val="en-GB"/>
        </w:rPr>
        <w:t>[INFO] Searching repository for plugin with prefix: ‘install’.</w:t>
      </w:r>
    </w:p>
    <w:p w:rsidR="005A6F8A" w:rsidRPr="003B64BC" w:rsidRDefault="005A6F8A" w:rsidP="005A6F8A">
      <w:pPr>
        <w:rPr>
          <w:rFonts w:ascii="Verdana" w:hAnsi="Verdana"/>
          <w:lang w:val="en-GB"/>
        </w:rPr>
      </w:pPr>
      <w:r w:rsidRPr="003B64BC">
        <w:rPr>
          <w:rFonts w:ascii="Verdana" w:hAnsi="Verdana"/>
          <w:lang w:val="en-GB"/>
        </w:rPr>
        <w:t>[INFO] ------------------------------------------------------------------------</w:t>
      </w:r>
    </w:p>
    <w:p w:rsidR="005A6F8A" w:rsidRDefault="005A6F8A" w:rsidP="005A6F8A">
      <w:pPr>
        <w:rPr>
          <w:rFonts w:ascii="Verdana" w:hAnsi="Verdana"/>
          <w:lang w:val="en-GB"/>
        </w:rPr>
      </w:pPr>
      <w:r w:rsidRPr="003B64BC">
        <w:rPr>
          <w:rFonts w:ascii="Verdana" w:hAnsi="Verdana"/>
          <w:lang w:val="en-GB"/>
        </w:rPr>
        <w:t xml:space="preserve">[INFO] </w:t>
      </w:r>
      <w:r w:rsidRPr="00037CFC">
        <w:rPr>
          <w:rFonts w:ascii="Verdana" w:hAnsi="Verdana"/>
          <w:color w:val="FF6600"/>
          <w:lang w:val="en-GB"/>
        </w:rPr>
        <w:t>Building Exadel Flamingo Helloworld Sample :: Android UI</w:t>
      </w:r>
      <w:r w:rsidRPr="003B64BC">
        <w:rPr>
          <w:rFonts w:ascii="Verdana" w:hAnsi="Verdana"/>
          <w:lang w:val="en-GB"/>
        </w:rPr>
        <w:t xml:space="preserve"> </w:t>
      </w:r>
    </w:p>
    <w:p w:rsidR="005A6F8A" w:rsidRDefault="005A6F8A" w:rsidP="005A6F8A">
      <w:pPr>
        <w:rPr>
          <w:rFonts w:ascii="Verdana" w:hAnsi="Verdana"/>
          <w:lang w:val="en-GB"/>
        </w:rPr>
      </w:pPr>
      <w:r w:rsidRPr="003B64BC">
        <w:rPr>
          <w:rFonts w:ascii="Verdana" w:hAnsi="Verdana"/>
          <w:lang w:val="en-GB"/>
        </w:rPr>
        <w:t xml:space="preserve">[INFO]    task-segment: [install:install-file] (aggregator-style) </w:t>
      </w:r>
    </w:p>
    <w:p w:rsidR="005A6F8A" w:rsidRPr="003B64BC" w:rsidRDefault="005A6F8A" w:rsidP="005A6F8A">
      <w:pPr>
        <w:rPr>
          <w:rFonts w:ascii="Verdana" w:hAnsi="Verdana"/>
          <w:lang w:val="en-GB"/>
        </w:rPr>
      </w:pPr>
      <w:r w:rsidRPr="003B64BC">
        <w:rPr>
          <w:rFonts w:ascii="Verdana" w:hAnsi="Verdana"/>
          <w:lang w:val="en-GB"/>
        </w:rPr>
        <w:t>[INFO] ------------------------------------------------------------------------</w:t>
      </w:r>
    </w:p>
    <w:p w:rsidR="005A6F8A" w:rsidRPr="003B64BC" w:rsidRDefault="005A6F8A" w:rsidP="005A6F8A">
      <w:pPr>
        <w:pStyle w:val="Textoindependiente"/>
        <w:rPr>
          <w:rFonts w:ascii="Verdana" w:hAnsi="Verdana"/>
          <w:lang w:val="en-GB"/>
        </w:rPr>
      </w:pPr>
      <w:r w:rsidRPr="003B64BC">
        <w:rPr>
          <w:rFonts w:ascii="Verdana" w:hAnsi="Verdana"/>
          <w:lang w:val="en-GB"/>
        </w:rPr>
        <w:t xml:space="preserve">[INFO] </w:t>
      </w:r>
      <w:r w:rsidRPr="004A7062">
        <w:rPr>
          <w:rFonts w:ascii="Verdana" w:hAnsi="Verdana"/>
          <w:color w:val="33CCCC"/>
          <w:lang w:val="en-GB"/>
        </w:rPr>
        <w:t>[install:install-file]</w:t>
      </w:r>
    </w:p>
    <w:p w:rsidR="005A6F8A" w:rsidRDefault="005A6F8A" w:rsidP="005A6F8A">
      <w:pPr>
        <w:pStyle w:val="Textoindependiente"/>
        <w:rPr>
          <w:rFonts w:ascii="Verdana" w:hAnsi="Verdana"/>
          <w:lang w:val="en-GB"/>
        </w:rPr>
      </w:pPr>
      <w:r w:rsidRPr="003B64BC">
        <w:rPr>
          <w:rFonts w:ascii="Verdana" w:hAnsi="Verdana"/>
          <w:lang w:val="en-GB"/>
        </w:rPr>
        <w:t xml:space="preserve">[INFO] </w:t>
      </w:r>
      <w:r w:rsidRPr="00037CFC">
        <w:rPr>
          <w:color w:val="333399"/>
          <w:lang w:val="en-GB"/>
        </w:rPr>
        <w:t>Installing c:\android-1.6_r2.jar to C:\Documents and Settings\peres\.m2\repository\android\android\1.6_r2\</w:t>
      </w:r>
      <w:r w:rsidRPr="004A7062">
        <w:rPr>
          <w:color w:val="FF0000"/>
          <w:lang w:val="en-GB"/>
        </w:rPr>
        <w:t>android-1.6_r2.jar</w:t>
      </w:r>
      <w:r w:rsidRPr="003B64BC">
        <w:rPr>
          <w:rFonts w:ascii="Verdana" w:hAnsi="Verdana"/>
          <w:lang w:val="en-GB"/>
        </w:rPr>
        <w:t xml:space="preserve"> </w:t>
      </w: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Pr="00084FFE" w:rsidRDefault="005A6F8A" w:rsidP="005A6F8A">
      <w:pPr>
        <w:pStyle w:val="Ttulo3"/>
        <w:rPr>
          <w:rFonts w:ascii="Verdana" w:hAnsi="Verdana"/>
          <w:sz w:val="24"/>
          <w:szCs w:val="24"/>
          <w:lang w:val="en-GB"/>
        </w:rPr>
      </w:pPr>
      <w:r w:rsidRPr="00084FFE">
        <w:rPr>
          <w:rFonts w:ascii="Verdana" w:hAnsi="Verdana"/>
          <w:sz w:val="24"/>
          <w:szCs w:val="24"/>
          <w:lang w:val="en-GB"/>
        </w:rPr>
        <w:t>[INFO] BUILD SUCCESSFUL</w:t>
      </w: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Pr="00037CFC" w:rsidRDefault="005A6F8A" w:rsidP="005A6F8A">
      <w:pPr>
        <w:pStyle w:val="Ttulo2"/>
        <w:rPr>
          <w:b w:val="0"/>
          <w:i/>
          <w:sz w:val="24"/>
          <w:szCs w:val="24"/>
          <w:lang w:val="en-GB"/>
        </w:rPr>
      </w:pPr>
      <w:r w:rsidRPr="00037CFC">
        <w:rPr>
          <w:b w:val="0"/>
          <w:i/>
          <w:sz w:val="24"/>
          <w:szCs w:val="24"/>
          <w:lang w:val="en-GB"/>
        </w:rPr>
        <w:t>[INFO] Total time: 1 second</w:t>
      </w:r>
    </w:p>
    <w:p w:rsidR="005A6F8A" w:rsidRDefault="005A6F8A" w:rsidP="005A6F8A">
      <w:pPr>
        <w:pStyle w:val="Textoindependiente"/>
        <w:rPr>
          <w:rFonts w:ascii="Verdana" w:hAnsi="Verdana"/>
          <w:lang w:val="en-GB"/>
        </w:rPr>
      </w:pPr>
      <w:r w:rsidRPr="003B64BC">
        <w:rPr>
          <w:rFonts w:ascii="Verdana" w:hAnsi="Verdana"/>
          <w:lang w:val="en-GB"/>
        </w:rPr>
        <w:t xml:space="preserve">[INFO] Finished at: Thu Jul 08 11:33:59 CEST 2010 [INFO] Final Memory: 5M/10M </w:t>
      </w:r>
    </w:p>
    <w:p w:rsidR="005A6F8A" w:rsidRPr="003B64BC" w:rsidRDefault="005A6F8A" w:rsidP="005A6F8A">
      <w:pPr>
        <w:pStyle w:val="Textoindependiente"/>
        <w:rPr>
          <w:rFonts w:ascii="Verdana" w:hAnsi="Verdana"/>
          <w:lang w:val="en-GB"/>
        </w:rPr>
      </w:pPr>
      <w:r w:rsidRPr="003B64BC">
        <w:rPr>
          <w:rFonts w:ascii="Verdana" w:hAnsi="Verdana"/>
          <w:lang w:val="en-GB"/>
        </w:rPr>
        <w:t>[INFO] ----------------------------------------------------------------------</w:t>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Pr="00411280" w:rsidRDefault="005A6F8A" w:rsidP="005A6F8A">
      <w:pPr>
        <w:pStyle w:val="Textoindependiente"/>
        <w:numPr>
          <w:ilvl w:val="0"/>
          <w:numId w:val="2"/>
        </w:numPr>
        <w:rPr>
          <w:rFonts w:ascii="Verdana" w:hAnsi="Verdana"/>
          <w:sz w:val="28"/>
          <w:szCs w:val="28"/>
          <w:lang w:val="en-GB"/>
        </w:rPr>
      </w:pPr>
      <w:r w:rsidRPr="00411280">
        <w:rPr>
          <w:rFonts w:ascii="Verdana" w:hAnsi="Verdana"/>
          <w:sz w:val="28"/>
          <w:szCs w:val="28"/>
          <w:lang w:val="en-GB"/>
        </w:rPr>
        <w:t xml:space="preserve">Deploy </w:t>
      </w:r>
      <w:r>
        <w:rPr>
          <w:rFonts w:ascii="Verdana" w:hAnsi="Verdana"/>
          <w:sz w:val="28"/>
          <w:szCs w:val="28"/>
          <w:lang w:val="en-GB"/>
        </w:rPr>
        <w:t xml:space="preserve">aplicació </w:t>
      </w:r>
      <w:r w:rsidRPr="00411280">
        <w:rPr>
          <w:rFonts w:ascii="Verdana" w:hAnsi="Verdana"/>
          <w:sz w:val="28"/>
          <w:szCs w:val="28"/>
          <w:lang w:val="en-GB"/>
        </w:rPr>
        <w:t xml:space="preserve">war (seam/spring) </w:t>
      </w:r>
      <w:r>
        <w:rPr>
          <w:rFonts w:ascii="Verdana" w:hAnsi="Verdana"/>
          <w:sz w:val="28"/>
          <w:szCs w:val="28"/>
          <w:lang w:val="en-GB"/>
        </w:rPr>
        <w:t>a</w:t>
      </w:r>
      <w:r w:rsidRPr="00411280">
        <w:rPr>
          <w:rFonts w:ascii="Verdana" w:hAnsi="Verdana"/>
          <w:sz w:val="28"/>
          <w:szCs w:val="28"/>
          <w:lang w:val="en-GB"/>
        </w:rPr>
        <w:t xml:space="preserve"> JBoss AS 5.1</w:t>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r w:rsidRPr="009B5108">
        <w:rPr>
          <w:rFonts w:ascii="Verdana" w:hAnsi="Verdana"/>
          <w:i/>
          <w:color w:val="008080"/>
          <w:sz w:val="20"/>
          <w:szCs w:val="20"/>
          <w:lang w:val="en-GB"/>
        </w:rPr>
        <w:t>&lt;path_flamingo-android-2.1.1&gt;\examples\helloworld\web-seam</w:t>
      </w:r>
      <w:r>
        <w:rPr>
          <w:rFonts w:ascii="Verdana" w:hAnsi="Verdana"/>
          <w:i/>
          <w:color w:val="333399"/>
          <w:sz w:val="20"/>
          <w:szCs w:val="20"/>
          <w:lang w:val="en-GB"/>
        </w:rPr>
        <w:t xml:space="preserve">    </w:t>
      </w:r>
      <w:r w:rsidRPr="00F2272E">
        <w:rPr>
          <w:rFonts w:ascii="Verdana" w:hAnsi="Verdana"/>
          <w:lang w:val="en-GB"/>
        </w:rPr>
        <w:t>(Seam)</w:t>
      </w:r>
    </w:p>
    <w:p w:rsidR="005A6F8A" w:rsidRDefault="005A6F8A" w:rsidP="005A6F8A">
      <w:pPr>
        <w:pStyle w:val="Textoindependiente"/>
        <w:rPr>
          <w:rFonts w:ascii="Verdana" w:hAnsi="Verdana"/>
          <w:lang w:val="en-GB"/>
        </w:rPr>
      </w:pPr>
    </w:p>
    <w:p w:rsidR="005A6F8A" w:rsidRPr="00B175F6" w:rsidRDefault="005A6F8A" w:rsidP="005A6F8A">
      <w:pPr>
        <w:pStyle w:val="Textoindependiente"/>
        <w:rPr>
          <w:rFonts w:ascii="Verdana" w:hAnsi="Verdana"/>
          <w:i/>
          <w:color w:val="333399"/>
          <w:sz w:val="20"/>
          <w:szCs w:val="20"/>
          <w:lang w:val="en-GB"/>
        </w:rPr>
      </w:pPr>
      <w:r>
        <w:rPr>
          <w:rFonts w:ascii="Verdana" w:hAnsi="Verdana"/>
          <w:i/>
          <w:noProof/>
          <w:color w:val="333399"/>
          <w:sz w:val="20"/>
          <w:szCs w:val="20"/>
          <w:lang w:val="ca-ES" w:eastAsia="ca-ES"/>
        </w:rPr>
        <w:drawing>
          <wp:inline distT="0" distB="0" distL="0" distR="0" wp14:anchorId="21B4C3DB" wp14:editId="2ECA6CD2">
            <wp:extent cx="1630680" cy="487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0680" cy="487680"/>
                    </a:xfrm>
                    <a:prstGeom prst="rect">
                      <a:avLst/>
                    </a:prstGeom>
                    <a:noFill/>
                    <a:ln>
                      <a:noFill/>
                    </a:ln>
                  </pic:spPr>
                </pic:pic>
              </a:graphicData>
            </a:graphic>
          </wp:inline>
        </w:drawing>
      </w:r>
    </w:p>
    <w:p w:rsidR="005A6F8A" w:rsidRDefault="005A6F8A" w:rsidP="005A6F8A">
      <w:pPr>
        <w:pStyle w:val="Textoindependiente"/>
        <w:rPr>
          <w:rFonts w:ascii="Verdana" w:hAnsi="Verdana"/>
          <w:lang w:val="en-GB"/>
        </w:rPr>
      </w:pPr>
      <w:r w:rsidRPr="009B5108">
        <w:rPr>
          <w:rFonts w:ascii="Verdana" w:hAnsi="Verdana"/>
          <w:i/>
          <w:color w:val="008080"/>
          <w:sz w:val="20"/>
          <w:szCs w:val="20"/>
          <w:lang w:val="en-GB"/>
        </w:rPr>
        <w:t>&lt;path_flamingo-android-2.1.1&gt;\examples\helloworld\web-spring</w:t>
      </w:r>
      <w:r>
        <w:rPr>
          <w:rFonts w:ascii="Verdana" w:hAnsi="Verdana"/>
          <w:i/>
          <w:color w:val="333399"/>
          <w:sz w:val="20"/>
          <w:szCs w:val="20"/>
          <w:lang w:val="en-GB"/>
        </w:rPr>
        <w:t xml:space="preserve">   </w:t>
      </w:r>
      <w:r w:rsidRPr="00F2272E">
        <w:rPr>
          <w:rFonts w:ascii="Verdana" w:hAnsi="Verdana"/>
          <w:lang w:val="en-GB"/>
        </w:rPr>
        <w:t>(Spring)</w:t>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i/>
          <w:color w:val="333399"/>
          <w:sz w:val="20"/>
          <w:szCs w:val="20"/>
          <w:lang w:val="en-GB"/>
        </w:rPr>
      </w:pPr>
      <w:r>
        <w:rPr>
          <w:rFonts w:ascii="Verdana" w:hAnsi="Verdana"/>
          <w:i/>
          <w:noProof/>
          <w:color w:val="333399"/>
          <w:sz w:val="20"/>
          <w:szCs w:val="20"/>
          <w:lang w:val="ca-ES" w:eastAsia="ca-ES"/>
        </w:rPr>
        <w:drawing>
          <wp:inline distT="0" distB="0" distL="0" distR="0" wp14:anchorId="68ED83B3" wp14:editId="7AE25061">
            <wp:extent cx="1676400" cy="4876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6400" cy="487680"/>
                    </a:xfrm>
                    <a:prstGeom prst="rect">
                      <a:avLst/>
                    </a:prstGeom>
                    <a:noFill/>
                    <a:ln>
                      <a:noFill/>
                    </a:ln>
                  </pic:spPr>
                </pic:pic>
              </a:graphicData>
            </a:graphic>
          </wp:inline>
        </w:drawing>
      </w:r>
    </w:p>
    <w:p w:rsidR="005A6F8A" w:rsidRDefault="005A6F8A" w:rsidP="005A6F8A">
      <w:pPr>
        <w:pStyle w:val="Textoindependiente"/>
        <w:rPr>
          <w:rFonts w:ascii="Verdana" w:hAnsi="Verdana"/>
          <w:i/>
          <w:color w:val="333399"/>
          <w:sz w:val="20"/>
          <w:szCs w:val="20"/>
          <w:lang w:val="en-GB"/>
        </w:rPr>
      </w:pPr>
    </w:p>
    <w:p w:rsidR="005A6F8A" w:rsidRDefault="005A6F8A" w:rsidP="005A6F8A">
      <w:pPr>
        <w:pStyle w:val="Textoindependiente"/>
        <w:rPr>
          <w:rFonts w:ascii="Verdana" w:hAnsi="Verdana"/>
          <w:i/>
          <w:color w:val="333399"/>
          <w:sz w:val="20"/>
          <w:szCs w:val="20"/>
          <w:lang w:val="en-GB"/>
        </w:rPr>
      </w:pPr>
    </w:p>
    <w:p w:rsidR="005A6F8A" w:rsidRPr="00B175F6" w:rsidRDefault="005A6F8A" w:rsidP="005A6F8A">
      <w:pPr>
        <w:pStyle w:val="Textoindependiente"/>
        <w:rPr>
          <w:rFonts w:ascii="Verdana" w:hAnsi="Verdana"/>
          <w:i/>
          <w:color w:val="333399"/>
          <w:sz w:val="20"/>
          <w:szCs w:val="20"/>
          <w:lang w:val="en-GB"/>
        </w:rPr>
      </w:pPr>
      <w:r>
        <w:rPr>
          <w:rFonts w:ascii="Verdana" w:hAnsi="Verdana"/>
          <w:i/>
          <w:noProof/>
          <w:color w:val="333399"/>
          <w:sz w:val="20"/>
          <w:szCs w:val="20"/>
          <w:lang w:val="ca-ES" w:eastAsia="ca-ES"/>
        </w:rPr>
        <w:drawing>
          <wp:inline distT="0" distB="0" distL="0" distR="0" wp14:anchorId="7E8CB5CF" wp14:editId="7727BD2F">
            <wp:extent cx="5890260" cy="13868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90260" cy="1386840"/>
                    </a:xfrm>
                    <a:prstGeom prst="rect">
                      <a:avLst/>
                    </a:prstGeom>
                    <a:noFill/>
                    <a:ln>
                      <a:noFill/>
                    </a:ln>
                  </pic:spPr>
                </pic:pic>
              </a:graphicData>
            </a:graphic>
          </wp:inline>
        </w:drawing>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Pr="00411280" w:rsidRDefault="005A6F8A" w:rsidP="005A6F8A">
      <w:pPr>
        <w:pStyle w:val="Textoindependiente"/>
        <w:numPr>
          <w:ilvl w:val="0"/>
          <w:numId w:val="2"/>
        </w:numPr>
        <w:rPr>
          <w:rFonts w:ascii="Verdana" w:hAnsi="Verdana"/>
          <w:sz w:val="28"/>
          <w:szCs w:val="28"/>
          <w:lang w:val="en-GB"/>
        </w:rPr>
      </w:pPr>
      <w:r w:rsidRPr="00411280">
        <w:rPr>
          <w:rFonts w:ascii="Verdana" w:hAnsi="Verdana"/>
          <w:sz w:val="28"/>
          <w:szCs w:val="28"/>
          <w:lang w:val="en-GB"/>
        </w:rPr>
        <w:t>Executar Android emulator</w:t>
      </w:r>
    </w:p>
    <w:p w:rsidR="005A6F8A" w:rsidRDefault="005A6F8A" w:rsidP="005A6F8A">
      <w:pPr>
        <w:pStyle w:val="Textoindependiente"/>
        <w:ind w:left="360"/>
        <w:rPr>
          <w:rFonts w:ascii="Verdana" w:hAnsi="Verdana"/>
          <w:lang w:val="en-GB"/>
        </w:rPr>
      </w:pPr>
      <w:r>
        <w:rPr>
          <w:rFonts w:ascii="Verdana" w:hAnsi="Verdana"/>
          <w:lang w:val="en-GB"/>
        </w:rPr>
        <w:t>Des de l’Eclipse</w:t>
      </w:r>
    </w:p>
    <w:p w:rsidR="005A6F8A" w:rsidRDefault="005A6F8A" w:rsidP="005A6F8A">
      <w:pPr>
        <w:pStyle w:val="Textoindependiente"/>
        <w:ind w:left="3780"/>
        <w:rPr>
          <w:rFonts w:ascii="Verdana" w:hAnsi="Verdana"/>
          <w:lang w:val="en-GB"/>
        </w:rPr>
      </w:pPr>
      <w:r>
        <w:rPr>
          <w:rFonts w:ascii="Verdana" w:hAnsi="Verdana"/>
          <w:noProof/>
          <w:sz w:val="20"/>
          <w:szCs w:val="20"/>
          <w:lang w:val="ca-ES" w:eastAsia="ca-ES"/>
        </w:rPr>
        <w:drawing>
          <wp:inline distT="0" distB="0" distL="0" distR="0" wp14:anchorId="2B14B3AE" wp14:editId="543DE284">
            <wp:extent cx="1562100" cy="30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p>
    <w:p w:rsidR="005A6F8A" w:rsidRDefault="005A6F8A" w:rsidP="005A6F8A">
      <w:pPr>
        <w:pStyle w:val="Textoindependiente"/>
        <w:ind w:left="360"/>
        <w:rPr>
          <w:rFonts w:ascii="Verdana" w:hAnsi="Verdana"/>
          <w:i/>
          <w:color w:val="008080"/>
          <w:sz w:val="20"/>
          <w:szCs w:val="20"/>
          <w:lang w:val="en-GB"/>
        </w:rPr>
      </w:pPr>
      <w:r>
        <w:rPr>
          <w:rFonts w:ascii="Verdana" w:hAnsi="Verdana"/>
          <w:lang w:val="en-GB"/>
        </w:rPr>
        <w:t xml:space="preserve">o, des de </w:t>
      </w:r>
      <w:r w:rsidRPr="009B5108">
        <w:rPr>
          <w:rFonts w:ascii="Verdana" w:hAnsi="Verdana"/>
          <w:i/>
          <w:color w:val="008080"/>
          <w:sz w:val="20"/>
          <w:szCs w:val="20"/>
          <w:lang w:val="en-GB"/>
        </w:rPr>
        <w:t>&lt;path_android&gt;\android-sdk-windows\tools\emulator.exe</w:t>
      </w:r>
    </w:p>
    <w:p w:rsidR="005A6F8A" w:rsidRDefault="005A6F8A" w:rsidP="005A6F8A">
      <w:pPr>
        <w:pStyle w:val="Textoindependiente"/>
        <w:ind w:left="360"/>
        <w:rPr>
          <w:rFonts w:ascii="Verdana" w:hAnsi="Verdana"/>
          <w:lang w:val="en-GB"/>
        </w:rPr>
      </w:pPr>
    </w:p>
    <w:p w:rsidR="005A6F8A" w:rsidRDefault="005A6F8A" w:rsidP="005A6F8A">
      <w:pPr>
        <w:pStyle w:val="Textoindependiente"/>
        <w:rPr>
          <w:rFonts w:ascii="Verdana" w:hAnsi="Verdana"/>
          <w:sz w:val="28"/>
          <w:szCs w:val="28"/>
          <w:lang w:val="en-GB"/>
        </w:rPr>
      </w:pPr>
    </w:p>
    <w:p w:rsidR="005A6F8A" w:rsidRDefault="005A6F8A" w:rsidP="005A6F8A">
      <w:pPr>
        <w:pStyle w:val="Textoindependiente"/>
        <w:rPr>
          <w:rFonts w:ascii="Verdana" w:hAnsi="Verdana"/>
          <w:sz w:val="28"/>
          <w:szCs w:val="28"/>
          <w:lang w:val="en-GB"/>
        </w:rPr>
      </w:pPr>
      <w:r>
        <w:rPr>
          <w:rFonts w:ascii="Verdana" w:hAnsi="Verdana"/>
          <w:noProof/>
          <w:sz w:val="28"/>
          <w:szCs w:val="28"/>
          <w:lang w:val="ca-ES" w:eastAsia="ca-ES"/>
        </w:rPr>
        <mc:AlternateContent>
          <mc:Choice Requires="wps">
            <w:drawing>
              <wp:anchor distT="0" distB="0" distL="114300" distR="114300" simplePos="0" relativeHeight="251700224" behindDoc="0" locked="0" layoutInCell="1" allowOverlap="1" wp14:anchorId="55872BE8" wp14:editId="3DAC4FC7">
                <wp:simplePos x="0" y="0"/>
                <wp:positionH relativeFrom="column">
                  <wp:posOffset>3429000</wp:posOffset>
                </wp:positionH>
                <wp:positionV relativeFrom="paragraph">
                  <wp:posOffset>142875</wp:posOffset>
                </wp:positionV>
                <wp:extent cx="1028700" cy="228600"/>
                <wp:effectExtent l="9525" t="9525" r="9525" b="95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Plugin : groupID</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7" type="#_x0000_t202" style="position:absolute;margin-left:270pt;margin-top:11.25pt;width:81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CLgIAAFo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vMVJYZp&#10;7NGDGAJ5AwOZLyI/vfUlut1bdAwD3mOfU63e3gH/6omBbcfMXtw4B30nWIP5TePL7OLpiOMjSN1/&#10;gAbjsEOABDS0TkfykA6C6Ninx3NvYi48hsyL5VWOJo62olguUI4hWPn02jof3gnQJAoVddj7hM6O&#10;dz6Mrk8uMZgHJZudVCopbl9vlSNHhnOyw2+1OqH/5KYM6Su6mhfzkYC/QuTp+xOElgEHXkld0eXZ&#10;iZWRtremwTRZGZhUo4zVKXPiMVI3khiGekgte51YjiTX0Dwisw7GAceFRKED952SHoe7ov7bgTlB&#10;iXpvsDur6WwWtyEps/lVgYq7tNSXFmY4QlU0UDKK2zBu0ME6ue8w0jgPBm6wo61MZD9ndcofBzi1&#10;67RscUMu9eT1/EvY/AAAAP//AwBQSwMEFAAGAAgAAAAhAG30XoXcAAAACQEAAA8AAABkcnMvZG93&#10;bnJldi54bWxMj8FOwzAQRO9I/IO1SNyo3YikUYhTISQOiEsJfIATb5OAvY5itw1/z3KC486MZt/U&#10;+9U7ccYlToE0bDcKBFIf7ESDho/357sSREyGrHGBUMM3Rtg311e1qWy40Bue2zQILqFYGQ1jSnMl&#10;ZexH9CZuwozE3jEs3iQ+l0HaxVy43DuZKVVIbybiD6OZ8WnE/qs9eQ1FQaU/4Ofx8Dq9tMb1O9pO&#10;nda3N+vjA4iEa/oLwy8+o0PDTF04kY3CacjvFW9JGrIsB8GBncpY6Ngpc5BNLf8vaH4AAAD//wMA&#10;UEsBAi0AFAAGAAgAAAAhALaDOJL+AAAA4QEAABMAAAAAAAAAAAAAAAAAAAAAAFtDb250ZW50X1R5&#10;cGVzXS54bWxQSwECLQAUAAYACAAAACEAOP0h/9YAAACUAQAACwAAAAAAAAAAAAAAAAAvAQAAX3Jl&#10;bHMvLnJlbHNQSwECLQAUAAYACAAAACEAQIPxQi4CAABaBAAADgAAAAAAAAAAAAAAAAAuAgAAZHJz&#10;L2Uyb0RvYy54bWxQSwECLQAUAAYACAAAACEAbfRehdwAAAAJAQAADwAAAAAAAAAAAAAAAACIBAAA&#10;ZHJzL2Rvd25yZXYueG1sUEsFBgAAAAAEAAQA8wAAAJEFA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Plugin : groupID</w:t>
                      </w:r>
                    </w:p>
                    <w:p w:rsidR="005A6F8A" w:rsidRPr="00291695" w:rsidRDefault="005A6F8A" w:rsidP="005A6F8A">
                      <w:pPr>
                        <w:rPr>
                          <w:szCs w:val="16"/>
                        </w:rPr>
                      </w:pPr>
                    </w:p>
                  </w:txbxContent>
                </v:textbox>
              </v:shape>
            </w:pict>
          </mc:Fallback>
        </mc:AlternateContent>
      </w:r>
    </w:p>
    <w:p w:rsidR="005A6F8A" w:rsidRPr="00411280" w:rsidRDefault="005A6F8A" w:rsidP="005A6F8A">
      <w:pPr>
        <w:pStyle w:val="Textoindependiente"/>
        <w:rPr>
          <w:lang w:val="en-GB"/>
        </w:rPr>
      </w:pPr>
      <w:r>
        <w:rPr>
          <w:rFonts w:ascii="Verdana" w:hAnsi="Verdana"/>
          <w:noProof/>
          <w:lang w:val="ca-ES" w:eastAsia="ca-ES"/>
        </w:rPr>
        <mc:AlternateContent>
          <mc:Choice Requires="wps">
            <w:drawing>
              <wp:anchor distT="0" distB="0" distL="114300" distR="114300" simplePos="0" relativeHeight="251702272" behindDoc="0" locked="0" layoutInCell="1" allowOverlap="1" wp14:anchorId="483C6268" wp14:editId="4F9816BB">
                <wp:simplePos x="0" y="0"/>
                <wp:positionH relativeFrom="column">
                  <wp:posOffset>5257800</wp:posOffset>
                </wp:positionH>
                <wp:positionV relativeFrom="paragraph">
                  <wp:posOffset>40640</wp:posOffset>
                </wp:positionV>
                <wp:extent cx="1028700" cy="228600"/>
                <wp:effectExtent l="9525" t="12065" r="9525" b="698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Plugin : artifactID</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8" type="#_x0000_t202" style="position:absolute;margin-left:414pt;margin-top:3.2pt;width:81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39LgIAAFo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nPslGEa&#10;e/QohkDewEDwCvnprS/R7cGiYxjwHvucavX2HvhXTwxsOmZ24tY56DvBGsxvGl9mF09HHB9B6v4D&#10;NBiH7QMkoKF1OpKHdBBExz4dz72JufAYMi8W1zmaONqKYnGFcgzByqfX1vnwToAmUaiow94ndHa4&#10;92F0fXKJwTwo2WylUklxu3qjHDkwnJMtfsvlCf0nN2VIX9HlvJiPBPwVIk/fnyC0DDjwSuqKLs5O&#10;rIy0vTUNpsnKwKQaZaxOmROPkbqRxDDUQ2rZ6yJGiCTX0ByRWQfjgONCotCB+05Jj8NdUf9tz5yg&#10;RL032J3ldDaL25CU2fy6QMVdWupLCzMcoSoaKBnFTRg3aG+d3HUYaZwHA7fY0VYmsp+zOuWPA5za&#10;dVq2uCGXevJ6/iWsfwAAAP//AwBQSwMEFAAGAAgAAAAhAO9vTQzbAAAACAEAAA8AAABkcnMvZG93&#10;bnJldi54bWxMj0FOwzAQRfdI3MEaJHbUaRSFNMSpEBILxKYEDuDE08Rgj6PYbcPtGVaw/PqjN+83&#10;+9U7ccYl2kAKtpsMBNIQjKVRwcf7810FIiZNRrtAqOAbI+zb66tG1yZc6A3PXRoFQyjWWsGU0lxL&#10;GYcJvY6bMCNxdwyL14njMkqz6AvDvZN5lpXSa0v8YdIzPk04fHUnr6AsqfIH/DweXu1Lp91wT1vb&#10;K3V7sz4+gEi4pr9j+NVndWjZqQ8nMlE4BVVe8ZbEsAIE97tdxrlXUOQFyLaR/we0PwAAAP//AwBQ&#10;SwECLQAUAAYACAAAACEAtoM4kv4AAADhAQAAEwAAAAAAAAAAAAAAAAAAAAAAW0NvbnRlbnRfVHlw&#10;ZXNdLnhtbFBLAQItABQABgAIAAAAIQA4/SH/1gAAAJQBAAALAAAAAAAAAAAAAAAAAC8BAABfcmVs&#10;cy8ucmVsc1BLAQItABQABgAIAAAAIQDoN739LgIAAFoEAAAOAAAAAAAAAAAAAAAAAC4CAABkcnMv&#10;ZTJvRG9jLnhtbFBLAQItABQABgAIAAAAIQDvb00M2wAAAAgBAAAPAAAAAAAAAAAAAAAAAIg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Plugin : artifactID</w:t>
                      </w:r>
                    </w:p>
                    <w:p w:rsidR="005A6F8A" w:rsidRPr="00291695" w:rsidRDefault="005A6F8A" w:rsidP="005A6F8A">
                      <w:pPr>
                        <w:rPr>
                          <w:szCs w:val="16"/>
                        </w:rPr>
                      </w:pPr>
                    </w:p>
                  </w:txbxContent>
                </v:textbox>
              </v:shape>
            </w:pict>
          </mc:Fallback>
        </mc:AlternateContent>
      </w:r>
      <w:r>
        <w:rPr>
          <w:rFonts w:ascii="Verdana" w:hAnsi="Verdana"/>
          <w:noProof/>
          <w:lang w:val="ca-ES" w:eastAsia="ca-ES"/>
        </w:rPr>
        <mc:AlternateContent>
          <mc:Choice Requires="wps">
            <w:drawing>
              <wp:anchor distT="0" distB="0" distL="114300" distR="114300" simplePos="0" relativeHeight="251703296" behindDoc="0" locked="0" layoutInCell="1" allowOverlap="1" wp14:anchorId="18ACF3CE" wp14:editId="3E11E095">
                <wp:simplePos x="0" y="0"/>
                <wp:positionH relativeFrom="column">
                  <wp:posOffset>4572000</wp:posOffset>
                </wp:positionH>
                <wp:positionV relativeFrom="paragraph">
                  <wp:posOffset>269240</wp:posOffset>
                </wp:positionV>
                <wp:extent cx="685800" cy="152400"/>
                <wp:effectExtent l="28575" t="12065" r="9525" b="54610"/>
                <wp:wrapNone/>
                <wp:docPr id="5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1.2pt" to="414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VDNAIAAFoEAAAOAAAAZHJzL2Uyb0RvYy54bWysVM2O2jAQvlfqO1i+QxKasBARVhWB9rDd&#10;Iu32AYztEKuObdmGgKq+e8cO0NJeqqoczNgz8803f1k8njqJjtw6oVWFs3GKEVdUM6H2Ff7yuhnN&#10;MHKeKEakVrzCZ+7w4/Ltm0VvSj7RrZaMWwQgypW9qXDrvSmTxNGWd8SNteEKlI22HfFwtfuEWdID&#10;eieTSZpOk15bZqym3Dl4rQclXkb8puHUf24axz2SFQZuPp42nrtwJssFKfeWmFbQCw3yDyw6IhQE&#10;vUHVxBN0sOIPqE5Qq51u/JjqLtFNIyiPOUA2WfpbNi8tMTzmAsVx5lYm9/9g6fNxa5FgFS4eMFKk&#10;gx49CcVRMQ+16Y0rwWSltjZkR0/qxTxp+tUhpVctUXseOb6eDfhlwSO5cwkXZyDCrv+kGdiQg9ex&#10;UKfGdqiRwnwMjgEcioFOsTPnW2f4ySMKj9NZMUuhfxRUWTHJQQ6xSBlggrOxzn/gukNBqLCEFCIo&#10;OT45P5heTYK50hshJbyTUirUV3heTIro4LQULCiDztn9biUtOpIwPvF3iXtnZvVBsQjWcsLWF9kT&#10;IUFGPhbHWwHlkhyHaB1nGEkOGxOkgZ5UISIkDIQv0jBB3+bpfD1bz/JRPpmuR3la16P3m1U+mm6y&#10;h6J+V69WdfY9kM/yshWMcRX4X6c5y/9uWi57NczhbZ5vhUru0WPxgez1P5KOvQ/tHgZnp9l5a0N2&#10;YQxggKPxZdnChvx6j1Y/PwnLHwAAAP//AwBQSwMEFAAGAAgAAAAhACxfSrvfAAAACQEAAA8AAABk&#10;cnMvZG93bnJldi54bWxMj8FOwzAMhu9IvENkJG4sXVVKKXUnhEDihNiGkLhljWnLmqQk2Vp4eswJ&#10;jrZ/ff7+ajWbQRzJh95ZhOUiAUG2cbq3LcLL9uGiABGisloNzhLCFwVY1acnlSq1m+yajpvYCobY&#10;UCqELsaxlDI0HRkVFm4ky7d3542KPPpWaq8mhptBpkmSS6N6yx86NdJdR81+czAI19vp0j37/Wu2&#10;7D/fvu8/4vj4FBHPz+bbGxCR5vgXhl99VoeanXbuYHUQA8IV4zmKkKUZCA4UacGLHUKeZyDrSv5v&#10;UP8AAAD//wMAUEsBAi0AFAAGAAgAAAAhALaDOJL+AAAA4QEAABMAAAAAAAAAAAAAAAAAAAAAAFtD&#10;b250ZW50X1R5cGVzXS54bWxQSwECLQAUAAYACAAAACEAOP0h/9YAAACUAQAACwAAAAAAAAAAAAAA&#10;AAAvAQAAX3JlbHMvLnJlbHNQSwECLQAUAAYACAAAACEA56FFQzQCAABaBAAADgAAAAAAAAAAAAAA&#10;AAAuAgAAZHJzL2Uyb0RvYy54bWxQSwECLQAUAAYACAAAACEALF9Ku98AAAAJAQAADwAAAAAAAAAA&#10;AAAAAACOBAAAZHJzL2Rvd25yZXYueG1sUEsFBgAAAAAEAAQA8wAAAJoFAAAAAA==&#10;">
                <v:stroke endarrow="block"/>
              </v:line>
            </w:pict>
          </mc:Fallback>
        </mc:AlternateContent>
      </w:r>
      <w:r>
        <w:rPr>
          <w:rFonts w:ascii="Verdana" w:hAnsi="Verdana"/>
          <w:noProof/>
          <w:sz w:val="28"/>
          <w:szCs w:val="28"/>
          <w:lang w:val="ca-ES" w:eastAsia="ca-ES"/>
        </w:rPr>
        <mc:AlternateContent>
          <mc:Choice Requires="wps">
            <w:drawing>
              <wp:anchor distT="0" distB="0" distL="114300" distR="114300" simplePos="0" relativeHeight="251701248" behindDoc="0" locked="0" layoutInCell="1" allowOverlap="1" wp14:anchorId="4EE17730" wp14:editId="3AA65C15">
                <wp:simplePos x="0" y="0"/>
                <wp:positionH relativeFrom="column">
                  <wp:posOffset>2743200</wp:posOffset>
                </wp:positionH>
                <wp:positionV relativeFrom="paragraph">
                  <wp:posOffset>78740</wp:posOffset>
                </wp:positionV>
                <wp:extent cx="1028700" cy="342900"/>
                <wp:effectExtent l="38100" t="12065" r="9525" b="54610"/>
                <wp:wrapNone/>
                <wp:docPr id="5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2pt" to="2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GdNAIAAFsEAAAOAAAAZHJzL2Uyb0RvYy54bWysVMuu2jAQ3VfqP1jeQxJueEWEq4pAu6At&#10;0r39AGM7xKpjW7YhoKr/3rEJtLSbqioLM/bMnDnzyuL53Ep04tYJrUqcDVOMuKKaCXUo8ZfXzWCG&#10;kfNEMSK14iW+cIefl2/fLDpT8JFutGTcIgBRruhMiRvvTZEkjja8JW6oDVegrLVtiYerPSTMkg7Q&#10;W5mM0nSSdNoyYzXlzsFrdVXiZcSva07957p23CNZYuDm42njuQ9nslyQ4mCJaQTtaZB/YNESoSDo&#10;HaoinqCjFX9AtYJa7XTth1S3ia5rQXnMAbLJ0t+yeWmI4TEXKI4z9zK5/wdLP512FglW4vEEI0Va&#10;6NFWKI7G01CbzrgCTFZqZ0N29KxezFbTrw4pvWqIOvDI8fViwC8LHsmDS7g4AxH23UfNwIYcvY6F&#10;Ote2RbUU5kNwDOBQDHSOnbncO8PPHlF4zNLRbJpCAynonvLRHOQQjBQBJ3gb6/x7rlsUhBJLyCGi&#10;ktPW+avpzSSYK70RUsI7KaRCXYnn49E4OjgtBQvKoHP2sF9Ji04kzE/89XEfzKw+KhbBGk7Yupc9&#10;ERJk5GN1vBVQL8lxiNZyhpHksDJButKTKkSEjIFwL11H6Ns8na9n61k+yEeT9SBPq2rwbrPKB5NN&#10;Nh1XT9VqVWXfA/ksLxrBGFeB/22cs/zvxqVfrOsg3gf6XqjkET0WH8je/iPp2PzQ7+vk7DW77GzI&#10;LswBTHA07rctrMiv92j185uw/AEAAP//AwBQSwMEFAAGAAgAAAAhABtMVMDgAAAACQEAAA8AAABk&#10;cnMvZG93bnJldi54bWxMj8FOwzAQRO9I/IO1SNyo0+BGNMSpEAKJE4IWVerNjZckNLZDvG0CX89y&#10;guPOjGbfFKvJdeKEQ2yD1zCfJSDQV8G2vtbwtnm8ugERyXhruuBRwxdGWJXnZ4XJbRj9K57WVAsu&#10;8TE3GhqiPpcyVg06E2ehR8/eexicIT6HWtrBjFzuOpkmSSadaT1/aEyP9w1Wh/XRaVhuxkV4GQ5b&#10;NW8/d98PH9Q/PZPWlxfT3S0Iwon+wvCLz+hQMtM+HL2NotOgrlPeQmykCgQHFkvFwl5DlimQZSH/&#10;Lyh/AAAA//8DAFBLAQItABQABgAIAAAAIQC2gziS/gAAAOEBAAATAAAAAAAAAAAAAAAAAAAAAABb&#10;Q29udGVudF9UeXBlc10ueG1sUEsBAi0AFAAGAAgAAAAhADj9If/WAAAAlAEAAAsAAAAAAAAAAAAA&#10;AAAALwEAAF9yZWxzLy5yZWxzUEsBAi0AFAAGAAgAAAAhAJY6oZ00AgAAWwQAAA4AAAAAAAAAAAAA&#10;AAAALgIAAGRycy9lMm9Eb2MueG1sUEsBAi0AFAAGAAgAAAAhABtMVMDgAAAACQEAAA8AAAAAAAAA&#10;AAAAAAAAjgQAAGRycy9kb3ducmV2LnhtbFBLBQYAAAAABAAEAPMAAACbBQAAAAA=&#10;">
                <v:stroke endarrow="block"/>
              </v:line>
            </w:pict>
          </mc:Fallback>
        </mc:AlternateContent>
      </w:r>
      <w:r>
        <w:rPr>
          <w:rFonts w:ascii="Verdana" w:hAnsi="Verdana"/>
          <w:sz w:val="28"/>
          <w:szCs w:val="28"/>
          <w:lang w:val="en-GB"/>
        </w:rPr>
        <w:t>10. De</w:t>
      </w:r>
      <w:r w:rsidRPr="00411280">
        <w:rPr>
          <w:rFonts w:ascii="Verdana" w:hAnsi="Verdana"/>
          <w:sz w:val="28"/>
          <w:szCs w:val="28"/>
          <w:lang w:val="en-GB"/>
        </w:rPr>
        <w:t>p</w:t>
      </w:r>
      <w:r>
        <w:rPr>
          <w:rFonts w:ascii="Verdana" w:hAnsi="Verdana"/>
          <w:sz w:val="28"/>
          <w:szCs w:val="28"/>
          <w:lang w:val="en-GB"/>
        </w:rPr>
        <w:t>loy aplicació</w:t>
      </w:r>
      <w:r w:rsidRPr="00411280">
        <w:rPr>
          <w:rFonts w:ascii="Verdana" w:hAnsi="Verdana"/>
          <w:sz w:val="28"/>
          <w:szCs w:val="28"/>
          <w:lang w:val="en-GB"/>
        </w:rPr>
        <w:t xml:space="preserve"> Android</w:t>
      </w:r>
    </w:p>
    <w:p w:rsidR="005A6F8A" w:rsidRPr="00411280" w:rsidRDefault="005A6F8A" w:rsidP="005A6F8A">
      <w:pPr>
        <w:pStyle w:val="Textoindependiente"/>
        <w:rPr>
          <w:rFonts w:ascii="Verdana" w:hAnsi="Verdana"/>
          <w:lang w:val="en-GB"/>
        </w:rPr>
      </w:pPr>
      <w:r>
        <w:rPr>
          <w:rFonts w:ascii="Verdana" w:hAnsi="Verdana"/>
          <w:noProof/>
          <w:lang w:val="ca-ES" w:eastAsia="ca-ES"/>
        </w:rPr>
        <mc:AlternateContent>
          <mc:Choice Requires="wps">
            <w:drawing>
              <wp:anchor distT="0" distB="0" distL="114300" distR="114300" simplePos="0" relativeHeight="251704320" behindDoc="0" locked="0" layoutInCell="1" allowOverlap="1" wp14:anchorId="504783CD" wp14:editId="62983DFD">
                <wp:simplePos x="0" y="0"/>
                <wp:positionH relativeFrom="column">
                  <wp:posOffset>4343400</wp:posOffset>
                </wp:positionH>
                <wp:positionV relativeFrom="paragraph">
                  <wp:posOffset>-441960</wp:posOffset>
                </wp:positionV>
                <wp:extent cx="114300" cy="1257300"/>
                <wp:effectExtent l="9525" t="5715" r="9525" b="13335"/>
                <wp:wrapNone/>
                <wp:docPr id="55"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257300"/>
                        </a:xfrm>
                        <a:prstGeom prst="leftBrace">
                          <a:avLst>
                            <a:gd name="adj1" fmla="val 9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0" o:spid="_x0000_s1026" type="#_x0000_t87" style="position:absolute;margin-left:342pt;margin-top:-34.8pt;width:9pt;height:99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1S1jQIAAD0FAAAOAAAAZHJzL2Uyb0RvYy54bWysVNtu2zAMfR+wfxD0nvhSO2mMOEUXJ8OA&#10;bivQ7QMUSY61yZInKXHaYf8+SnHTZH0ZhvnBFk3ikIc81Pzm0Eq058YKrUqcjGOMuKKaCbUt8dcv&#10;69E1RtYRxYjUipf4kVt8s3j7Zt53BU91oyXjBgGIskXflbhxriuiyNKGt8SOdccVOGttWuLANNuI&#10;GdIDeiujNI4nUa8N64ym3Fr4Wx2deBHw65pT97muLXdIlhhqc+Ftwnvj39FiToqtIV0j6FAG+Ycq&#10;WiIUJD1BVcQRtDPiFVQrqNFW125MdRvpuhaUBw7AJon/YPPQkI4HLtAc253aZP8fLP20vzdIsBLn&#10;OUaKtDCj253TITWahAb1nS0g7qG7N56i7e40/W6hc9GFxxsWYtCm/6gZ4BDACU051KZFRkPz8yz2&#10;T/gL5NEhTOLxNAl+cIjCzyTJriAMUXAlaT71hk9ICo/lq+iMde+5bpE/lFjy2r0zhPp2kYLs76wL&#10;42ADJ8K+JRjVrYTp7olEs2QymQ7TP4tJz2PyUOox7YAIBTwn9vBKr4WUQUNSob7EszzNQwVWS8G8&#10;04dZs90spUGQGJiGZ2BzEWb0TrEA1nDCVsPZESGPZ0gulceDLg38fL+CzH7O4tnqenWdjbJ0shpl&#10;cVWNbtfLbDRZJ9O8uqqWyyr55UtLsqIRjHHlq3uWfJL9naSG5TuK9ST6CxYXZNfheU02uiwjTBa4&#10;PH8Du6AuLyi/zLbYaPYI4goyAmXAnQNjb7R5wqiH/S2x/bEjhmMkPyhYkFmSZX7hg5Hl0xQMc+7Z&#10;nHuIogBVYofR8bh0x0ti1xmxbSBTEsaqtF+OWjivipeqBgN2NDAY7hN/CZzbIerl1lv8BgAA//8D&#10;AFBLAwQUAAYACAAAACEAOFGTW98AAAAJAQAADwAAAGRycy9kb3ducmV2LnhtbEyPwU7DMBBE70j8&#10;g7VI3KjTECANcaqCRG8gtXAoNzde4oh4HWI3CX/PcoLj7Ixm35Tr2XVixCG0nhQsFwkIpNqblhoF&#10;b69PVzmIEDUZ3XlCBd8YYF2dn5W6MH6iHY772AguoVBoBTbGvpAy1BadDgvfI7H34QenI8uhkWbQ&#10;E5e7TqZJciudbok/WN3jo8X6c39yCqYXt2uX+L5Jt8+HA22/Hmw+WqUuL+bNPYiIc/wLwy8+o0PF&#10;TEd/IhNEp+BmlfGWqCBNMhAcuFulfDgquM4zkFUp/y+ofgAAAP//AwBQSwECLQAUAAYACAAAACEA&#10;toM4kv4AAADhAQAAEwAAAAAAAAAAAAAAAAAAAAAAW0NvbnRlbnRfVHlwZXNdLnhtbFBLAQItABQA&#10;BgAIAAAAIQA4/SH/1gAAAJQBAAALAAAAAAAAAAAAAAAAAC8BAABfcmVscy8ucmVsc1BLAQItABQA&#10;BgAIAAAAIQAmz1S1jQIAAD0FAAAOAAAAAAAAAAAAAAAAAC4CAABkcnMvZTJvRG9jLnhtbFBLAQIt&#10;ABQABgAIAAAAIQA4UZNb3wAAAAkBAAAPAAAAAAAAAAAAAAAAAOcEAABkcnMvZG93bnJldi54bWxQ&#10;SwUGAAAAAAQABADzAAAA8wUAAAAA&#10;"/>
            </w:pict>
          </mc:Fallback>
        </mc:AlternateContent>
      </w:r>
      <w:r>
        <w:rPr>
          <w:rFonts w:ascii="Verdana" w:hAnsi="Verdana"/>
          <w:noProof/>
          <w:lang w:val="ca-ES" w:eastAsia="ca-ES"/>
        </w:rPr>
        <mc:AlternateContent>
          <mc:Choice Requires="wps">
            <w:drawing>
              <wp:anchor distT="0" distB="0" distL="114300" distR="114300" simplePos="0" relativeHeight="251699200" behindDoc="0" locked="0" layoutInCell="1" allowOverlap="1" wp14:anchorId="058F100B" wp14:editId="5C673682">
                <wp:simplePos x="0" y="0"/>
                <wp:positionH relativeFrom="column">
                  <wp:posOffset>2000250</wp:posOffset>
                </wp:positionH>
                <wp:positionV relativeFrom="paragraph">
                  <wp:posOffset>-1413510</wp:posOffset>
                </wp:positionV>
                <wp:extent cx="228600" cy="3314700"/>
                <wp:effectExtent l="9525" t="5715" r="9525" b="13335"/>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8600" cy="3314700"/>
                        </a:xfrm>
                        <a:prstGeom prst="lef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26" type="#_x0000_t87" style="position:absolute;margin-left:157.5pt;margin-top:-111.3pt;width:18pt;height:261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txkAIAAD4FAAAOAAAAZHJzL2Uyb0RvYy54bWysVNuO0zAQfUfiHyy/d3Np0m2jTVdL0yKk&#10;BVZa+ADXdhqDYwfbbbog/p2xky0t+4IQeXA8ntGZOTPHvrk9thIduLFCqxInVzFGXFHNhNqV+POn&#10;zWSOkXVEMSK14iV+4hbfLl+/uum7gqe60ZJxgwBE2aLvStw41xVRZGnDW2KvdMcVOGttWuLANLuI&#10;GdIDeiujNI5nUa8N64ym3Fo4rQYnXgb8uubUfaxryx2SJYbaXFhNWLd+jZY3pNgZ0jWCjmWQf6ii&#10;JUJB0hNURRxBeyNeQLWCGm117a6obiNd14LywAHYJPEfbB4b0vHABZpju1Ob7P+DpR8ODwYJVuI8&#10;w0iRFmZ0t3c6pEZ57hvUd7aAuMfuwXiKtrvX9KsFR3Th8YaFGLTt32sGOARwQlOOtWmR0dD8PIv9&#10;F06BPDqGSTydJsGPDlE4TNP5DMIQBdd0mmTXYPiEpPBYvorOWPeW6xb5TYklr90bQ6hvFynI4d66&#10;MA42ciLsS4JR3UqY7oFIlKTxfDodx38WlJ4H5aHWIe8ICRU8Z/b4Sm+ElBBBCqlQX+JFnuahBKul&#10;YN7pfdbstitpEGQGquEb6VyEGb1XLIA1nLD1uHdEyGEPyaXyeNCmkaBvWNDZj0W8WM/X82ySpbP1&#10;JIuranK3WWWT2Sa5zqtptVpVyU9fWpIVjWCMK1/ds+aT7O80Nd6+Qa0n1V+wuCC7Cd9LstFlGWG0&#10;wOX5H9gFeXlFDRLcavYE6go6AmnAowNzb7T5jlEPF7jE9tueGI6RfKfghiySLPM3PhhZfp2CYc49&#10;23MPURSgSuwwGrYrN7wS+86IXQOZkjBWpf3tqIXzqvCKH6oaDbikgcH4oPhX4NwOUb+fveUvAAAA&#10;//8DAFBLAwQUAAYACAAAACEAH8zQR94AAAAIAQAADwAAAGRycy9kb3ducmV2LnhtbEyPQU/DMAyF&#10;70j8h8hI3Fi6qoytNJ0GEruBtMFhu2WNaSoapzRZW/495jRutt/T8/eK9eRaMWAfGk8K5rMEBFLl&#10;TUO1go/3l7sliBA1Gd16QgU/GGBdXl8VOjd+pB0O+1gLDqGQawU2xi6XMlQWnQ4z3yGx9ul7pyOv&#10;fS1Nr0cOd61Mk2QhnW6IP1jd4bPF6mt/dgrGN7dr5njcpNvXw4G23092OVilbm+mzSOIiFO8mOEP&#10;n9GhZKaTP5MJolXwkHKVqCBNMhCs368yPpx4WGQgy0L+L1D+AgAA//8DAFBLAQItABQABgAIAAAA&#10;IQC2gziS/gAAAOEBAAATAAAAAAAAAAAAAAAAAAAAAABbQ29udGVudF9UeXBlc10ueG1sUEsBAi0A&#10;FAAGAAgAAAAhADj9If/WAAAAlAEAAAsAAAAAAAAAAAAAAAAALwEAAF9yZWxzLy5yZWxzUEsBAi0A&#10;FAAGAAgAAAAhAAmZO3GQAgAAPgUAAA4AAAAAAAAAAAAAAAAALgIAAGRycy9lMm9Eb2MueG1sUEsB&#10;Ai0AFAAGAAgAAAAhAB/M0EfeAAAACAEAAA8AAAAAAAAAAAAAAAAA6gQAAGRycy9kb3ducmV2Lnht&#10;bFBLBQYAAAAABAAEAPMAAAD1BQAAAAA=&#10;"/>
            </w:pict>
          </mc:Fallback>
        </mc:AlternateContent>
      </w:r>
    </w:p>
    <w:p w:rsidR="005A6F8A" w:rsidRPr="00D65F8E" w:rsidRDefault="005A6F8A" w:rsidP="005A6F8A">
      <w:pPr>
        <w:pStyle w:val="Textoindependiente"/>
        <w:rPr>
          <w:rFonts w:ascii="Verdana" w:hAnsi="Verdana"/>
          <w:i/>
          <w:color w:val="333399"/>
          <w:sz w:val="20"/>
          <w:szCs w:val="20"/>
          <w:lang w:val="en-GB"/>
        </w:rPr>
      </w:pPr>
      <w:r>
        <w:rPr>
          <w:rFonts w:ascii="Verdana" w:hAnsi="Verdana"/>
          <w:noProof/>
          <w:lang w:val="ca-ES" w:eastAsia="ca-ES"/>
        </w:rPr>
        <w:lastRenderedPageBreak/>
        <mc:AlternateContent>
          <mc:Choice Requires="wps">
            <w:drawing>
              <wp:anchor distT="0" distB="0" distL="114300" distR="114300" simplePos="0" relativeHeight="251705344" behindDoc="0" locked="0" layoutInCell="1" allowOverlap="1" wp14:anchorId="4E956ADA" wp14:editId="55311652">
                <wp:simplePos x="0" y="0"/>
                <wp:positionH relativeFrom="column">
                  <wp:posOffset>685800</wp:posOffset>
                </wp:positionH>
                <wp:positionV relativeFrom="paragraph">
                  <wp:posOffset>96520</wp:posOffset>
                </wp:positionV>
                <wp:extent cx="114300" cy="571500"/>
                <wp:effectExtent l="9525" t="10795" r="9525" b="8255"/>
                <wp:wrapNone/>
                <wp:docPr id="5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26" type="#_x0000_t87" style="position:absolute;margin-left:54pt;margin-top:7.6pt;width:9pt;height:4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5/gjAIAAD0FAAAOAAAAZHJzL2Uyb0RvYy54bWysVFFv0zAQfkfiP1h+71J3SbtGS6fRtAhp&#10;wKTBD3BtpzE4drDdpgPx3zk7aWnZC0LkwbF9p+/uu/vOt3eHRqG9sE4aXWByNcZIaGa41NsCf/60&#10;Ht1g5DzVnCqjRYGfhcN3i9evbrs2FxNTG8WFRQCiXd61Ba69b/MkcawWDXVXphUajJWxDfVwtNuE&#10;W9oBeqOSyXg8TTpjeWsNE87Bbdkb8SLiV5Vg/mNVOeGRKjDk5uNq47oJa7K4pfnW0raWbEiD/kMW&#10;DZUagp6gSuop2ln5AqqRzBpnKn/FTJOYqpJMRA7Ahoz/YPNU01ZELlAc157K5P4fLPuwf7RI8gJn&#10;1xhp2kCP7nfexNBoSkKButbl4PfUPtpA0bUPhn11YEguLOHgwAdtuveGAw4FnFiUQ2UbZA0Un0yh&#10;afDFa2CPDrEVz6dWiINHDC4JSa/BDTEwZTOSwT4EpHnAClm01vm3wjQobAqsROXfWMpCuWhO9w/O&#10;x3bwgRPlXwhGVaOgu3uqUEqm09nQ/TOfybkPBD2FHRAhgWPgAK/NWioVNaQ06go8zyZZzMAZJXkw&#10;Bjdnt5ulsggCA9H4DWwu3KzZaR7BakH5ath7KlW/h+BKBzwo0sAvlCvK7Md8PF/drG7SUTqZrkbp&#10;uCxH9+tlOpquySwrr8vlsiQ/Q2okzWvJudAhu6PkSfp3khqGrxfrSfQXLC7IruP3kmxymUbsLHA5&#10;/iO7qK4gqF6BG8OfQVxRRiAMeHOg7bWx3zHqYH4L7L7tqBUYqXcaBmRO0jQMfDyk2WwCB3tu2Zxb&#10;qGYAVWCPUb9d+v6R2LVWbuug3NhWbcJwVNIf1d9nNYwCzGhkMLwn4RE4P0ev36/e4hcAAAD//wMA&#10;UEsDBBQABgAIAAAAIQBYkImx2gAAAAgBAAAPAAAAZHJzL2Rvd25yZXYueG1sTI/BToQwEIbvJr5D&#10;Mybe3GExsrtI2RgT41XQGI/ddgSUTgktC7695aTHmX/yzfcXx8X24kyj7xxL2G4SEMTamY4bCW+v&#10;Tzd7ED4oNqp3TBJ+yMOxvLwoVG7czBWd69CICGGfKwltCEOO6HVLVvmNG4hj9ulGq0IcxwbNqOYI&#10;tz2mSZKhVR3HD60a6LEl/V1PVkI26Qrr91lXX/0zotvRx+3LJOX11fJwDyLQEv6OYdWP6lBGp5Ob&#10;2HjRS9ilsUqQcLdNQax5ti5OEX5IAcsC/xcofwEAAP//AwBQSwECLQAUAAYACAAAACEAtoM4kv4A&#10;AADhAQAAEwAAAAAAAAAAAAAAAAAAAAAAW0NvbnRlbnRfVHlwZXNdLnhtbFBLAQItABQABgAIAAAA&#10;IQA4/SH/1gAAAJQBAAALAAAAAAAAAAAAAAAAAC8BAABfcmVscy8ucmVsc1BLAQItABQABgAIAAAA&#10;IQBX45/gjAIAAD0FAAAOAAAAAAAAAAAAAAAAAC4CAABkcnMvZTJvRG9jLnhtbFBLAQItABQABgAI&#10;AAAAIQBYkImx2gAAAAgBAAAPAAAAAAAAAAAAAAAAAOYEAABkcnMvZG93bnJldi54bWxQSwUGAAAA&#10;AAQABADzAAAA7QUAAAAA&#10;"/>
            </w:pict>
          </mc:Fallback>
        </mc:AlternateContent>
      </w:r>
      <w:r w:rsidRPr="00C66E6D">
        <w:rPr>
          <w:rFonts w:ascii="Verdana" w:hAnsi="Verdana"/>
          <w:b/>
          <w:i/>
          <w:color w:val="333399"/>
          <w:sz w:val="20"/>
          <w:szCs w:val="20"/>
          <w:lang w:val="en-GB"/>
        </w:rPr>
        <w:t xml:space="preserve">mvn </w:t>
      </w:r>
      <w:r w:rsidRPr="00C66E6D">
        <w:rPr>
          <w:rFonts w:ascii="Verdana" w:hAnsi="Verdana"/>
          <w:b/>
          <w:i/>
          <w:color w:val="33CCCC"/>
          <w:sz w:val="20"/>
          <w:szCs w:val="20"/>
          <w:lang w:val="en-GB"/>
        </w:rPr>
        <w:t>com.jayway.maven.plugins.android.generation2</w:t>
      </w:r>
      <w:r w:rsidRPr="00C66E6D">
        <w:rPr>
          <w:rFonts w:ascii="Verdana" w:hAnsi="Verdana"/>
          <w:b/>
          <w:i/>
          <w:color w:val="333399"/>
          <w:sz w:val="20"/>
          <w:szCs w:val="20"/>
          <w:lang w:val="en-GB"/>
        </w:rPr>
        <w:t xml:space="preserve">:maven-android-plugin:deploy </w:t>
      </w:r>
      <w:r w:rsidRPr="00C66E6D">
        <w:rPr>
          <w:rFonts w:ascii="Verdana" w:hAnsi="Verdana"/>
          <w:sz w:val="20"/>
          <w:szCs w:val="20"/>
          <w:lang w:val="en-GB"/>
        </w:rPr>
        <w:t xml:space="preserve"> des de</w:t>
      </w:r>
      <w:r>
        <w:rPr>
          <w:rFonts w:ascii="Verdana" w:hAnsi="Verdana"/>
          <w:lang w:val="en-GB"/>
        </w:rPr>
        <w:t xml:space="preserve"> </w:t>
      </w:r>
      <w:r w:rsidRPr="009B5108">
        <w:rPr>
          <w:rFonts w:ascii="Verdana" w:hAnsi="Verdana"/>
          <w:i/>
          <w:color w:val="008080"/>
          <w:sz w:val="20"/>
          <w:szCs w:val="20"/>
          <w:lang w:val="en-GB"/>
        </w:rPr>
        <w:t xml:space="preserve">&lt;path_flamingo-android-2.1.1&gt;\examples\helloworld\android </w:t>
      </w:r>
    </w:p>
    <w:p w:rsidR="005A6F8A" w:rsidRPr="003B64BC" w:rsidRDefault="005A6F8A" w:rsidP="005A6F8A">
      <w:pPr>
        <w:rPr>
          <w:rFonts w:ascii="Verdana" w:hAnsi="Verdana"/>
          <w:sz w:val="20"/>
          <w:szCs w:val="20"/>
          <w:lang w:val="en-GB"/>
        </w:rPr>
      </w:pPr>
      <w:r>
        <w:rPr>
          <w:rFonts w:ascii="Verdana" w:hAnsi="Verdana"/>
          <w:noProof/>
          <w:sz w:val="28"/>
          <w:szCs w:val="28"/>
          <w:lang w:val="ca-ES" w:eastAsia="ca-ES"/>
        </w:rPr>
        <mc:AlternateContent>
          <mc:Choice Requires="wps">
            <w:drawing>
              <wp:anchor distT="0" distB="0" distL="114300" distR="114300" simplePos="0" relativeHeight="251707392" behindDoc="0" locked="0" layoutInCell="1" allowOverlap="1" wp14:anchorId="7F85653F" wp14:editId="3B8A27C9">
                <wp:simplePos x="0" y="0"/>
                <wp:positionH relativeFrom="column">
                  <wp:posOffset>1257300</wp:posOffset>
                </wp:positionH>
                <wp:positionV relativeFrom="paragraph">
                  <wp:posOffset>54610</wp:posOffset>
                </wp:positionV>
                <wp:extent cx="571500" cy="228600"/>
                <wp:effectExtent l="9525" t="6985" r="9525" b="12065"/>
                <wp:wrapNone/>
                <wp:docPr id="5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deploy</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9" type="#_x0000_t202" style="position:absolute;margin-left:99pt;margin-top:4.3pt;width:4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LwIAAFkEAAAOAAAAZHJzL2Uyb0RvYy54bWysVNtu2zAMfR+wfxD0vjhx4zQx4hRdugwD&#10;ugvQ7gNkWbaFyaImKbGzry8lp2l2exnmB4EUqUPykPT6ZugUOQjrJOiCziZTSoTmUEndFPTr4+7N&#10;khLnma6YAi0KehSO3mxev1r3JhcptKAqYQmCaJf3pqCt9yZPEsdb0TE3ASM0GmuwHfOo2iapLOsR&#10;vVNJOp0ukh5sZSxw4Rze3o1Guon4dS24/1zXTniiCoq5+XjaeJbhTDZrljeWmVbyUxrsH7LomNQY&#10;9Ax1xzwjeyt/g+okt+Cg9hMOXQJ1LbmINWA1s+kv1Ty0zIhYC5LjzJkm9/9g+afDF0tkVdAspUSz&#10;Dnv0KAZP3sJAFvPAT29cjm4PBh39gPfY51irM/fAvzmiYdsy3Yhba6FvBaswv1l4mVw8HXFcACn7&#10;j1BhHLb3EIGG2naBPKSDIDr26XjuTciF42V2PcumaOFoStPlAuUQgeXPj411/r2AjgShoBZbH8HZ&#10;4d750fXZJcRyoGS1k0pFxTblVllyYDgmO/xWqxP6T25Kk76gqyzNxvr/CjGN358gOulx3pXsCro8&#10;O7E8sPZOV5gmyz2TapSxOqVPNAbmRg79UA6xY1dXIULguITqiMRaGOcb9xGFFuwPSnqc7YK673tm&#10;BSXqg8bmrGbzeViGqMyz6xQVe2kpLy1Mc4QqqKdkFLd+XKC9sbJpMdI4DhpusaG1jGS/ZHXKH+c3&#10;tuu0a2FBLvXo9fJH2DwBAAD//wMAUEsDBBQABgAIAAAAIQBw5htj2gAAAAgBAAAPAAAAZHJzL2Rv&#10;d25yZXYueG1sTI9BTsMwEEX3SNzBGiR21GlVGRPiVAiJBWJTAgdw4mliiMdR7Lbh9kxXsHz6oz/v&#10;V7sljOKEc/KRDKxXBQikLjpPvYHPj5c7DSJlS86OkdDADybY1ddXlS1dPNM7nprcCy6hVFoDQ85T&#10;KWXqBgw2reKExNkhzsFmxrmXbrZnLg+j3BSFksF64g+DnfB5wO67OQYDSpEOe/w67N/8a2PH7p7W&#10;vjXm9mZ5egSRccl/x3DRZ3Wo2amNR3JJjMwPmrdkA1qB4HyjL9wa2G4VyLqS/wfUvwAAAP//AwBQ&#10;SwECLQAUAAYACAAAACEAtoM4kv4AAADhAQAAEwAAAAAAAAAAAAAAAAAAAAAAW0NvbnRlbnRfVHlw&#10;ZXNdLnhtbFBLAQItABQABgAIAAAAIQA4/SH/1gAAAJQBAAALAAAAAAAAAAAAAAAAAC8BAABfcmVs&#10;cy8ucmVsc1BLAQItABQABgAIAAAAIQCmibjRLwIAAFkEAAAOAAAAAAAAAAAAAAAAAC4CAABkcnMv&#10;ZTJvRG9jLnhtbFBLAQItABQABgAIAAAAIQBw5htj2gAAAAgBAAAPAAAAAAAAAAAAAAAAAIk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deploy</w:t>
                      </w:r>
                    </w:p>
                    <w:p w:rsidR="005A6F8A" w:rsidRPr="00291695" w:rsidRDefault="005A6F8A" w:rsidP="005A6F8A">
                      <w:pPr>
                        <w:rPr>
                          <w:szCs w:val="16"/>
                        </w:rPr>
                      </w:pPr>
                    </w:p>
                  </w:txbxContent>
                </v:textbox>
              </v:shape>
            </w:pict>
          </mc:Fallback>
        </mc:AlternateContent>
      </w:r>
      <w:r>
        <w:rPr>
          <w:rFonts w:ascii="Verdana" w:hAnsi="Verdana"/>
          <w:noProof/>
          <w:lang w:val="ca-ES" w:eastAsia="ca-ES"/>
        </w:rPr>
        <mc:AlternateContent>
          <mc:Choice Requires="wps">
            <w:drawing>
              <wp:anchor distT="0" distB="0" distL="114300" distR="114300" simplePos="0" relativeHeight="251706368" behindDoc="0" locked="0" layoutInCell="1" allowOverlap="1" wp14:anchorId="3E251446" wp14:editId="2F879B7F">
                <wp:simplePos x="0" y="0"/>
                <wp:positionH relativeFrom="column">
                  <wp:posOffset>800100</wp:posOffset>
                </wp:positionH>
                <wp:positionV relativeFrom="paragraph">
                  <wp:posOffset>54610</wp:posOffset>
                </wp:positionV>
                <wp:extent cx="685800" cy="228600"/>
                <wp:effectExtent l="38100" t="54610" r="9525" b="12065"/>
                <wp:wrapNone/>
                <wp:docPr id="51"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3pt" to="11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CbOQIAAGQEAAAOAAAAZHJzL2Uyb0RvYy54bWysVMGO0zAQvSPxD5bv3STdtrTRpivUtHBY&#10;oNIu3F3baSwc27K9TSvEvzPjtIWFC0L04I49M2/ejJ9zd3/sNDlIH5Q1FS1uckqk4VYos6/o56fN&#10;aE5JiMwIpq2RFT3JQO+Xr1/d9a6UY9taLaQnAGJC2buKtjG6MssCb2XHwo110oCzsb5jEbZ+nwnP&#10;ekDvdDbO81nWWy+ct1yGAKf14KTLhN80ksdPTRNkJLqiwC2m1ad1h2u2vGPl3jPXKn6mwf6BRceU&#10;gaJXqJpFRp69+gOqU9zbYJt4w22X2aZRXKYeoJsi/62bx5Y5mXqB4QR3HVP4f7D842HriRIVnRaU&#10;GNbBHT0oI8nsFmfTu1BCyMpsPXbHj+bRPVj+NRBjVy0ze5k4Pp0c5BWYkb1IwU1wUGHXf7ACYthz&#10;tGlQx8Z3pNHKvcfEZH1BC8vAWMgx3dHpekfyGAmHw9l8Os/hJjm4xuP5DGysykoExGTnQ3wnbUfQ&#10;qKiGZhIoOzyEOIReQjDc2I3SGs5ZqQ3pK7qYjqcpIVitBDrRF/x+t9KeHBgKKf3OdV+EeftsRAJr&#10;JRPrsx2Z0mCTmMYUvYLBaUmxWicFJVrC20FroKcNVoSGgfDZGrT0bZEv1vP1fDKajGfr0SSv69Hb&#10;zWoymm2KN9P6tl6t6uI7ki8mZauEkAb5X3RdTP5ON+cXNijyquzroLKX6Gn4QPbyn0gnFeDFDxLa&#10;WXHaeuwOBQFSTsHnZ4dv5dd9ivr5cVj+AAAA//8DAFBLAwQUAAYACAAAACEAYkrOZ90AAAAIAQAA&#10;DwAAAGRycy9kb3ducmV2LnhtbEyPQU7DMBBF90jcwRokNhV1YiKrCnGqCgmo2CBaDuDGbpJij6PY&#10;acPtGVZ0+fRHf96v1rN37GzH2AdUkC8zYBabYHpsFXztXx5WwGLSaLQLaBX82Ajr+vam0qUJF/y0&#10;511qGZVgLLWCLqWh5Dw2nfU6LsNgkbJjGL1OhGPLzagvVO4dF1kmudc90odOD/a5s833bvIKNsPH&#10;aRLb/NVke7FYuK3Mw9u7Uvd38+YJWLJz+j+GP31Sh5qcDmFCE5kjFpK2JAUrCYxy8VgQHxQUhQRe&#10;V/x6QP0LAAD//wMAUEsBAi0AFAAGAAgAAAAhALaDOJL+AAAA4QEAABMAAAAAAAAAAAAAAAAAAAAA&#10;AFtDb250ZW50X1R5cGVzXS54bWxQSwECLQAUAAYACAAAACEAOP0h/9YAAACUAQAACwAAAAAAAAAA&#10;AAAAAAAvAQAAX3JlbHMvLnJlbHNQSwECLQAUAAYACAAAACEAMFCQmzkCAABkBAAADgAAAAAAAAAA&#10;AAAAAAAuAgAAZHJzL2Uyb0RvYy54bWxQSwECLQAUAAYACAAAACEAYkrOZ90AAAAIAQAADwAAAAAA&#10;AAAAAAAAAACTBAAAZHJzL2Rvd25yZXYueG1sUEsFBgAAAAAEAAQA8wAAAJ0FAAAAAA==&#10;">
                <v:stroke endarrow="block"/>
              </v:line>
            </w:pict>
          </mc:Fallback>
        </mc:AlternateContent>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r>
        <w:rPr>
          <w:rFonts w:ascii="Verdana" w:hAnsi="Verdana"/>
          <w:noProof/>
          <w:lang w:val="ca-ES" w:eastAsia="ca-ES"/>
        </w:rPr>
        <w:drawing>
          <wp:inline distT="0" distB="0" distL="0" distR="0" wp14:anchorId="14856987" wp14:editId="5D2E0FEC">
            <wp:extent cx="5890260" cy="12573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90260" cy="1257300"/>
                    </a:xfrm>
                    <a:prstGeom prst="rect">
                      <a:avLst/>
                    </a:prstGeom>
                    <a:noFill/>
                    <a:ln>
                      <a:noFill/>
                    </a:ln>
                  </pic:spPr>
                </pic:pic>
              </a:graphicData>
            </a:graphic>
          </wp:inline>
        </w:drawing>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r>
        <w:rPr>
          <w:rFonts w:ascii="Verdana" w:hAnsi="Verdana"/>
          <w:noProof/>
          <w:lang w:val="ca-ES" w:eastAsia="ca-ES"/>
        </w:rPr>
        <mc:AlternateContent>
          <mc:Choice Requires="wps">
            <w:drawing>
              <wp:anchor distT="0" distB="0" distL="114300" distR="114300" simplePos="0" relativeHeight="251708416" behindDoc="0" locked="0" layoutInCell="1" allowOverlap="1" wp14:anchorId="55BBE7B0" wp14:editId="24B42B4C">
                <wp:simplePos x="0" y="0"/>
                <wp:positionH relativeFrom="column">
                  <wp:posOffset>4572000</wp:posOffset>
                </wp:positionH>
                <wp:positionV relativeFrom="paragraph">
                  <wp:posOffset>70485</wp:posOffset>
                </wp:positionV>
                <wp:extent cx="1028700" cy="228600"/>
                <wp:effectExtent l="9525" t="13335" r="9525" b="5715"/>
                <wp:wrapNone/>
                <wp:docPr id="5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99"/>
                        </a:solidFill>
                        <a:ln w="9525">
                          <a:solidFill>
                            <a:srgbClr val="000000"/>
                          </a:solidFill>
                          <a:miter lim="800000"/>
                          <a:headEnd/>
                          <a:tailEnd/>
                        </a:ln>
                      </wps:spPr>
                      <wps:txb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Pom.xml</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60" type="#_x0000_t202" style="position:absolute;margin-left:5in;margin-top:5.55pt;width:81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NgLgIAAFo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nOkxzCN&#10;PXoQQyBvYCCLeeSnt75Et3uLjmHAe+xzqtXbO+BfPTGw7ZjZixvnoO8EazC/aXyZXTwdcXwEqfsP&#10;0GAcdgiQgIbW6Uge0kEQHRN5PPcm5sJjyLxYXuVo4mgriuUC5RiClU+vrfPhnQBNolBRh71P6Ox4&#10;58Po+uQSg3lQstlJpZLi9vVWOXJkOCc7/FarE/pPbsqQvqKreTEfCfgrRJ6+P0FoGXDgldQVXZ6d&#10;WBlpe2saTJOVgUk1ylidMiceI3UjiWGoh9Sy17MYIZJcQ/OIzDoYBxwXEoUO3HdKehzuivpvB+YE&#10;Jeq9we6sprNZ3IakzOZXBSru0lJfWpjhCFXRQMkobsO4QQfr5L7DSOM8GLjBjrYykf2c1Sl/HODU&#10;rtOyxQ251JPX8y9h8wMAAP//AwBQSwMEFAAGAAgAAAAhANpWFIrbAAAACQEAAA8AAABkcnMvZG93&#10;bnJldi54bWxMj8FOwzAMhu9IvENkJG4szYTaqjSdEBIHxGUUHiBtvLZb4lRNtpW3x5zgaP+/Pn+u&#10;d6t34oJLnAJpUJsMBFIf7ESDhq/P14cSREyGrHGBUMM3Rtg1tze1qWy40gde2jQIhlCsjIYxpbmS&#10;MvYjehM3YUbi7BAWbxKPyyDtYq4M905usyyX3kzEF0Yz48uI/ak9ew15TqXf4/Gwf5/eWuP6gtTU&#10;aX1/tz4/gUi4pr8y/OqzOjTs1IUz2SichoLxXOVAKRBcKMstLzoNj4UC2dTy/wfNDwAAAP//AwBQ&#10;SwECLQAUAAYACAAAACEAtoM4kv4AAADhAQAAEwAAAAAAAAAAAAAAAAAAAAAAW0NvbnRlbnRfVHlw&#10;ZXNdLnhtbFBLAQItABQABgAIAAAAIQA4/SH/1gAAAJQBAAALAAAAAAAAAAAAAAAAAC8BAABfcmVs&#10;cy8ucmVsc1BLAQItABQABgAIAAAAIQAMRbNgLgIAAFoEAAAOAAAAAAAAAAAAAAAAAC4CAABkcnMv&#10;ZTJvRG9jLnhtbFBLAQItABQABgAIAAAAIQDaVhSK2wAAAAkBAAAPAAAAAAAAAAAAAAAAAIgEAABk&#10;cnMvZG93bnJldi54bWxQSwUGAAAAAAQABADzAAAAkAUAAAAA&#10;" fillcolor="#ff9">
                <v:textbox>
                  <w:txbxContent>
                    <w:p w:rsidR="005A6F8A" w:rsidRPr="00291695" w:rsidRDefault="005A6F8A" w:rsidP="005A6F8A">
                      <w:pPr>
                        <w:rPr>
                          <w:rStyle w:val="CdigoHTML"/>
                          <w:rFonts w:ascii="Verdana" w:hAnsi="Verdana"/>
                          <w:i/>
                          <w:sz w:val="14"/>
                          <w:szCs w:val="14"/>
                          <w:lang w:val="en-GB"/>
                        </w:rPr>
                      </w:pPr>
                      <w:r>
                        <w:rPr>
                          <w:rStyle w:val="CdigoHTML"/>
                          <w:rFonts w:ascii="Verdana" w:hAnsi="Verdana"/>
                          <w:i/>
                          <w:sz w:val="14"/>
                          <w:szCs w:val="14"/>
                          <w:lang w:val="en-GB"/>
                        </w:rPr>
                        <w:t>Pom.xml</w:t>
                      </w:r>
                    </w:p>
                    <w:p w:rsidR="005A6F8A" w:rsidRPr="00291695" w:rsidRDefault="005A6F8A" w:rsidP="005A6F8A">
                      <w:pPr>
                        <w:rPr>
                          <w:szCs w:val="16"/>
                        </w:rPr>
                      </w:pPr>
                    </w:p>
                  </w:txbxContent>
                </v:textbox>
              </v:shape>
            </w:pict>
          </mc:Fallback>
        </mc:AlternateContent>
      </w:r>
      <w:r>
        <w:rPr>
          <w:rFonts w:ascii="Verdana" w:hAnsi="Verdana"/>
          <w:noProof/>
          <w:lang w:val="ca-ES" w:eastAsia="ca-ES"/>
        </w:rPr>
        <mc:AlternateContent>
          <mc:Choice Requires="wps">
            <w:drawing>
              <wp:anchor distT="0" distB="0" distL="114300" distR="114300" simplePos="0" relativeHeight="251709440" behindDoc="0" locked="0" layoutInCell="1" allowOverlap="1" wp14:anchorId="2EEDCCB7" wp14:editId="73D3549B">
                <wp:simplePos x="0" y="0"/>
                <wp:positionH relativeFrom="column">
                  <wp:posOffset>3886200</wp:posOffset>
                </wp:positionH>
                <wp:positionV relativeFrom="paragraph">
                  <wp:posOffset>299085</wp:posOffset>
                </wp:positionV>
                <wp:extent cx="1028700" cy="342900"/>
                <wp:effectExtent l="38100" t="13335" r="9525" b="53340"/>
                <wp:wrapNone/>
                <wp:docPr id="4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3.55pt" to="387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TXNQIAAFsEAAAOAAAAZHJzL2Uyb0RvYy54bWysVM2O2jAQvlfqO1i+QxI2sBARVlUC7WHb&#10;Iu32AYztEKuObdmGgKq+e8cm0NJeqqoczNgz8803f1k+nTqJjtw6oVWJs3GKEVdUM6H2Jf7yuhnN&#10;MXKeKEakVrzEZ+7w0+rtm2VvCj7RrZaMWwQgyhW9KXHrvSmSxNGWd8SNteEKlI22HfFwtfuEWdID&#10;eieTSZrOkl5bZqym3Dl4rS9KvIr4TcOp/9w0jnskSwzcfDxtPHfhTFZLUuwtMa2gAw3yDyw6IhQE&#10;vUHVxBN0sOIPqE5Qq51u/JjqLtFNIyiPOUA2WfpbNi8tMTzmAsVx5lYm9/9g6afj1iLBSpwvMFKk&#10;gx49C8XRbBZq0xtXgEmltjZkR0/qxTxr+tUhpauWqD2PHF/PBvyy4JHcuYSLMxBh13/UDGzIwetY&#10;qFNjO9RIYT4ExwAOxUCn2JnzrTP85BGFxyydzB9TaCAF3UM+WYAcgpEi4ARvY51/z3WHglBiCTlE&#10;VHJ8dv5iejUJ5kpvhJTwTgqpUF/ixXQyjQ5OS8GCMuic3e8qadGRhPmJvyHunZnVB8UiWMsJWw+y&#10;J0KCjHysjrcC6iU5DtE6zjCSHFYmSBd6UoWIkDEQHqTLCH1bpIv1fD3PR/lkth7laV2P3m2qfDTb&#10;ZI/T+qGuqjr7HshnedEKxrgK/K/jnOV/Ny7DYl0G8TbQt0Il9+ix+ED2+h9Jx+aHfl8mZ6fZeWtD&#10;dmEOYIKj8bBtYUV+vUern9+E1Q8AAAD//wMAUEsDBBQABgAIAAAAIQBHLFtv4AAAAAoBAAAPAAAA&#10;ZHJzL2Rvd25yZXYueG1sTI/BTsMwDIbvSLxDZCRuLM1U1lGaTgiBxAmxDU3ilrWhLWucknhr4ekx&#10;Jzja/vT7+4vV5HpxsiF2HjWoWQLCYuXrDhsNr9vHqyWISAZr03u0Gr5shFV5flaYvPYjru1pQ43g&#10;EIy50dASDbmUsWqtM3HmB4t8e/fBGeIxNLIOZuRw18t5kiykMx3yh9YM9r611WFzdBputuO1fwmH&#10;Xaq6z7fvhw8anp5J68uL6e4WBNmJ/mD41Wd1KNlp749YR9FrWKg5dyENaaZAMJBlKS/2TCZKgSwL&#10;+b9C+QMAAP//AwBQSwECLQAUAAYACAAAACEAtoM4kv4AAADhAQAAEwAAAAAAAAAAAAAAAAAAAAAA&#10;W0NvbnRlbnRfVHlwZXNdLnhtbFBLAQItABQABgAIAAAAIQA4/SH/1gAAAJQBAAALAAAAAAAAAAAA&#10;AAAAAC8BAABfcmVscy8ucmVsc1BLAQItABQABgAIAAAAIQBcr2TXNQIAAFsEAAAOAAAAAAAAAAAA&#10;AAAAAC4CAABkcnMvZTJvRG9jLnhtbFBLAQItABQABgAIAAAAIQBHLFtv4AAAAAoBAAAPAAAAAAAA&#10;AAAAAAAAAI8EAABkcnMvZG93bnJldi54bWxQSwUGAAAAAAQABADzAAAAnAUAAAAA&#10;">
                <v:stroke endarrow="block"/>
              </v:line>
            </w:pict>
          </mc:Fallback>
        </mc:AlternateContent>
      </w:r>
    </w:p>
    <w:p w:rsidR="005A6F8A" w:rsidRDefault="005A6F8A" w:rsidP="005A6F8A">
      <w:pPr>
        <w:pStyle w:val="Textoindependiente"/>
        <w:rPr>
          <w:rFonts w:ascii="Verdana" w:hAnsi="Verdana"/>
          <w:lang w:val="en-GB"/>
        </w:rPr>
      </w:pPr>
      <w:r>
        <w:rPr>
          <w:rFonts w:ascii="Verdana" w:hAnsi="Verdana"/>
          <w:noProof/>
          <w:lang w:val="ca-ES" w:eastAsia="ca-ES"/>
        </w:rPr>
        <w:drawing>
          <wp:inline distT="0" distB="0" distL="0" distR="0" wp14:anchorId="773B9756" wp14:editId="4429C1F7">
            <wp:extent cx="4579620" cy="31927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9620" cy="3192780"/>
                    </a:xfrm>
                    <a:prstGeom prst="rect">
                      <a:avLst/>
                    </a:prstGeom>
                    <a:noFill/>
                    <a:ln>
                      <a:noFill/>
                    </a:ln>
                  </pic:spPr>
                </pic:pic>
              </a:graphicData>
            </a:graphic>
          </wp:inline>
        </w:drawing>
      </w: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Default="005A6F8A" w:rsidP="005A6F8A">
      <w:pPr>
        <w:pStyle w:val="Textoindependiente"/>
        <w:rPr>
          <w:rFonts w:ascii="Verdana" w:hAnsi="Verdana"/>
          <w:lang w:val="en-GB"/>
        </w:rPr>
      </w:pPr>
    </w:p>
    <w:p w:rsidR="005A6F8A" w:rsidRPr="00FD7541" w:rsidRDefault="005A6F8A" w:rsidP="005A6F8A">
      <w:pPr>
        <w:numPr>
          <w:ilvl w:val="0"/>
          <w:numId w:val="2"/>
        </w:numPr>
        <w:rPr>
          <w:rFonts w:ascii="Verdana" w:hAnsi="Verdana"/>
          <w:sz w:val="20"/>
          <w:szCs w:val="20"/>
          <w:lang w:val="en-GB"/>
        </w:rPr>
      </w:pPr>
      <w:r>
        <w:rPr>
          <w:rFonts w:ascii="Verdana" w:hAnsi="Verdana"/>
          <w:noProof/>
          <w:sz w:val="28"/>
          <w:szCs w:val="28"/>
          <w:lang w:val="ca-ES" w:eastAsia="ca-ES"/>
        </w:rPr>
        <w:lastRenderedPageBreak/>
        <mc:AlternateContent>
          <mc:Choice Requires="wps">
            <w:drawing>
              <wp:anchor distT="0" distB="0" distL="114300" distR="114300" simplePos="0" relativeHeight="251710464" behindDoc="0" locked="0" layoutInCell="1" allowOverlap="1" wp14:anchorId="7D5D8DD5" wp14:editId="09170FE8">
                <wp:simplePos x="0" y="0"/>
                <wp:positionH relativeFrom="column">
                  <wp:posOffset>3886200</wp:posOffset>
                </wp:positionH>
                <wp:positionV relativeFrom="paragraph">
                  <wp:posOffset>0</wp:posOffset>
                </wp:positionV>
                <wp:extent cx="2171700" cy="228600"/>
                <wp:effectExtent l="9525" t="9525" r="9525" b="9525"/>
                <wp:wrapNone/>
                <wp:docPr id="4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sidRPr="004C618F">
                              <w:rPr>
                                <w:rStyle w:val="CdigoHTML"/>
                                <w:rFonts w:ascii="Verdana" w:hAnsi="Verdana"/>
                                <w:i/>
                                <w:sz w:val="14"/>
                                <w:szCs w:val="14"/>
                              </w:rPr>
                              <w:t>Estructura Estàndard de  projectes Maven</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1" type="#_x0000_t202" style="position:absolute;left:0;text-align:left;margin-left:306pt;margin-top:0;width:171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22LwIAAFo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nWGnNOuw&#10;R49i8OQNDGSxDPz0xuXo9mDQ0Q94j32OtTpzD/yrIxp2LdONuLUW+lawCvObhpfJ1dMRxwWQsv8A&#10;FcZhBw8RaKhtF8hDOgiiY59Ol96EXDheZtPldJmiiaMty1YLlEMIlj+9Ntb5dwI6EoSCWux9RGfH&#10;e+dH1yeXEMyBktVeKhUV25Q7ZcmR4Zzs8Vuvz+g/uSlN+oKu59l8JOCvEGn8/gTRSY8Dr2RX0NXF&#10;ieWBtre6wjRZ7plUo4zVKX3mMVA3kuiHcogtez0PEQLJJVQnZNbCOOC4kCi0YL9T0uNwF9R9OzAr&#10;KFHvNXZnPZ3NwjZEZTZfZqjYa0t5bWGaI1RBPSWjuPPjBh2MlU2LkcZ50HCLHa1lJPs5q3P+OMCx&#10;XedlCxtyrUev51/C9gcAAAD//wMAUEsDBBQABgAIAAAAIQBDcB1l2gAAAAcBAAAPAAAAZHJzL2Rv&#10;d25yZXYueG1sTI/BTsMwDIbvSLxDZCRuLO2AMkrTCSFxQFxG4QHcxmsLiVM12VbeHnOCi2Xrtz5/&#10;rraLd+pIcxwDG8hXGSjiLtiRewMf789XG1AxIVt0gcnAN0XY1udnFZY2nPiNjk3qlUA4lmhgSGkq&#10;tY7dQB7jKkzEku3D7DHJOPfazngSuHd6nWWF9jiyXBhwoqeBuq/m4A0UBW/8jj73u9fxpUHX3XE+&#10;tsZcXiyPD6ASLelvGX71RR1qcWrDgW1UThj5Wn5JBqRKfH97I01r4LrIQNeV/u9f/wAAAP//AwBQ&#10;SwECLQAUAAYACAAAACEAtoM4kv4AAADhAQAAEwAAAAAAAAAAAAAAAAAAAAAAW0NvbnRlbnRfVHlw&#10;ZXNdLnhtbFBLAQItABQABgAIAAAAIQA4/SH/1gAAAJQBAAALAAAAAAAAAAAAAAAAAC8BAABfcmVs&#10;cy8ucmVsc1BLAQItABQABgAIAAAAIQCv1d22LwIAAFoEAAAOAAAAAAAAAAAAAAAAAC4CAABkcnMv&#10;ZTJvRG9jLnhtbFBLAQItABQABgAIAAAAIQBDcB1l2gAAAAcBAAAPAAAAAAAAAAAAAAAAAIkEAABk&#10;cnMvZG93bnJldi54bWxQSwUGAAAAAAQABADzAAAAkAUAAAAA&#10;" fillcolor="#ff9">
                <v:textbox>
                  <w:txbxContent>
                    <w:p w:rsidR="005A6F8A" w:rsidRPr="004C618F" w:rsidRDefault="005A6F8A" w:rsidP="005A6F8A">
                      <w:pPr>
                        <w:rPr>
                          <w:rStyle w:val="CdigoHTML"/>
                          <w:rFonts w:ascii="Verdana" w:hAnsi="Verdana"/>
                          <w:i/>
                          <w:sz w:val="14"/>
                          <w:szCs w:val="14"/>
                        </w:rPr>
                      </w:pPr>
                      <w:r w:rsidRPr="004C618F">
                        <w:rPr>
                          <w:rStyle w:val="CdigoHTML"/>
                          <w:rFonts w:ascii="Verdana" w:hAnsi="Verdana"/>
                          <w:i/>
                          <w:sz w:val="14"/>
                          <w:szCs w:val="14"/>
                        </w:rPr>
                        <w:t>Estructura Estàndard de  projectes Maven</w:t>
                      </w:r>
                    </w:p>
                    <w:p w:rsidR="005A6F8A" w:rsidRPr="00291695" w:rsidRDefault="005A6F8A" w:rsidP="005A6F8A">
                      <w:pPr>
                        <w:rPr>
                          <w:szCs w:val="16"/>
                        </w:rPr>
                      </w:pPr>
                    </w:p>
                  </w:txbxContent>
                </v:textbox>
              </v:shape>
            </w:pict>
          </mc:Fallback>
        </mc:AlternateContent>
      </w:r>
      <w:r>
        <w:rPr>
          <w:rFonts w:ascii="Verdana" w:hAnsi="Verdana"/>
          <w:sz w:val="28"/>
          <w:szCs w:val="28"/>
          <w:lang w:val="en-GB"/>
        </w:rPr>
        <w:t>Crear projecte Maven</w:t>
      </w: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12512" behindDoc="0" locked="0" layoutInCell="1" allowOverlap="1" wp14:anchorId="5F45FCE8" wp14:editId="1B044C71">
                <wp:simplePos x="0" y="0"/>
                <wp:positionH relativeFrom="column">
                  <wp:posOffset>3200400</wp:posOffset>
                </wp:positionH>
                <wp:positionV relativeFrom="paragraph">
                  <wp:posOffset>12700</wp:posOffset>
                </wp:positionV>
                <wp:extent cx="1371600" cy="2971800"/>
                <wp:effectExtent l="57150" t="12700" r="9525" b="34925"/>
                <wp:wrapNone/>
                <wp:docPr id="4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pt" to="5in,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MoNQIAAFwEAAAOAAAAZHJzL2Uyb0RvYy54bWysVMuu2jAQ3VfqP1jeQxJueEWEq4pAu6At&#10;0r39AGM7xKpjW7YhoKr/3rEJtLSbqioLM/bMnDnzyuL53Ep04tYJrUqcDVOMuKKaCXUo8ZfXzWCG&#10;kfNEMSK14iW+cIefl2/fLDpT8JFutGTcIgBRruhMiRvvTZEkjja8JW6oDVegrLVtiYerPSTMkg7Q&#10;W5mM0nSSdNoyYzXlzsFrdVXiZcSva07957p23CNZYuDm42njuQ9nslyQ4mCJaQTtaZB/YNESoSDo&#10;HaoinqCjFX9AtYJa7XTth1S3ia5rQXnMAbLJ0t+yeWmI4TEXKI4z9zK5/wdLP512FglW4nyKkSIt&#10;9GgrFEeTeahNZ1wBJiu1syE7elYvZqvpV4eUXjVEHXjk+Hox4JcFj+TBJVycgQj77qNmYEOOXsdC&#10;nWvboloK8yE4BnAoBjrHzlzuneFnjyg8Zk/TbJJCAynoRvNpNoNLiEaKABTcjXX+PdctCkKJJSQR&#10;Yclp6/zV9GYSzJXeCCnhnRRSoa7E8/FoHB2cloIFZdA5e9ivpEUnEgYo/vq4D2ZWHxWLYA0nbN3L&#10;nggJMvKxPN4KKJjkOERrOcNIctiZIF3pSRUiQspAuJeuM/Rtns7Xs/UsH+SjyXqQp1U1eLdZ5YPJ&#10;JpuOq6dqtaqy74F8lheNYIyrwP82z1n+d/PSb9Z1Eu8TfS9U8ogeiw9kb/+RdOx+aPh1dPaaXXY2&#10;ZBcGAUY4GvfrFnbk13u0+vlRWP4AAAD//wMAUEsDBBQABgAIAAAAIQAXWhLQ3wAAAAkBAAAPAAAA&#10;ZHJzL2Rvd25yZXYueG1sTI9BT8MwDIXvSPyHyEjcWLqpY6PUnRACiRNiG5rELWtNW9YkJfHWwq/H&#10;nOBkW89673v5arSdOlGIrXcI00kCilzpq9bVCK/bx6slqMjGVabzjhC+KMKqOD/LTVb5wa3ptOFa&#10;iYmLmUFomPtM61g2ZE2c+J6caO8+WMNyhlpXwQxibjs9S5JrbU3rJKExPd03VB42R4twsx3m/iUc&#10;dum0/Xz7fvjg/umZES8vxrtbUEwj/z3DL76gQyFMe390VVQdwjxJpQsjzGSIvpA4UHuEdCGLLnL9&#10;v0HxAwAA//8DAFBLAQItABQABgAIAAAAIQC2gziS/gAAAOEBAAATAAAAAAAAAAAAAAAAAAAAAABb&#10;Q29udGVudF9UeXBlc10ueG1sUEsBAi0AFAAGAAgAAAAhADj9If/WAAAAlAEAAAsAAAAAAAAAAAAA&#10;AAAALwEAAF9yZWxzLy5yZWxzUEsBAi0AFAAGAAgAAAAhAFleIyg1AgAAXAQAAA4AAAAAAAAAAAAA&#10;AAAALgIAAGRycy9lMm9Eb2MueG1sUEsBAi0AFAAGAAgAAAAhABdaEtDfAAAACQEAAA8AAAAAAAAA&#10;AAAAAAAAjwQAAGRycy9kb3ducmV2LnhtbFBLBQYAAAAABAAEAPMAAACbBQAAAAA=&#10;">
                <v:stroke endarrow="block"/>
              </v:line>
            </w:pict>
          </mc:Fallback>
        </mc:AlternateContent>
      </w:r>
      <w:r>
        <w:rPr>
          <w:rFonts w:ascii="Verdana" w:hAnsi="Verdana"/>
          <w:noProof/>
          <w:sz w:val="28"/>
          <w:szCs w:val="28"/>
          <w:lang w:val="ca-ES" w:eastAsia="ca-ES"/>
        </w:rPr>
        <mc:AlternateContent>
          <mc:Choice Requires="wps">
            <w:drawing>
              <wp:anchor distT="0" distB="0" distL="114300" distR="114300" simplePos="0" relativeHeight="251711488" behindDoc="0" locked="0" layoutInCell="1" allowOverlap="1" wp14:anchorId="0EF53DB5" wp14:editId="714CF422">
                <wp:simplePos x="0" y="0"/>
                <wp:positionH relativeFrom="column">
                  <wp:posOffset>3314700</wp:posOffset>
                </wp:positionH>
                <wp:positionV relativeFrom="paragraph">
                  <wp:posOffset>12700</wp:posOffset>
                </wp:positionV>
                <wp:extent cx="914400" cy="1028700"/>
                <wp:effectExtent l="47625" t="12700" r="9525" b="44450"/>
                <wp:wrapNone/>
                <wp:docPr id="4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pt" to="33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CmNAIAAFsEAAAOAAAAZHJzL2Uyb0RvYy54bWysVM2O2jAQvlfqO1i+QxIaWIgIqyqB9rDd&#10;Iu32AYztEKuObdmGgKq+e8cO0NJeqqoczNgz8803f1k+njqJjtw6oVWJs3GKEVdUM6H2Jf7yuhnN&#10;MXKeKEakVrzEZ+7w4+rtm2VvCj7RrZaMWwQgyhW9KXHrvSmSxNGWd8SNteEKlI22HfFwtfuEWdID&#10;eieTSZrOkl5bZqym3Dl4rQclXkX8puHUf24axz2SJQZuPp42nrtwJqslKfaWmFbQCw3yDyw6IhQE&#10;vUHVxBN0sOIPqE5Qq51u/JjqLtFNIyiPOUA2WfpbNi8tMTzmAsVx5lYm9/9g6fNxa5FgJc5nGCnS&#10;QY+ehOJoNg+16Y0rwKRSWxuyoyf1Yp40/eqQ0lVL1J5Hjq9nA35Z8EjuXMLFGYiw6z9pBjbk4HUs&#10;1KmxHWqkMB+DYwCHYqBT7Mz51hl+8ojC4yLL8xT6R0GVpZP5A1xCMFIEnOBtrPMfuO5QEEosIYeI&#10;So5Pzg+mV5NgrvRGSAnvpJAK9RBhOplGB6elYEEZdM7ud5W06EjC/MTfJe6dmdUHxSJYywlbX2RP&#10;hAQZ+VgdbwXUS3IconWcYSQ5rEyQBnpShYiQMRC+SMMIfVuki/V8Pc9H+WS2HuVpXY/eb6p8NNtk&#10;D9P6XV1VdfY9kM/yohWMcRX4X8c5y/9uXC6LNQzibaBvhUru0WPxgez1P5KOzQ/9HiZnp9l5a0N2&#10;YQ5ggqPxZdvCivx6j1Y/vwmrHwAAAP//AwBQSwMEFAAGAAgAAAAhAHS7rKTfAAAACQEAAA8AAABk&#10;cnMvZG93bnJldi54bWxMj0FPwzAMhe9I/IfISNxYumqLoDSdEAKJE4INIXHLmtCWNU5JvLXw6/FO&#10;7GRb7+n5e+Vq8r04uJi6gBrmswyEwzrYDhsNb5vHq2sQiQxa0wd0Gn5cglV1flaawoYRX91hTY3g&#10;EEyF0dASDYWUqW6dN2kWBoesfYboDfEZG2mjGTnc9zLPMiW96ZA/tGZw962rd+u913CzGZfhJe7e&#10;F/Pu++P34YuGp2fS+vJiursFQW6ifzMc8RkdKmbahj3aJHoNyzznLqThOFhXSvGyZaNaZCCrUp42&#10;qP4AAAD//wMAUEsBAi0AFAAGAAgAAAAhALaDOJL+AAAA4QEAABMAAAAAAAAAAAAAAAAAAAAAAFtD&#10;b250ZW50X1R5cGVzXS54bWxQSwECLQAUAAYACAAAACEAOP0h/9YAAACUAQAACwAAAAAAAAAAAAAA&#10;AAAvAQAAX3JlbHMvLnJlbHNQSwECLQAUAAYACAAAACEA1lfQpjQCAABbBAAADgAAAAAAAAAAAAAA&#10;AAAuAgAAZHJzL2Uyb0RvYy54bWxQSwECLQAUAAYACAAAACEAdLuspN8AAAAJAQAADwAAAAAAAAAA&#10;AAAAAACOBAAAZHJzL2Rvd25yZXYueG1sUEsFBgAAAAAEAAQA8wAAAJoFAAAAAA==&#10;">
                <v:stroke endarrow="block"/>
              </v:line>
            </w:pict>
          </mc:Fallback>
        </mc:AlternateConten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13536" behindDoc="0" locked="0" layoutInCell="1" allowOverlap="1" wp14:anchorId="573BEFF2" wp14:editId="3170F1F4">
                <wp:simplePos x="0" y="0"/>
                <wp:positionH relativeFrom="column">
                  <wp:posOffset>5029200</wp:posOffset>
                </wp:positionH>
                <wp:positionV relativeFrom="paragraph">
                  <wp:posOffset>6985</wp:posOffset>
                </wp:positionV>
                <wp:extent cx="800100" cy="342900"/>
                <wp:effectExtent l="9525" t="16510" r="9525" b="12065"/>
                <wp:wrapNone/>
                <wp:docPr id="4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396pt;margin-top:.55pt;width:63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EJcQIAAO4EAAAOAAAAZHJzL2Uyb0RvYy54bWysVM1u2zAMvg/YOwi6J7ZT58+oUxRxPAzo&#10;1gLdHkCx5FiYLGmSEqcb9u6jZCdL2sswzAeZFCmKH/lRt3fHVqADM5YrmeNkHGPEZKUol7scf/1S&#10;jhYYWUckJUJJluMXZvHd6v27205nbKIaJSgzCIJIm3U6x41zOosiWzWsJXasNJNgrJVpiQPV7CJq&#10;SAfRWxFN4ngWdcpQbVTFrIXdojfiVYhf16xyj3VtmUMix5CbC6sJ69av0eqWZDtDdMOrIQ3yD1m0&#10;hEu49ByqII6gveFvQrW8Msqq2o0r1UaqrnnFAgZAk8Sv0Dw3RLOABYpj9blM9v+FrT4fngziNMfp&#10;FCNJWujR44EINJ/42nTaZuDyrJ+MR2f1g6q+WSTVuiFyx+6NUV3DCIWMEu8fXR3wioWjaNt9UhQi&#10;k71ToUzH2rQ+IBQAHUM3Xs7dYEeHKthcxFAR6FkFppt0sgTZ30Cy02FtrPvAVIu8kGMmBNfW14tk&#10;5PBgXe998vLbUpVcCNgnmZCog6Sni/k0nLBKcOqt3mjNbrsWBkEhclyWMXzD3VduRu0lDdF8DTaD&#10;7AgXvQy5CunjASTIZ5B6XvxcxsvNYrNIR+lkthmlcVGM7st1OpqVyXxa3BTrdZH88qkladZwSpn0&#10;2Z04mqR/x4FhWnp2nVl6heIV2BK+t2Cj6zRCHwDV6R/Qheb7fve82Sr6Ar03qh86eCRAaJT5gVEH&#10;A5dj+31PDMNIfJTAn2WSpn5Cg5JO5xNQzKVle2khsoJQOXYY9eLa9VO914bvGrgpCW2V6h44V/NA&#10;Bs/HPquBqTBUAcHwAPipvdSD159navUbAAD//wMAUEsDBBQABgAIAAAAIQBf86cQ4AAAAAgBAAAP&#10;AAAAZHJzL2Rvd25yZXYueG1sTI9dS8NAEEXfhf6HZQTf7CaVfsVsioQWQUGwCuLbNjtNQrOzMbtN&#10;or/e8ck+Xs5w59x0M9pG9Nj52pGCeBqBQCqcqalU8P62u12B8EGT0Y0jVPCNHjbZ5CrViXEDvWK/&#10;D6XgEvKJVlCF0CZS+qJCq/3UtUjMjq6zOnDsSmk6PXC5beQsihbS6pr4Q6VbzCssTvuzVXD39DJu&#10;f3Yfn3bot4/5c7nIzfFLqZvr8eEeRMAx/B/Dnz6rQ8ZOB3cm40WjYLme8ZbAIAbBfB2vOB8UzOcx&#10;yCyVlwOyXwAAAP//AwBQSwECLQAUAAYACAAAACEAtoM4kv4AAADhAQAAEwAAAAAAAAAAAAAAAAAA&#10;AAAAW0NvbnRlbnRfVHlwZXNdLnhtbFBLAQItABQABgAIAAAAIQA4/SH/1gAAAJQBAAALAAAAAAAA&#10;AAAAAAAAAC8BAABfcmVscy8ucmVsc1BLAQItABQABgAIAAAAIQAFMNEJcQIAAO4EAAAOAAAAAAAA&#10;AAAAAAAAAC4CAABkcnMvZTJvRG9jLnhtbFBLAQItABQABgAIAAAAIQBf86cQ4AAAAAgBAAAPAAAA&#10;AAAAAAAAAAAAAMsEAABkcnMvZG93bnJldi54bWxQSwUGAAAAAAQABADzAAAA2AUAAAAA&#10;" filled="f" strokecolor="red" strokeweight="1.25pt"/>
            </w:pict>
          </mc:Fallback>
        </mc:AlternateContent>
      </w:r>
      <w:r>
        <w:rPr>
          <w:rFonts w:ascii="Verdana" w:hAnsi="Verdana"/>
          <w:noProof/>
          <w:sz w:val="20"/>
          <w:szCs w:val="20"/>
          <w:lang w:val="ca-ES" w:eastAsia="ca-ES"/>
        </w:rPr>
        <w:drawing>
          <wp:inline distT="0" distB="0" distL="0" distR="0" wp14:anchorId="54FEEBB7" wp14:editId="52A5AFA9">
            <wp:extent cx="5760720" cy="1485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0720" cy="1485900"/>
                    </a:xfrm>
                    <a:prstGeom prst="rect">
                      <a:avLst/>
                    </a:prstGeom>
                    <a:noFill/>
                    <a:ln>
                      <a:noFill/>
                    </a:ln>
                  </pic:spPr>
                </pic:pic>
              </a:graphicData>
            </a:graphic>
          </wp:inline>
        </w:drawing>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14560" behindDoc="0" locked="0" layoutInCell="1" allowOverlap="1" wp14:anchorId="3E4AC22F" wp14:editId="55085D90">
                <wp:simplePos x="0" y="0"/>
                <wp:positionH relativeFrom="column">
                  <wp:posOffset>5029200</wp:posOffset>
                </wp:positionH>
                <wp:positionV relativeFrom="paragraph">
                  <wp:posOffset>80645</wp:posOffset>
                </wp:positionV>
                <wp:extent cx="800100" cy="342900"/>
                <wp:effectExtent l="9525" t="13970" r="9525" b="14605"/>
                <wp:wrapNone/>
                <wp:docPr id="4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158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396pt;margin-top:6.35pt;width:63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tEcgIAAO4EAAAOAAAAZHJzL2Uyb0RvYy54bWysVFFv2yAQfp+0/4B4T2wnTpNYdaoqjqdJ&#10;3Vqp2w8gGMdoGBiQON20/74DO1nSvkzT/IDvuOO47+47bu+OrUAHZixXMsfJOMaISaoqLnc5/vql&#10;HC0wso7IigglWY5fmMV3q/fvbjudsYlqlKiYQRBE2qzTOW6c01kUWdqwltix0kyCsVamJQ5Us4sq&#10;QzqI3opoEsc3UadMpY2izFrYLXojXoX4dc2oe6xryxwSOYbcXFhNWLd+jVa3JNsZohtOhzTIP2TR&#10;Ei7h0nOogjiC9oa/CdVyapRVtRtT1UaqrjllAQOgSeJXaJ4bolnAAsWx+lwm+//C0s+HJ4N4leM0&#10;xUiSFnr0eCACzae+Np22Gbg86yfj0Vn9oOg3i6RaN0Tu2L0xqmsYqSCjxPtHVwe8YuEo2nafVAWR&#10;yd6pUKZjbVofEAqAjqEbL+dusKNDFDYXMVQEekbBNE0nS5D9DSQ7HdbGug9MtcgLOWZCcG19vUhG&#10;Dg/W9d4nL78tVcmFgH2SCYk6SHq2mM/CCasEr7zVG63ZbdfCIChEjssyhm+4+8rNqL2sQjRfg80g&#10;O8JFL0OuQvp4AAnyGaSeFz+X8XKz2CzSUTq52YzSuChG9+U6Hd2UyXxWTIv1ukh++dSSNGt4VTHp&#10;sztxNEn/jgPDtPTsOrP0CsUrsCV8b8FG12mEPgCq0z+gC833/e55s1XVC/TeqH7o4JEAoVHmB0Yd&#10;DFyO7fc9MQwj8VECf5ZJmvoJDUo6m09AMZeW7aWFSAqhcuww6sW166d6rw3fNXBTEtoq1T1wruaB&#10;DJ6PfVYDU2GoAoLhAfBTe6kHrz/P1Oo3AAAA//8DAFBLAwQUAAYACAAAACEA/X4OLuEAAAAJAQAA&#10;DwAAAGRycy9kb3ducmV2LnhtbEyPQUvDQBCF74L/YRnBm900QtLGbIqEFkFBaBXE2zY7TYLZ2Zjd&#10;JtFf73jS47z3ePO9fDPbTow4+NaRguUiAoFUOdNSreD1ZXezAuGDJqM7R6jgCz1sisuLXGfGTbTH&#10;8RBqwSXkM62gCaHPpPRVg1b7heuR2Du5werA51BLM+iJy20n4yhKpNUt8YdG91g2WH0czlbB7ePz&#10;vP3evb3badw+lE91UprTp1LXV/P9HYiAc/gLwy8+o0PBTEd3JuNFpyBdx7wlsBGnIDiwXq5YOCpI&#10;khRkkcv/C4ofAAAA//8DAFBLAQItABQABgAIAAAAIQC2gziS/gAAAOEBAAATAAAAAAAAAAAAAAAA&#10;AAAAAABbQ29udGVudF9UeXBlc10ueG1sUEsBAi0AFAAGAAgAAAAhADj9If/WAAAAlAEAAAsAAAAA&#10;AAAAAAAAAAAALwEAAF9yZWxzLy5yZWxzUEsBAi0AFAAGAAgAAAAhAO+l20RyAgAA7gQAAA4AAAAA&#10;AAAAAAAAAAAALgIAAGRycy9lMm9Eb2MueG1sUEsBAi0AFAAGAAgAAAAhAP1+Di7hAAAACQEAAA8A&#10;AAAAAAAAAAAAAAAAzAQAAGRycy9kb3ducmV2LnhtbFBLBQYAAAAABAAEAPMAAADaBQAAAAA=&#10;" filled="f" strokecolor="red" strokeweight="1.25pt"/>
            </w:pict>
          </mc:Fallback>
        </mc:AlternateContent>
      </w:r>
    </w:p>
    <w:p w:rsidR="005A6F8A" w:rsidRDefault="005A6F8A" w:rsidP="005A6F8A">
      <w:pPr>
        <w:rPr>
          <w:rFonts w:ascii="Verdana" w:hAnsi="Verdana"/>
          <w:sz w:val="20"/>
          <w:szCs w:val="20"/>
          <w:lang w:val="en-GB"/>
        </w:rPr>
      </w:pPr>
      <w:r>
        <w:rPr>
          <w:rFonts w:ascii="Verdana" w:hAnsi="Verdana"/>
          <w:noProof/>
          <w:sz w:val="20"/>
          <w:szCs w:val="20"/>
          <w:lang w:val="ca-ES" w:eastAsia="ca-ES"/>
        </w:rPr>
        <w:drawing>
          <wp:inline distT="0" distB="0" distL="0" distR="0" wp14:anchorId="691C6291" wp14:editId="00FE4286">
            <wp:extent cx="5913120" cy="11125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13120" cy="1112520"/>
                    </a:xfrm>
                    <a:prstGeom prst="rect">
                      <a:avLst/>
                    </a:prstGeom>
                    <a:noFill/>
                    <a:ln>
                      <a:noFill/>
                    </a:ln>
                  </pic:spPr>
                </pic:pic>
              </a:graphicData>
            </a:graphic>
          </wp:inline>
        </w:drawing>
      </w:r>
    </w:p>
    <w:p w:rsidR="005A6F8A" w:rsidRDefault="005A6F8A" w:rsidP="005A6F8A">
      <w:pPr>
        <w:rPr>
          <w:rFonts w:ascii="Verdana" w:hAnsi="Verdana"/>
          <w:sz w:val="20"/>
          <w:szCs w:val="20"/>
          <w:lang w:val="en-GB"/>
        </w:rPr>
      </w:pPr>
    </w:p>
    <w:p w:rsidR="005A6F8A" w:rsidRDefault="005A6F8A" w:rsidP="005A6F8A">
      <w:pPr>
        <w:ind w:left="360"/>
        <w:rPr>
          <w:rFonts w:ascii="Courier New" w:hAnsi="Courier New" w:cs="Courier New"/>
          <w:i/>
          <w:sz w:val="20"/>
          <w:szCs w:val="20"/>
          <w:lang w:val="en-GB"/>
        </w:rPr>
      </w:pPr>
    </w:p>
    <w:p w:rsidR="005A6F8A" w:rsidRPr="003D221C" w:rsidRDefault="005A6F8A" w:rsidP="005A6F8A">
      <w:pPr>
        <w:numPr>
          <w:ilvl w:val="0"/>
          <w:numId w:val="5"/>
        </w:numPr>
        <w:rPr>
          <w:rFonts w:ascii="Courier New" w:hAnsi="Courier New" w:cs="Courier New"/>
          <w:i/>
          <w:sz w:val="20"/>
          <w:szCs w:val="20"/>
          <w:lang w:val="en-GB"/>
        </w:rPr>
      </w:pPr>
      <w:r w:rsidRPr="003D221C">
        <w:rPr>
          <w:rFonts w:ascii="Courier New" w:hAnsi="Courier New" w:cs="Courier New"/>
          <w:i/>
          <w:sz w:val="20"/>
          <w:szCs w:val="20"/>
          <w:lang w:val="en-GB"/>
        </w:rPr>
        <w:t xml:space="preserve">mvn </w:t>
      </w:r>
      <w:r w:rsidRPr="003D221C">
        <w:rPr>
          <w:rFonts w:ascii="Courier New" w:hAnsi="Courier New" w:cs="Courier New"/>
          <w:i/>
          <w:color w:val="00CCFF"/>
          <w:sz w:val="20"/>
          <w:szCs w:val="20"/>
          <w:lang w:val="en-GB"/>
        </w:rPr>
        <w:t>archetype:generate</w:t>
      </w:r>
      <w:r w:rsidRPr="003D221C">
        <w:rPr>
          <w:rFonts w:ascii="Courier New" w:hAnsi="Courier New" w:cs="Courier New"/>
          <w:i/>
          <w:sz w:val="20"/>
          <w:szCs w:val="20"/>
          <w:lang w:val="en-GB"/>
        </w:rPr>
        <w:t xml:space="preserve"> </w:t>
      </w:r>
      <w:r w:rsidRPr="003D221C">
        <w:rPr>
          <w:rFonts w:ascii="Courier New" w:hAnsi="Courier New" w:cs="Courier New"/>
          <w:b/>
          <w:i/>
          <w:sz w:val="20"/>
          <w:szCs w:val="20"/>
          <w:lang w:val="en-GB"/>
        </w:rPr>
        <w:t>-DgroupId</w:t>
      </w:r>
      <w:r w:rsidRPr="003D221C">
        <w:rPr>
          <w:rFonts w:ascii="Courier New" w:hAnsi="Courier New" w:cs="Courier New"/>
          <w:i/>
          <w:sz w:val="20"/>
          <w:szCs w:val="20"/>
          <w:lang w:val="en-GB"/>
        </w:rPr>
        <w:t>=com.mycompany.app -</w:t>
      </w:r>
      <w:r w:rsidRPr="003D221C">
        <w:rPr>
          <w:rFonts w:ascii="Courier New" w:hAnsi="Courier New" w:cs="Courier New"/>
          <w:b/>
          <w:i/>
          <w:sz w:val="20"/>
          <w:szCs w:val="20"/>
          <w:lang w:val="en-GB"/>
        </w:rPr>
        <w:t>DartifactId</w:t>
      </w:r>
      <w:r w:rsidRPr="003D221C">
        <w:rPr>
          <w:rFonts w:ascii="Courier New" w:hAnsi="Courier New" w:cs="Courier New"/>
          <w:i/>
          <w:sz w:val="20"/>
          <w:szCs w:val="20"/>
          <w:lang w:val="en-GB"/>
        </w:rPr>
        <w:t xml:space="preserve">=my-app </w:t>
      </w:r>
      <w:r w:rsidRPr="003D221C">
        <w:rPr>
          <w:rFonts w:ascii="Courier New" w:hAnsi="Courier New" w:cs="Courier New"/>
          <w:b/>
          <w:i/>
          <w:sz w:val="20"/>
          <w:szCs w:val="20"/>
          <w:lang w:val="en-GB"/>
        </w:rPr>
        <w:t>-DarchetypeArtifactId</w:t>
      </w:r>
      <w:r w:rsidRPr="003D221C">
        <w:rPr>
          <w:rFonts w:ascii="Courier New" w:hAnsi="Courier New" w:cs="Courier New"/>
          <w:i/>
          <w:sz w:val="20"/>
          <w:szCs w:val="20"/>
          <w:lang w:val="en-GB"/>
        </w:rPr>
        <w:t>=maven-archetype</w:t>
      </w:r>
    </w:p>
    <w:p w:rsidR="005A6F8A" w:rsidRPr="003D221C" w:rsidRDefault="005A6F8A" w:rsidP="005A6F8A">
      <w:pPr>
        <w:rPr>
          <w:rFonts w:ascii="Courier New" w:hAnsi="Courier New" w:cs="Courier New"/>
          <w:i/>
          <w:sz w:val="20"/>
          <w:szCs w:val="20"/>
          <w:lang w:val="en-GB"/>
        </w:rPr>
      </w:pPr>
    </w:p>
    <w:p w:rsidR="005A6F8A" w:rsidRPr="003D221C" w:rsidRDefault="005A6F8A" w:rsidP="005A6F8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r w:rsidRPr="003D221C">
        <w:rPr>
          <w:rFonts w:ascii="Courier New" w:hAnsi="Courier New" w:cs="Courier New"/>
          <w:i/>
          <w:sz w:val="20"/>
          <w:szCs w:val="20"/>
        </w:rPr>
        <w:t>cd my-app</w:t>
      </w:r>
    </w:p>
    <w:p w:rsidR="005A6F8A" w:rsidRPr="003D221C" w:rsidRDefault="005A6F8A" w:rsidP="005A6F8A">
      <w:pPr>
        <w:rPr>
          <w:rFonts w:ascii="Verdana" w:hAnsi="Verdana"/>
          <w:i/>
          <w:sz w:val="20"/>
          <w:szCs w:val="20"/>
          <w:lang w:val="en-GB"/>
        </w:rPr>
      </w:pPr>
    </w:p>
    <w:p w:rsidR="005A6F8A" w:rsidRPr="003D221C" w:rsidRDefault="005A6F8A" w:rsidP="005A6F8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r w:rsidRPr="003D221C">
        <w:rPr>
          <w:rFonts w:ascii="Courier New" w:hAnsi="Courier New" w:cs="Courier New"/>
          <w:i/>
          <w:sz w:val="20"/>
          <w:szCs w:val="20"/>
        </w:rPr>
        <w:t>mvn package  (genera el jar, war, o el que sigui)</w:t>
      </w:r>
    </w:p>
    <w:p w:rsidR="005A6F8A" w:rsidRPr="003D221C"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p>
    <w:p w:rsidR="005A6F8A" w:rsidRPr="00FD7541" w:rsidRDefault="005A6F8A" w:rsidP="005A6F8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r w:rsidRPr="003D221C">
        <w:rPr>
          <w:rFonts w:ascii="Courier New" w:hAnsi="Courier New" w:cs="Courier New"/>
          <w:i/>
          <w:sz w:val="20"/>
          <w:szCs w:val="20"/>
          <w:lang w:val="en-GB"/>
        </w:rPr>
        <w:t>java -cp target/my-app-1.0-SNAPSHOT.jar com.mycompany.app.App</w:t>
      </w:r>
    </w:p>
    <w:p w:rsidR="005A6F8A" w:rsidRPr="00FD7541"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19680" behindDoc="0" locked="0" layoutInCell="1" allowOverlap="1" wp14:anchorId="47CB1207" wp14:editId="547F7FF7">
                <wp:simplePos x="0" y="0"/>
                <wp:positionH relativeFrom="column">
                  <wp:posOffset>1828800</wp:posOffset>
                </wp:positionH>
                <wp:positionV relativeFrom="paragraph">
                  <wp:posOffset>7620</wp:posOffset>
                </wp:positionV>
                <wp:extent cx="800100" cy="228600"/>
                <wp:effectExtent l="9525" t="55245" r="28575" b="11430"/>
                <wp:wrapNone/>
                <wp:docPr id="4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pt" to="2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Z/MwIAAFoEAAAOAAAAZHJzL2Uyb0RvYy54bWysVE2P2jAQvVfqf7B8h3xsYCEirCoCvWxb&#10;pN32bmyHWHVsyzYEVPW/d2wCLe2lqsrBjO2ZN2/ejLN4OnUSHbl1QqsKZ+MUI66oZkLtK/z5dTOa&#10;YeQ8UYxIrXiFz9zhp+XbN4velDzXrZaMWwQgypW9qXDrvSmTxNGWd8SNteEKLhttO+Jha/cJs6QH&#10;9E4meZpOk15bZqym3Dk4rS+XeBnxm4ZT/6lpHPdIVhi4+bjauO7CmiwXpNxbYlpBBxrkH1h0RChI&#10;eoOqiSfoYMUfUJ2gVjvd+DHVXaKbRlAea4BqsvS3al5aYnisBcRx5iaT+3+w9ONxa5FgFS4eMFKk&#10;gx49C8XR4yxo0xtXgstKbW2ojp7Ui3nW9KtDSq9aovY8cnw9G4jLQkRyFxI2zkCGXf9BM/AhB6+j&#10;UKfGdqiRwnwJgQEcxECn2JnzrTP85BGFw1kK6kD/KFzl+WwKdshFygATgo11/j3XHQpGhSWUEEHJ&#10;8dn5i+vVJbgrvRFSwjkppUJ9heeTfBIDnJaChctw5+x+t5IWHUkYn/gb8t65WX1QLIK1nLD1YHsi&#10;JNjIR3G8FSCX5Dhk6zjDSHJ4McG60JMqZISCgfBgXSbo2zydr2frWTEq8ul6VKR1PXq3WRWj6SZ7&#10;nNQP9WpVZ98D+awoW8EYV4H/dZqz4u+mZXhXlzm8zfNNqOQePYoPZK//kXTsfWj3ZXB2mp23NlQX&#10;xgAGODoPjy28kF/30evnJ2H5AwAA//8DAFBLAwQUAAYACAAAACEAVg5eUd4AAAAIAQAADwAAAGRy&#10;cy9kb3ducmV2LnhtbEyPwU7DMBBE70j8g7VI3KiTECCEOBVCIHFCpUVI3NzYJKHxOtjbJvD1LCc4&#10;jt5q9k21nN0gDjbE3qOCdJGAsNh402Or4GXzcFaAiKTR6MGjVfBlIyzr46NKl8ZP+GwPa2oFl2As&#10;tYKOaCyljE1nnY4LP1pk9u6D08QxtNIEPXG5G2SWJJfS6R75Q6dHe9fZZrfeOwXXm+nCr8LuNU/7&#10;z7fv+w8aH59IqdOT+fYGBNmZ/o7hV5/VoWanrd+jiWJQkBUFbyEGGQjmeZpz3io4v8pA1pX8P6D+&#10;AQAA//8DAFBLAQItABQABgAIAAAAIQC2gziS/gAAAOEBAAATAAAAAAAAAAAAAAAAAAAAAABbQ29u&#10;dGVudF9UeXBlc10ueG1sUEsBAi0AFAAGAAgAAAAhADj9If/WAAAAlAEAAAsAAAAAAAAAAAAAAAAA&#10;LwEAAF9yZWxzLy5yZWxzUEsBAi0AFAAGAAgAAAAhAA6Rpn8zAgAAWgQAAA4AAAAAAAAAAAAAAAAA&#10;LgIAAGRycy9lMm9Eb2MueG1sUEsBAi0AFAAGAAgAAAAhAFYOXlHeAAAACAEAAA8AAAAAAAAAAAAA&#10;AAAAjQQAAGRycy9kb3ducmV2LnhtbFBLBQYAAAAABAAEAPMAAACYBQ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717632" behindDoc="0" locked="0" layoutInCell="1" allowOverlap="1" wp14:anchorId="3A5D1660" wp14:editId="20302D14">
                <wp:simplePos x="0" y="0"/>
                <wp:positionH relativeFrom="column">
                  <wp:posOffset>4229100</wp:posOffset>
                </wp:positionH>
                <wp:positionV relativeFrom="paragraph">
                  <wp:posOffset>7620</wp:posOffset>
                </wp:positionV>
                <wp:extent cx="800100" cy="228600"/>
                <wp:effectExtent l="9525" t="55245" r="28575" b="11430"/>
                <wp:wrapNone/>
                <wp:docPr id="4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6pt" to="39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erMwIAAFoEAAAOAAAAZHJzL2Uyb0RvYy54bWysVE2P2jAQvVfqf7B8h3w0sBARVhWBXrZd&#10;pN32bmyHWHVsyzYEVPW/d+wALe2lqsrBjO2ZN2/ejLN4PHUSHbl1QqsKZ+MUI66oZkLtK/z5dTOa&#10;YeQ8UYxIrXiFz9zhx+XbN4velDzXrZaMWwQgypW9qXDrvSmTxNGWd8SNteEKLhttO+Jha/cJs6QH&#10;9E4meZpOk15bZqym3Dk4rYdLvIz4TcOpf24axz2SFQZuPq42rruwJssFKfeWmFbQCw3yDyw6IhQk&#10;vUHVxBN0sOIPqE5Qq51u/JjqLtFNIyiPNUA1WfpbNS8tMTzWAuI4c5PJ/T9Y+um4tUiwChc5Rop0&#10;0KMnoTh6mAZteuNKcFmprQ3V0ZN6MU+afnVI6VVL1J5Hjq9nA3FZiEjuQsLGGciw6z9qBj7k4HUU&#10;6tTYDjVSmC8hMICDGOgUO3O+dYafPKJwOEtBHegfhas8n03BDrlIGWBCsLHOf+C6Q8GosIQSIig5&#10;Pjk/uF5dgrvSGyElnJNSKtRXeD7JJzHAaSlYuAx3zu53K2nRkYTxib9L3js3qw+KRbCWE7a+2J4I&#10;CTbyURxvBcglOQ7ZOs4wkhxeTLAGelKFjFAwEL5YwwR9m6fz9Ww9K0ZFPl2PirSuR+83q2I03WQP&#10;k/pdvVrV2fdAPivKVjDGVeB/neas+LtpubyrYQ5v83wTKrlHj+ID2et/JB17H9o9DM5Os/PWhurC&#10;GMAAR+fLYwsv5Nd99Pr5SVj+AAAA//8DAFBLAwQUAAYACAAAACEAP3B4j94AAAAIAQAADwAAAGRy&#10;cy9kb3ducmV2LnhtbEyPQUvDQBCF74L/YRnBm900ampjNkVEwZNoK4K3bTImsdnZuDttor/e8aTH&#10;xze8+V6xmlyvDhhi58nAfJaAQqp83VFj4GVzf3YFKrKl2vae0MAXRliVx0eFzWs/0jMe1twoKaGY&#10;WwMt85BrHasWnY0zPyAJe/fBWZYYGl0HO0q563WaJJl2tiP50NoBb1usduu9M7DcjJf+KexeL+bd&#10;59v33QcPD49szOnJdHMNinHiv2P41Rd1KMVp6/dUR9UbyLJMtrCAFJTwxTKVvDVwvkhBl4X+P6D8&#10;AQAA//8DAFBLAQItABQABgAIAAAAIQC2gziS/gAAAOEBAAATAAAAAAAAAAAAAAAAAAAAAABbQ29u&#10;dGVudF9UeXBlc10ueG1sUEsBAi0AFAAGAAgAAAAhADj9If/WAAAAlAEAAAsAAAAAAAAAAAAAAAAA&#10;LwEAAF9yZWxzLy5yZWxzUEsBAi0AFAAGAAgAAAAhADPRF6szAgAAWgQAAA4AAAAAAAAAAAAAAAAA&#10;LgIAAGRycy9lMm9Eb2MueG1sUEsBAi0AFAAGAAgAAAAhAD9weI/eAAAACAEAAA8AAAAAAAAAAAAA&#10;AAAAjQQAAGRycy9kb3ducmV2LnhtbFBLBQYAAAAABAAEAPMAAACYBQAAAAA=&#10;">
                <v:stroke endarrow="block"/>
              </v:line>
            </w:pict>
          </mc:Fallback>
        </mc:AlternateContent>
      </w: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18656" behindDoc="0" locked="0" layoutInCell="1" allowOverlap="1" wp14:anchorId="552A671B" wp14:editId="56C259DD">
                <wp:simplePos x="0" y="0"/>
                <wp:positionH relativeFrom="column">
                  <wp:posOffset>1600200</wp:posOffset>
                </wp:positionH>
                <wp:positionV relativeFrom="paragraph">
                  <wp:posOffset>92710</wp:posOffset>
                </wp:positionV>
                <wp:extent cx="533400" cy="228600"/>
                <wp:effectExtent l="9525" t="6985" r="9525" b="12065"/>
                <wp:wrapNone/>
                <wp:docPr id="4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jar</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2" type="#_x0000_t202" style="position:absolute;margin-left:126pt;margin-top:7.3pt;width:42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jwLgIAAFkEAAAOAAAAZHJzL2Uyb0RvYy54bWysVNtu2zAMfR+wfxD0vjhx7kacokuXYUB3&#10;Adp9gCzLtjBZ1CQldvb1peQ0zW4vw/wgkCJ1SB6S3tz0rSJHYZ0EndPJaEyJ0BxKqeucfn3cv1lR&#10;4jzTJVOgRU5PwtGb7etXm85kIoUGVCksQRDtss7ktPHeZEnieCNa5kZghEZjBbZlHlVbJ6VlHaK3&#10;KknH40XSgS2NBS6cw9u7wUi3Eb+qBPefq8oJT1ROMTcfTxvPIpzJdsOy2jLTSH5Og/1DFi2TGoNe&#10;oO6YZ+Rg5W9QreQWHFR+xKFNoKokF7EGrGYy/qWah4YZEWtBcpy50OT+Hyz/dPxiiSxzOptQolmL&#10;PXoUvSdvoSfLZeCnMy5DtweDjr7He+xzrNWZe+DfHNGwa5iuxa210DWClZjfJLxMrp4OOC6AFN1H&#10;KDEOO3iIQH1l20Ae0kEQHft0uvQm5MLxcj6dzsZo4WhK09UC5RCBZc+PjXX+vYCWBCGnFlsfwdnx&#10;3vnB9dklxHKgZLmXSkXF1sVOWXJkOCZ7/NbrM/pPbkqTLqfreTof6v8rxDh+f4Jopcd5V7LN6eri&#10;xLLA2jtdYpos80yqQcbqlD7TGJgbOPR90ceOTRchQuC4gPKExFoY5hv3EYUG7A9KOpztnLrvB2YF&#10;JeqDxuasJ7NZWIaozObLFBV7bSmuLUxzhMqpp2QQd35YoIOxsm4w0jAOGm6xoZWMZL9kdc4f5ze2&#10;67xrYUGu9ej18kfYPgEAAP//AwBQSwMEFAAGAAgAAAAhACdJz1LcAAAACQEAAA8AAABkcnMvZG93&#10;bnJldi54bWxMj8FOwzAQRO9I/IO1SNyo05SaKo1TISQOiEtJ+QAn3iYu8TqK3Tb8PcsJjjszmn1T&#10;7mY/iAtO0QXSsFxkIJDaYB11Gj4Prw8bEDEZsmYIhBq+McKuur0pTWHDlT7wUqdOcAnFwmjoUxoL&#10;KWPbozdxEUYk9o5h8ibxOXXSTubK5X6QeZYp6Y0j/tCbEV96bL/qs9egFG38Hk/H/bt7q83QPtHS&#10;NVrf383PWxAJ5/QXhl98RoeKmZpwJhvFoCFf57wlsfGoQHBgtVIsNBrWmQJZlfL/guoHAAD//wMA&#10;UEsBAi0AFAAGAAgAAAAhALaDOJL+AAAA4QEAABMAAAAAAAAAAAAAAAAAAAAAAFtDb250ZW50X1R5&#10;cGVzXS54bWxQSwECLQAUAAYACAAAACEAOP0h/9YAAACUAQAACwAAAAAAAAAAAAAAAAAvAQAAX3Jl&#10;bHMvLnJlbHNQSwECLQAUAAYACAAAACEAFumo8C4CAABZBAAADgAAAAAAAAAAAAAAAAAuAgAAZHJz&#10;L2Uyb0RvYy54bWxQSwECLQAUAAYACAAAACEAJ0nPUtwAAAAJAQAADwAAAAAAAAAAAAAAAACIBAAA&#10;ZHJzL2Rvd25yZXYueG1sUEsFBgAAAAAEAAQA8wAAAJEFAAAAAA==&#10;" fillcolor="#ff9">
                <v:textbo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jar</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716608" behindDoc="0" locked="0" layoutInCell="1" allowOverlap="1" wp14:anchorId="78FE5211" wp14:editId="4F9F4DC3">
                <wp:simplePos x="0" y="0"/>
                <wp:positionH relativeFrom="column">
                  <wp:posOffset>4038600</wp:posOffset>
                </wp:positionH>
                <wp:positionV relativeFrom="paragraph">
                  <wp:posOffset>92710</wp:posOffset>
                </wp:positionV>
                <wp:extent cx="533400" cy="228600"/>
                <wp:effectExtent l="9525" t="6985" r="9525" b="12065"/>
                <wp:wrapNone/>
                <wp:docPr id="4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Classe</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3" type="#_x0000_t202" style="position:absolute;margin-left:318pt;margin-top:7.3pt;width:42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AgLgIAAFk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CjpHejTr&#10;sEePYvDkLQzkehH46Y3L0e3BoKMf8B77HGt15h74N0c0bFumG3FrLfStYBXmNw0vk4unI44LIGX/&#10;ESqMw/YeItBQ2y6Qh3QQRMdEjufehFw4Xi5ms3mKFo6mLFteoRwisPz5sbHOvxfQkSAU1GLrIzg7&#10;3Ds/uj67hFgOlKx2Uqmo2KbcKksODMdkh99qdUL/yU1p0hd0tcgWY/1/hUjj9yeITnqcdyW7gi7P&#10;TiwPrL3TFabJcs+kGmWsTukTjYG5kUM/lEPs2Ow6RAgcl1AdkVgL43zjPqLQgv1BSY+zXVD3fc+s&#10;oER90Nic1XQeuu2jMl9cZ6jYS0t5aWGaI1RBPSWjuPXjAu2NlU2LkcZx0HCLDa1lJPslq1P+OL+x&#10;XaddCwtyqUevlz/C5gkAAP//AwBQSwMEFAAGAAgAAAAhAGDNbYPbAAAACQEAAA8AAABkcnMvZG93&#10;bnJldi54bWxMj81OwzAQhO9IvIO1SNyoU37cKsSpEBIHxKWkPIATbxO39jqK3Ta8PcsJjqMZfTNT&#10;bebgxRmn5CJpWC4KEEhdtI56DV+7t7s1iJQNWeMjoYZvTLCpr68qU9p4oU88N7kXDKFUGg1DzmMp&#10;ZeoGDCYt4ojE3j5OwWSWUy/tZC4MD17eF4WSwTjihsGM+Dpgd2xOQYNStA5bPOy3H+69Mb5b0dK1&#10;Wt/ezC/PIDLO+S8Mv/N5OtS8qY0nskl4Zjwo/pLZeFQgOLDiPhCthqdCgawr+f9B/QMAAP//AwBQ&#10;SwECLQAUAAYACAAAACEAtoM4kv4AAADhAQAAEwAAAAAAAAAAAAAAAAAAAAAAW0NvbnRlbnRfVHlw&#10;ZXNdLnhtbFBLAQItABQABgAIAAAAIQA4/SH/1gAAAJQBAAALAAAAAAAAAAAAAAAAAC8BAABfcmVs&#10;cy8ucmVsc1BLAQItABQABgAIAAAAIQD9jGAgLgIAAFkEAAAOAAAAAAAAAAAAAAAAAC4CAABkcnMv&#10;ZTJvRG9jLnhtbFBLAQItABQABgAIAAAAIQBgzW2D2wAAAAkBAAAPAAAAAAAAAAAAAAAAAIgEAABk&#10;cnMvZG93bnJldi54bWxQSwUGAAAAAAQABADzAAAAkAUAAAAA&#10;" fillcolor="#ff9">
                <v:textbo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Classe</w:t>
                      </w:r>
                    </w:p>
                    <w:p w:rsidR="005A6F8A" w:rsidRPr="00291695" w:rsidRDefault="005A6F8A" w:rsidP="005A6F8A">
                      <w:pPr>
                        <w:rPr>
                          <w:szCs w:val="16"/>
                        </w:rPr>
                      </w:pPr>
                    </w:p>
                  </w:txbxContent>
                </v:textbox>
              </v:shape>
            </w:pict>
          </mc:Fallback>
        </mc:AlternateConten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Pr="00717295" w:rsidRDefault="005A6F8A" w:rsidP="005A6F8A">
      <w:pPr>
        <w:rPr>
          <w:rFonts w:ascii="Verdana" w:hAnsi="Verdana"/>
          <w:color w:val="993300"/>
          <w:sz w:val="20"/>
          <w:szCs w:val="20"/>
          <w:lang w:val="en-GB"/>
        </w:rPr>
      </w:pPr>
    </w:p>
    <w:p w:rsidR="005A6F8A" w:rsidRPr="00CA576A" w:rsidRDefault="005A6F8A" w:rsidP="005A6F8A">
      <w:pPr>
        <w:rPr>
          <w:rFonts w:ascii="Verdana" w:hAnsi="Verdana"/>
          <w:sz w:val="28"/>
          <w:szCs w:val="28"/>
          <w:lang w:val="en-GB"/>
        </w:rPr>
      </w:pPr>
      <w:r w:rsidRPr="00717295">
        <w:rPr>
          <w:rFonts w:ascii="Verdana" w:hAnsi="Verdana"/>
          <w:color w:val="993300"/>
          <w:sz w:val="28"/>
          <w:szCs w:val="28"/>
          <w:lang w:val="en-GB"/>
        </w:rPr>
        <w:t>Convertir Java Web Project a Maven Project</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xml:space="preserve">A simple Java servlet web application , with one </w:t>
      </w:r>
      <w:r w:rsidRPr="003942EB">
        <w:rPr>
          <w:rFonts w:ascii="Verdana" w:hAnsi="Verdana"/>
          <w:color w:val="800080"/>
          <w:sz w:val="20"/>
          <w:szCs w:val="20"/>
          <w:lang w:val="en-GB"/>
        </w:rPr>
        <w:t>“javaee.jar”</w:t>
      </w:r>
      <w:r w:rsidRPr="003942EB">
        <w:rPr>
          <w:rFonts w:ascii="Verdana" w:hAnsi="Verdana"/>
          <w:sz w:val="20"/>
          <w:szCs w:val="20"/>
          <w:lang w:val="en-GB"/>
        </w:rPr>
        <w:t xml:space="preserve"> dependency library</w:t>
      </w:r>
    </w:p>
    <w:p w:rsidR="005A6F8A" w:rsidRPr="003942EB" w:rsidRDefault="005A6F8A" w:rsidP="005A6F8A">
      <w:pPr>
        <w:rPr>
          <w:rFonts w:ascii="Verdana" w:hAnsi="Verdana"/>
          <w:sz w:val="20"/>
          <w:szCs w:val="20"/>
        </w:rPr>
      </w:pPr>
      <w:r>
        <w:rPr>
          <w:rFonts w:ascii="Verdana" w:hAnsi="Verdana"/>
          <w:noProof/>
          <w:sz w:val="20"/>
          <w:szCs w:val="20"/>
          <w:lang w:val="ca-ES" w:eastAsia="ca-ES"/>
        </w:rPr>
        <w:lastRenderedPageBreak/>
        <w:drawing>
          <wp:inline distT="0" distB="0" distL="0" distR="0" wp14:anchorId="0CCD0901" wp14:editId="30DF2A3B">
            <wp:extent cx="2788920" cy="2674620"/>
            <wp:effectExtent l="0" t="0" r="0" b="0"/>
            <wp:docPr id="22" name="Imagen 22" descr="Eclipse-Java-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lipse-Java-Proj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88920" cy="2674620"/>
                    </a:xfrm>
                    <a:prstGeom prst="rect">
                      <a:avLst/>
                    </a:prstGeom>
                    <a:noFill/>
                    <a:ln>
                      <a:noFill/>
                    </a:ln>
                  </pic:spPr>
                </pic:pic>
              </a:graphicData>
            </a:graphic>
          </wp:inline>
        </w:drawing>
      </w:r>
    </w:p>
    <w:p w:rsidR="005A6F8A" w:rsidRDefault="005A6F8A" w:rsidP="005A6F8A">
      <w:pPr>
        <w:pStyle w:val="Ttulo4"/>
        <w:rPr>
          <w:rFonts w:ascii="Verdana" w:hAnsi="Verdana"/>
          <w:sz w:val="24"/>
          <w:szCs w:val="24"/>
          <w:lang w:val="en-GB"/>
        </w:rPr>
      </w:pPr>
    </w:p>
    <w:p w:rsidR="005A6F8A" w:rsidRDefault="005A6F8A" w:rsidP="005A6F8A">
      <w:pPr>
        <w:pStyle w:val="Ttulo4"/>
        <w:rPr>
          <w:rFonts w:ascii="Verdana" w:hAnsi="Verdana"/>
          <w:sz w:val="24"/>
          <w:szCs w:val="24"/>
          <w:lang w:val="en-GB"/>
        </w:rPr>
      </w:pPr>
    </w:p>
    <w:p w:rsidR="005A6F8A" w:rsidRDefault="005A6F8A" w:rsidP="005A6F8A">
      <w:pPr>
        <w:pStyle w:val="Ttulo4"/>
        <w:rPr>
          <w:rFonts w:ascii="Verdana" w:hAnsi="Verdana"/>
          <w:sz w:val="24"/>
          <w:szCs w:val="24"/>
          <w:lang w:val="en-GB"/>
        </w:rPr>
      </w:pPr>
    </w:p>
    <w:p w:rsidR="005A6F8A" w:rsidRPr="003942EB" w:rsidRDefault="005A6F8A" w:rsidP="005A6F8A">
      <w:pPr>
        <w:pStyle w:val="Ttulo4"/>
        <w:rPr>
          <w:rFonts w:ascii="Verdana" w:hAnsi="Verdana"/>
          <w:sz w:val="24"/>
          <w:szCs w:val="24"/>
          <w:lang w:val="en-GB"/>
        </w:rPr>
      </w:pPr>
      <w:r w:rsidRPr="003942EB">
        <w:rPr>
          <w:rFonts w:ascii="Verdana" w:hAnsi="Verdana"/>
          <w:sz w:val="24"/>
          <w:szCs w:val="24"/>
          <w:lang w:val="en-GB"/>
        </w:rPr>
        <w:t>1. Create Maven web project folder structure</w:t>
      </w:r>
    </w:p>
    <w:p w:rsidR="005A6F8A" w:rsidRPr="00C1754E" w:rsidRDefault="005A6F8A" w:rsidP="005A6F8A">
      <w:pPr>
        <w:pStyle w:val="NormalWeb"/>
        <w:ind w:left="720"/>
        <w:rPr>
          <w:rFonts w:ascii="Verdana" w:hAnsi="Verdana"/>
          <w:color w:val="339966"/>
          <w:sz w:val="20"/>
          <w:szCs w:val="20"/>
          <w:lang w:val="en-GB"/>
        </w:rPr>
      </w:pPr>
      <w:r w:rsidRPr="00C1754E">
        <w:rPr>
          <w:rFonts w:ascii="Verdana" w:hAnsi="Verdana"/>
          <w:color w:val="339966"/>
          <w:sz w:val="20"/>
          <w:szCs w:val="20"/>
          <w:lang w:val="en-GB"/>
        </w:rPr>
        <w:t xml:space="preserve">- Create the following new </w:t>
      </w:r>
      <w:r w:rsidRPr="008E1605">
        <w:rPr>
          <w:rFonts w:ascii="Verdana" w:hAnsi="Verdana"/>
          <w:color w:val="333300"/>
          <w:sz w:val="20"/>
          <w:szCs w:val="20"/>
          <w:lang w:val="en-GB"/>
        </w:rPr>
        <w:t>Maven’s folder structure.</w:t>
      </w:r>
      <w:r w:rsidRPr="00C1754E">
        <w:rPr>
          <w:rFonts w:ascii="Verdana" w:hAnsi="Verdana"/>
          <w:color w:val="339966"/>
          <w:sz w:val="20"/>
          <w:szCs w:val="20"/>
          <w:lang w:val="en-GB"/>
        </w:rPr>
        <w:br/>
        <w:t xml:space="preserve">- Move all </w:t>
      </w:r>
      <w:r w:rsidRPr="008E1605">
        <w:rPr>
          <w:rFonts w:ascii="Verdana" w:hAnsi="Verdana"/>
          <w:color w:val="333300"/>
          <w:sz w:val="20"/>
          <w:szCs w:val="20"/>
          <w:lang w:val="en-GB"/>
        </w:rPr>
        <w:t>exiting java source</w:t>
      </w:r>
      <w:r w:rsidRPr="00C1754E">
        <w:rPr>
          <w:rFonts w:ascii="Verdana" w:hAnsi="Verdana"/>
          <w:color w:val="339966"/>
          <w:sz w:val="20"/>
          <w:szCs w:val="20"/>
          <w:lang w:val="en-GB"/>
        </w:rPr>
        <w:t xml:space="preserve"> files to the </w:t>
      </w:r>
      <w:r w:rsidRPr="008E1605">
        <w:rPr>
          <w:rFonts w:ascii="Verdana" w:hAnsi="Verdana"/>
          <w:color w:val="333300"/>
          <w:sz w:val="20"/>
          <w:szCs w:val="20"/>
          <w:lang w:val="en-GB"/>
        </w:rPr>
        <w:t>“\src\main\java”.</w:t>
      </w:r>
      <w:r w:rsidRPr="00C1754E">
        <w:rPr>
          <w:rFonts w:ascii="Verdana" w:hAnsi="Verdana"/>
          <w:color w:val="339966"/>
          <w:sz w:val="20"/>
          <w:szCs w:val="20"/>
          <w:lang w:val="en-GB"/>
        </w:rPr>
        <w:br/>
        <w:t>- Move “</w:t>
      </w:r>
      <w:r w:rsidRPr="008E1605">
        <w:rPr>
          <w:rFonts w:ascii="Verdana" w:hAnsi="Verdana"/>
          <w:color w:val="333300"/>
          <w:sz w:val="20"/>
          <w:szCs w:val="20"/>
          <w:lang w:val="en-GB"/>
        </w:rPr>
        <w:t>web.xml</w:t>
      </w:r>
      <w:r w:rsidRPr="00C1754E">
        <w:rPr>
          <w:rFonts w:ascii="Verdana" w:hAnsi="Verdana"/>
          <w:color w:val="339966"/>
          <w:sz w:val="20"/>
          <w:szCs w:val="20"/>
          <w:lang w:val="en-GB"/>
        </w:rPr>
        <w:t xml:space="preserve">” file to the </w:t>
      </w:r>
      <w:r w:rsidRPr="008E1605">
        <w:rPr>
          <w:rFonts w:ascii="Verdana" w:hAnsi="Verdana"/>
          <w:color w:val="333300"/>
          <w:sz w:val="20"/>
          <w:szCs w:val="20"/>
          <w:lang w:val="en-GB"/>
        </w:rPr>
        <w:t>“\src\main\webapp\WEB-INF</w:t>
      </w:r>
      <w:r w:rsidRPr="00C1754E">
        <w:rPr>
          <w:rFonts w:ascii="Verdana" w:hAnsi="Verdana"/>
          <w:color w:val="339966"/>
          <w:sz w:val="20"/>
          <w:szCs w:val="20"/>
          <w:lang w:val="en-GB"/>
        </w:rPr>
        <w:t>”.</w:t>
      </w:r>
      <w:r w:rsidRPr="00C1754E">
        <w:rPr>
          <w:rFonts w:ascii="Verdana" w:hAnsi="Verdana"/>
          <w:color w:val="339966"/>
          <w:sz w:val="20"/>
          <w:szCs w:val="20"/>
          <w:lang w:val="en-GB"/>
        </w:rPr>
        <w:br/>
        <w:t>- Create a new xml file named “</w:t>
      </w:r>
      <w:r w:rsidRPr="008E1605">
        <w:rPr>
          <w:rFonts w:ascii="Verdana" w:hAnsi="Verdana"/>
          <w:color w:val="333300"/>
          <w:sz w:val="20"/>
          <w:szCs w:val="20"/>
          <w:lang w:val="en-GB"/>
        </w:rPr>
        <w:t>pom.xml</w:t>
      </w:r>
      <w:r w:rsidRPr="00C1754E">
        <w:rPr>
          <w:rFonts w:ascii="Verdana" w:hAnsi="Verdana"/>
          <w:color w:val="339966"/>
          <w:sz w:val="20"/>
          <w:szCs w:val="20"/>
          <w:lang w:val="en-GB"/>
        </w:rPr>
        <w:t>” , put under the project root folder.</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xml:space="preserve">Please refer to </w:t>
      </w:r>
      <w:hyperlink r:id="rId59" w:tgtFrame="_blank" w:history="1">
        <w:r w:rsidRPr="003942EB">
          <w:rPr>
            <w:rStyle w:val="Hipervnculo"/>
            <w:rFonts w:ascii="Verdana" w:hAnsi="Verdana"/>
            <w:sz w:val="20"/>
            <w:szCs w:val="20"/>
            <w:lang w:val="en-GB"/>
          </w:rPr>
          <w:t>Maven Standard Directory Layout</w:t>
        </w:r>
      </w:hyperlink>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\--projectname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    \--src</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        \--main</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             \--java (all java source here)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         \--test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              \--- (all unit test here)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color w:val="110000"/>
          <w:sz w:val="20"/>
          <w:szCs w:val="20"/>
          <w:lang w:val="en-GB"/>
        </w:rPr>
        <w:t xml:space="preserve">         </w:t>
      </w:r>
      <w:r w:rsidRPr="003942EB">
        <w:rPr>
          <w:rFonts w:ascii="Verdana" w:hAnsi="Verdana" w:cs="Courier New"/>
          <w:color w:val="110000"/>
          <w:sz w:val="20"/>
          <w:szCs w:val="20"/>
        </w:rPr>
        <w:t>\--webapp</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color w:val="110000"/>
          <w:sz w:val="20"/>
          <w:szCs w:val="20"/>
        </w:rPr>
        <w:t xml:space="preserve">              \--WEB-INF</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color w:val="110000"/>
          <w:sz w:val="20"/>
          <w:szCs w:val="20"/>
        </w:rPr>
        <w:t xml:space="preserve">                   \--web.xml</w:t>
      </w:r>
    </w:p>
    <w:p w:rsidR="005A6F8A" w:rsidRPr="003942EB" w:rsidRDefault="005A6F8A" w:rsidP="005A6F8A">
      <w:pPr>
        <w:rPr>
          <w:rFonts w:ascii="Verdana" w:hAnsi="Verdana"/>
          <w:sz w:val="20"/>
          <w:szCs w:val="20"/>
        </w:rPr>
      </w:pPr>
      <w:r>
        <w:rPr>
          <w:rFonts w:ascii="Verdana" w:hAnsi="Verdana"/>
          <w:noProof/>
          <w:sz w:val="20"/>
          <w:szCs w:val="20"/>
          <w:lang w:val="ca-ES" w:eastAsia="ca-ES"/>
        </w:rPr>
        <w:lastRenderedPageBreak/>
        <w:drawing>
          <wp:inline distT="0" distB="0" distL="0" distR="0" wp14:anchorId="36605A3C" wp14:editId="29726E97">
            <wp:extent cx="3009900" cy="3147060"/>
            <wp:effectExtent l="0" t="0" r="0" b="0"/>
            <wp:docPr id="23" name="Imagen 23" descr="maven-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ven-proj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09900" cy="3147060"/>
                    </a:xfrm>
                    <a:prstGeom prst="rect">
                      <a:avLst/>
                    </a:prstGeom>
                    <a:noFill/>
                    <a:ln>
                      <a:noFill/>
                    </a:ln>
                  </pic:spPr>
                </pic:pic>
              </a:graphicData>
            </a:graphic>
          </wp:inline>
        </w:drawing>
      </w:r>
    </w:p>
    <w:p w:rsidR="005A6F8A" w:rsidRPr="003942EB" w:rsidRDefault="005A6F8A" w:rsidP="005A6F8A">
      <w:pPr>
        <w:pStyle w:val="Ttulo4"/>
        <w:rPr>
          <w:rFonts w:ascii="Verdana" w:hAnsi="Verdana"/>
          <w:sz w:val="24"/>
          <w:szCs w:val="24"/>
          <w:lang w:val="en-GB"/>
        </w:rPr>
      </w:pPr>
      <w:r w:rsidRPr="003942EB">
        <w:rPr>
          <w:rFonts w:ascii="Verdana" w:hAnsi="Verdana"/>
          <w:sz w:val="24"/>
          <w:szCs w:val="24"/>
          <w:lang w:val="en-GB"/>
        </w:rPr>
        <w:t>2. Project details</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Fill in the existing project details in “pom.xml” file, add common remote repository, war plugin and compiler plugin.</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b/>
          <w:bCs/>
          <w:color w:val="000000"/>
          <w:sz w:val="16"/>
          <w:szCs w:val="16"/>
          <w:lang w:val="en-GB"/>
        </w:rPr>
        <w:t>&lt;project</w:t>
      </w:r>
      <w:r w:rsidRPr="003942EB">
        <w:rPr>
          <w:rFonts w:ascii="Verdana" w:hAnsi="Verdana" w:cs="Courier New"/>
          <w:color w:val="009900"/>
          <w:sz w:val="16"/>
          <w:szCs w:val="16"/>
          <w:lang w:val="en-GB"/>
        </w:rPr>
        <w:t xml:space="preserve"> </w:t>
      </w:r>
      <w:r w:rsidRPr="003942EB">
        <w:rPr>
          <w:rFonts w:ascii="Verdana" w:hAnsi="Verdana" w:cs="Courier New"/>
          <w:color w:val="000066"/>
          <w:sz w:val="16"/>
          <w:szCs w:val="16"/>
          <w:lang w:val="en-GB"/>
        </w:rPr>
        <w:t>xmlns</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"http://maven.apache.org/POM/4.0.0"</w:t>
      </w:r>
      <w:r w:rsidRPr="003942EB">
        <w:rPr>
          <w:rFonts w:ascii="Verdana" w:hAnsi="Verdana" w:cs="Courier New"/>
          <w:color w:val="009900"/>
          <w:sz w:val="16"/>
          <w:szCs w:val="16"/>
          <w:lang w:val="en-GB"/>
        </w:rPr>
        <w:t xml:space="preserve">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000066"/>
          <w:sz w:val="16"/>
          <w:szCs w:val="16"/>
          <w:lang w:val="en-GB"/>
        </w:rPr>
        <w:t>xmlns:xsi</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"http://www.w3.org/2001/XMLSchema-instance"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000066"/>
          <w:sz w:val="16"/>
          <w:szCs w:val="16"/>
          <w:lang w:val="en-GB"/>
        </w:rPr>
        <w:t>xsi:schemaLocation</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"http://maven.apache.org/POM/4.0.0 http://maven.apache.org/maven-v4_0_0.xsd"</w:t>
      </w:r>
      <w:r w:rsidRPr="003942EB">
        <w:rPr>
          <w:rFonts w:ascii="Verdana" w:hAnsi="Verdana" w:cs="Courier New"/>
          <w:b/>
          <w:bCs/>
          <w:color w:val="000000"/>
          <w:sz w:val="16"/>
          <w:szCs w:val="16"/>
          <w:lang w:val="en-GB"/>
        </w:rPr>
        <w:t>&gt;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&lt;modelVersion&gt;</w:t>
      </w:r>
      <w:r w:rsidRPr="003942EB">
        <w:rPr>
          <w:rFonts w:ascii="Verdana" w:hAnsi="Verdana" w:cs="Courier New"/>
          <w:color w:val="110000"/>
          <w:sz w:val="16"/>
          <w:szCs w:val="16"/>
          <w:lang w:val="en-GB"/>
        </w:rPr>
        <w:t>4.0.0</w:t>
      </w:r>
      <w:r w:rsidRPr="003942EB">
        <w:rPr>
          <w:rFonts w:ascii="Verdana" w:hAnsi="Verdana" w:cs="Courier New"/>
          <w:b/>
          <w:bCs/>
          <w:color w:val="000000"/>
          <w:sz w:val="16"/>
          <w:szCs w:val="16"/>
          <w:lang w:val="en-GB"/>
        </w:rPr>
        <w:t>&lt;/modelVersion&gt;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&lt;groupId&gt;</w:t>
      </w:r>
      <w:r w:rsidRPr="003942EB">
        <w:rPr>
          <w:rFonts w:ascii="Verdana" w:hAnsi="Verdana" w:cs="Courier New"/>
          <w:color w:val="110000"/>
          <w:sz w:val="16"/>
          <w:szCs w:val="16"/>
          <w:lang w:val="en-GB"/>
        </w:rPr>
        <w:t>com.mkyong</w:t>
      </w:r>
      <w:r w:rsidRPr="003942EB">
        <w:rPr>
          <w:rFonts w:ascii="Verdana" w:hAnsi="Verdana" w:cs="Courier New"/>
          <w:b/>
          <w:bCs/>
          <w:color w:val="000000"/>
          <w:sz w:val="16"/>
          <w:szCs w:val="16"/>
          <w:lang w:val="en-GB"/>
        </w:rPr>
        <w:t>&lt;/groupId&gt;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&lt;artifactId&gt;</w:t>
      </w:r>
      <w:r w:rsidRPr="003942EB">
        <w:rPr>
          <w:rFonts w:ascii="Verdana" w:hAnsi="Verdana" w:cs="Courier New"/>
          <w:color w:val="110000"/>
          <w:sz w:val="16"/>
          <w:szCs w:val="16"/>
          <w:lang w:val="en-GB"/>
        </w:rPr>
        <w:t>serlvetdemo</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&lt;packaging&gt;</w:t>
      </w:r>
      <w:r w:rsidRPr="003942EB">
        <w:rPr>
          <w:rFonts w:ascii="Verdana" w:hAnsi="Verdana" w:cs="Courier New"/>
          <w:color w:val="110000"/>
          <w:sz w:val="16"/>
          <w:szCs w:val="16"/>
          <w:lang w:val="en-GB"/>
        </w:rPr>
        <w:t>jar</w:t>
      </w:r>
      <w:r w:rsidRPr="003942EB">
        <w:rPr>
          <w:rFonts w:ascii="Verdana" w:hAnsi="Verdana" w:cs="Courier New"/>
          <w:b/>
          <w:bCs/>
          <w:color w:val="000000"/>
          <w:sz w:val="16"/>
          <w:szCs w:val="16"/>
          <w:lang w:val="en-GB"/>
        </w:rPr>
        <w:t>&lt;/packaging&gt;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&lt;version&gt;</w:t>
      </w:r>
      <w:r w:rsidRPr="003942EB">
        <w:rPr>
          <w:rFonts w:ascii="Verdana" w:hAnsi="Verdana" w:cs="Courier New"/>
          <w:color w:val="110000"/>
          <w:sz w:val="16"/>
          <w:szCs w:val="16"/>
          <w:lang w:val="en-GB"/>
        </w:rPr>
        <w:t>1.0-SNAPSHOT</w:t>
      </w:r>
      <w:r w:rsidRPr="003942EB">
        <w:rPr>
          <w:rFonts w:ascii="Verdana" w:hAnsi="Verdana" w:cs="Courier New"/>
          <w:b/>
          <w:bCs/>
          <w:color w:val="000000"/>
          <w:sz w:val="16"/>
          <w:szCs w:val="16"/>
          <w:lang w:val="en-GB"/>
        </w:rPr>
        <w:t>&lt;/version&gt;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&lt;name&gt;</w:t>
      </w:r>
      <w:r w:rsidRPr="003942EB">
        <w:rPr>
          <w:rFonts w:ascii="Verdana" w:hAnsi="Verdana" w:cs="Courier New"/>
          <w:color w:val="110000"/>
          <w:sz w:val="16"/>
          <w:szCs w:val="16"/>
          <w:lang w:val="en-GB"/>
        </w:rPr>
        <w:t>serlvetdemo</w:t>
      </w:r>
      <w:r w:rsidRPr="003942EB">
        <w:rPr>
          <w:rFonts w:ascii="Verdana" w:hAnsi="Verdana" w:cs="Courier New"/>
          <w:b/>
          <w:bCs/>
          <w:color w:val="000000"/>
          <w:sz w:val="16"/>
          <w:szCs w:val="16"/>
          <w:lang w:val="en-GB"/>
        </w:rPr>
        <w:t>&lt;/name&gt;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&lt;url&gt;</w:t>
      </w:r>
      <w:r w:rsidRPr="003942EB">
        <w:rPr>
          <w:rFonts w:ascii="Verdana" w:hAnsi="Verdana" w:cs="Courier New"/>
          <w:color w:val="110000"/>
          <w:sz w:val="16"/>
          <w:szCs w:val="16"/>
          <w:lang w:val="en-GB"/>
        </w:rPr>
        <w:t>http://maven.apache.org</w:t>
      </w:r>
      <w:r w:rsidRPr="003942EB">
        <w:rPr>
          <w:rFonts w:ascii="Verdana" w:hAnsi="Verdana" w:cs="Courier New"/>
          <w:b/>
          <w:bCs/>
          <w:color w:val="000000"/>
          <w:sz w:val="16"/>
          <w:szCs w:val="16"/>
          <w:lang w:val="en-GB"/>
        </w:rPr>
        <w:t>&lt;/url&gt;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&lt;id&gt;</w:t>
      </w:r>
      <w:r w:rsidRPr="003942EB">
        <w:rPr>
          <w:rFonts w:ascii="Verdana" w:hAnsi="Verdana" w:cs="Courier New"/>
          <w:color w:val="110000"/>
          <w:sz w:val="16"/>
          <w:szCs w:val="16"/>
          <w:lang w:val="en-GB"/>
        </w:rPr>
        <w:t>java.net</w:t>
      </w:r>
      <w:r w:rsidRPr="003942EB">
        <w:rPr>
          <w:rFonts w:ascii="Verdana" w:hAnsi="Verdana" w:cs="Courier New"/>
          <w:b/>
          <w:bCs/>
          <w:color w:val="000000"/>
          <w:sz w:val="16"/>
          <w:szCs w:val="16"/>
          <w:lang w:val="en-GB"/>
        </w:rPr>
        <w:t>&lt;/id&gt;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&lt;url&gt;</w:t>
      </w:r>
      <w:r w:rsidRPr="008962C3">
        <w:rPr>
          <w:rFonts w:ascii="Verdana" w:hAnsi="Verdana" w:cs="Courier New"/>
          <w:color w:val="FF0000"/>
          <w:sz w:val="16"/>
          <w:szCs w:val="16"/>
          <w:lang w:val="en-GB"/>
        </w:rPr>
        <w:t>http://download.java.net/maven/2</w:t>
      </w:r>
      <w:r w:rsidRPr="003942EB">
        <w:rPr>
          <w:rFonts w:ascii="Verdana" w:hAnsi="Verdana" w:cs="Courier New"/>
          <w:b/>
          <w:bCs/>
          <w:color w:val="000000"/>
          <w:sz w:val="16"/>
          <w:szCs w:val="16"/>
          <w:lang w:val="en-GB"/>
        </w:rPr>
        <w:t>&lt;/url&gt;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&lt;build&gt;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t xml:space="preserve">  </w:t>
      </w:r>
      <w:r w:rsidRPr="003942EB">
        <w:rPr>
          <w:rFonts w:ascii="Verdana" w:hAnsi="Verdana" w:cs="Courier New"/>
          <w:b/>
          <w:bCs/>
          <w:color w:val="000000"/>
          <w:sz w:val="16"/>
          <w:szCs w:val="16"/>
          <w:lang w:val="en-GB"/>
        </w:rPr>
        <w:t>&lt;plugins&gt;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Pr>
          <w:rFonts w:ascii="Verdana" w:hAnsi="Verdana" w:cs="Courier New"/>
          <w:color w:val="110000"/>
          <w:sz w:val="16"/>
          <w:szCs w:val="16"/>
          <w:lang w:val="en-GB"/>
        </w:rPr>
        <w:tab/>
      </w:r>
      <w:r>
        <w:rPr>
          <w:rFonts w:ascii="Verdana" w:hAnsi="Verdana" w:cs="Courier New"/>
          <w:color w:val="110000"/>
          <w:sz w:val="16"/>
          <w:szCs w:val="16"/>
          <w:lang w:val="en-GB"/>
        </w:rPr>
        <w:tab/>
      </w:r>
      <w:r w:rsidRPr="003942EB">
        <w:rPr>
          <w:rFonts w:ascii="Verdana" w:hAnsi="Verdana" w:cs="Courier New"/>
          <w:b/>
          <w:bCs/>
          <w:color w:val="000000"/>
          <w:sz w:val="16"/>
          <w:szCs w:val="16"/>
          <w:lang w:val="en-GB"/>
        </w:rPr>
        <w:t>&lt;groupId&gt;</w:t>
      </w:r>
      <w:r w:rsidRPr="003942EB">
        <w:rPr>
          <w:rFonts w:ascii="Verdana" w:hAnsi="Verdana" w:cs="Courier New"/>
          <w:color w:val="110000"/>
          <w:sz w:val="16"/>
          <w:szCs w:val="16"/>
          <w:lang w:val="en-GB"/>
        </w:rPr>
        <w:t>org.apache.maven.plugins</w:t>
      </w:r>
      <w:r w:rsidRPr="003942EB">
        <w:rPr>
          <w:rFonts w:ascii="Verdana" w:hAnsi="Verdana" w:cs="Courier New"/>
          <w:b/>
          <w:bCs/>
          <w:color w:val="000000"/>
          <w:sz w:val="16"/>
          <w:szCs w:val="16"/>
          <w:lang w:val="en-GB"/>
        </w:rPr>
        <w:t>&lt;/groupId&gt;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&lt;artifactId&gt;</w:t>
      </w:r>
      <w:r w:rsidRPr="008962C3">
        <w:rPr>
          <w:rFonts w:ascii="Verdana" w:hAnsi="Verdana" w:cs="Courier New"/>
          <w:color w:val="FF0000"/>
          <w:sz w:val="16"/>
          <w:szCs w:val="16"/>
          <w:lang w:val="en-GB"/>
        </w:rPr>
        <w:t>maven-war-plugin</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&lt;webResources&gt;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&lt;resource&gt;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&lt;directory&gt;</w:t>
      </w:r>
      <w:r w:rsidRPr="003942EB">
        <w:rPr>
          <w:rFonts w:ascii="Verdana" w:hAnsi="Verdana" w:cs="Courier New"/>
          <w:color w:val="110000"/>
          <w:sz w:val="16"/>
          <w:szCs w:val="16"/>
          <w:lang w:val="en-GB"/>
        </w:rPr>
        <w:t>${basedir}/src/main/java</w:t>
      </w:r>
      <w:r w:rsidRPr="003942EB">
        <w:rPr>
          <w:rFonts w:ascii="Verdana" w:hAnsi="Verdana" w:cs="Courier New"/>
          <w:b/>
          <w:bCs/>
          <w:color w:val="000000"/>
          <w:sz w:val="16"/>
          <w:szCs w:val="16"/>
          <w:lang w:val="en-GB"/>
        </w:rPr>
        <w:t>&lt;/directory&gt;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&lt;targetPath&gt;</w:t>
      </w:r>
      <w:r w:rsidRPr="003942EB">
        <w:rPr>
          <w:rFonts w:ascii="Verdana" w:hAnsi="Verdana" w:cs="Courier New"/>
          <w:color w:val="110000"/>
          <w:sz w:val="16"/>
          <w:szCs w:val="16"/>
          <w:lang w:val="en-GB"/>
        </w:rPr>
        <w:t>WEB-INF/classes</w:t>
      </w:r>
      <w:r w:rsidRPr="003942EB">
        <w:rPr>
          <w:rFonts w:ascii="Verdana" w:hAnsi="Verdana" w:cs="Courier New"/>
          <w:b/>
          <w:bCs/>
          <w:color w:val="000000"/>
          <w:sz w:val="16"/>
          <w:szCs w:val="16"/>
          <w:lang w:val="en-GB"/>
        </w:rPr>
        <w:t>&lt;/targetPath&gt;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3942EB">
        <w:rPr>
          <w:rFonts w:ascii="Verdana" w:hAnsi="Verdana" w:cs="Courier New"/>
          <w:color w:val="110000"/>
          <w:sz w:val="16"/>
          <w:szCs w:val="16"/>
          <w:lang w:val="en-GB"/>
        </w:rPr>
        <w:t>**/*.properties</w:t>
      </w:r>
      <w:r w:rsidRPr="003942EB">
        <w:rPr>
          <w:rFonts w:ascii="Verdana" w:hAnsi="Verdana" w:cs="Courier New"/>
          <w:b/>
          <w:bCs/>
          <w:color w:val="000000"/>
          <w:sz w:val="16"/>
          <w:szCs w:val="16"/>
          <w:lang w:val="en-GB"/>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3942EB">
        <w:rPr>
          <w:rFonts w:ascii="Verdana" w:hAnsi="Verdana" w:cs="Courier New"/>
          <w:color w:val="110000"/>
          <w:sz w:val="16"/>
          <w:szCs w:val="16"/>
          <w:lang w:val="en-GB"/>
        </w:rPr>
        <w:t>**/*.xml</w:t>
      </w:r>
      <w:r w:rsidRPr="003942EB">
        <w:rPr>
          <w:rFonts w:ascii="Verdana" w:hAnsi="Verdana" w:cs="Courier New"/>
          <w:b/>
          <w:bCs/>
          <w:color w:val="000000"/>
          <w:sz w:val="16"/>
          <w:szCs w:val="16"/>
          <w:lang w:val="en-GB"/>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3942EB">
        <w:rPr>
          <w:rFonts w:ascii="Verdana" w:hAnsi="Verdana" w:cs="Courier New"/>
          <w:color w:val="110000"/>
          <w:sz w:val="16"/>
          <w:szCs w:val="16"/>
          <w:lang w:val="en-GB"/>
        </w:rPr>
        <w:t>**/*.css</w:t>
      </w:r>
      <w:r w:rsidRPr="003942EB">
        <w:rPr>
          <w:rFonts w:ascii="Verdana" w:hAnsi="Verdana" w:cs="Courier New"/>
          <w:b/>
          <w:bCs/>
          <w:color w:val="000000"/>
          <w:sz w:val="16"/>
          <w:szCs w:val="16"/>
          <w:lang w:val="en-GB"/>
        </w:rPr>
        <w:t>&lt;/include&gt;</w:t>
      </w:r>
    </w:p>
    <w:p w:rsidR="005A6F8A"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b/>
          <w:bCs/>
          <w:color w:val="00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3942EB">
        <w:rPr>
          <w:rFonts w:ascii="Verdana" w:hAnsi="Verdana" w:cs="Courier New"/>
          <w:color w:val="110000"/>
          <w:sz w:val="16"/>
          <w:szCs w:val="16"/>
          <w:lang w:val="en-GB"/>
        </w:rPr>
        <w:t>**/*.html</w:t>
      </w:r>
      <w:r w:rsidRPr="003942EB">
        <w:rPr>
          <w:rFonts w:ascii="Verdana" w:hAnsi="Verdana" w:cs="Courier New"/>
          <w:b/>
          <w:bCs/>
          <w:color w:val="000000"/>
          <w:sz w:val="16"/>
          <w:szCs w:val="16"/>
          <w:lang w:val="en-GB"/>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b/>
          <w:bCs/>
          <w:color w:val="000000"/>
          <w:sz w:val="16"/>
          <w:szCs w:val="16"/>
          <w:lang w:val="en-GB"/>
        </w:rPr>
      </w:pP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&lt;/resource&gt;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&lt;/webResources&gt;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&lt;artifactId&gt;</w:t>
      </w:r>
      <w:r w:rsidRPr="008962C3">
        <w:rPr>
          <w:rFonts w:ascii="Verdana" w:hAnsi="Verdana" w:cs="Courier New"/>
          <w:color w:val="FF0000"/>
          <w:sz w:val="16"/>
          <w:szCs w:val="16"/>
          <w:lang w:val="en-GB"/>
        </w:rPr>
        <w:t>maven-compiler-plugin</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Pr>
          <w:rFonts w:ascii="Verdana" w:hAnsi="Verdana" w:cs="Courier New"/>
          <w:color w:val="110000"/>
          <w:sz w:val="16"/>
          <w:szCs w:val="16"/>
          <w:lang w:val="en-GB"/>
        </w:rPr>
        <w:tab/>
      </w:r>
      <w:r w:rsidRPr="003942EB">
        <w:rPr>
          <w:rFonts w:ascii="Verdana" w:hAnsi="Verdana" w:cs="Courier New"/>
          <w:b/>
          <w:bCs/>
          <w:color w:val="000000"/>
          <w:sz w:val="16"/>
          <w:szCs w:val="16"/>
          <w:lang w:val="en-GB"/>
        </w:rPr>
        <w:t>&lt;source&gt;</w:t>
      </w:r>
      <w:r w:rsidRPr="003942EB">
        <w:rPr>
          <w:rFonts w:ascii="Verdana" w:hAnsi="Verdana" w:cs="Courier New"/>
          <w:color w:val="110000"/>
          <w:sz w:val="16"/>
          <w:szCs w:val="16"/>
          <w:lang w:val="en-GB"/>
        </w:rPr>
        <w:t>1.6</w:t>
      </w:r>
      <w:r w:rsidRPr="003942EB">
        <w:rPr>
          <w:rFonts w:ascii="Verdana" w:hAnsi="Verdana" w:cs="Courier New"/>
          <w:b/>
          <w:bCs/>
          <w:color w:val="000000"/>
          <w:sz w:val="16"/>
          <w:szCs w:val="16"/>
          <w:lang w:val="en-GB"/>
        </w:rPr>
        <w:t>&lt;/source&gt;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&lt;target&gt;</w:t>
      </w:r>
      <w:r w:rsidRPr="003942EB">
        <w:rPr>
          <w:rFonts w:ascii="Verdana" w:hAnsi="Verdana" w:cs="Courier New"/>
          <w:color w:val="110000"/>
          <w:sz w:val="16"/>
          <w:szCs w:val="16"/>
          <w:lang w:val="en-GB"/>
        </w:rPr>
        <w:t>1.6</w:t>
      </w:r>
      <w:r w:rsidRPr="003942EB">
        <w:rPr>
          <w:rFonts w:ascii="Verdana" w:hAnsi="Verdana" w:cs="Courier New"/>
          <w:b/>
          <w:bCs/>
          <w:color w:val="000000"/>
          <w:sz w:val="16"/>
          <w:szCs w:val="16"/>
          <w:lang w:val="en-GB"/>
        </w:rPr>
        <w:t>&lt;/target&gt;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&lt;/plugins&gt;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&lt;/build&gt;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b/>
          <w:bCs/>
          <w:color w:val="000000"/>
          <w:sz w:val="16"/>
          <w:szCs w:val="16"/>
          <w:lang w:val="en-GB"/>
        </w:rPr>
        <w:t>&lt;/project&gt;</w:t>
      </w:r>
    </w:p>
    <w:p w:rsidR="005A6F8A" w:rsidRPr="003942EB" w:rsidRDefault="005A6F8A" w:rsidP="005A6F8A">
      <w:pPr>
        <w:pStyle w:val="Ttulo4"/>
        <w:rPr>
          <w:rFonts w:ascii="Verdana" w:hAnsi="Verdana"/>
          <w:sz w:val="20"/>
          <w:szCs w:val="20"/>
          <w:lang w:val="en-GB"/>
        </w:rPr>
      </w:pPr>
    </w:p>
    <w:p w:rsidR="005A6F8A" w:rsidRPr="00AB4437" w:rsidRDefault="005A6F8A" w:rsidP="005A6F8A">
      <w:pPr>
        <w:pStyle w:val="Ttulo4"/>
        <w:rPr>
          <w:rFonts w:ascii="Verdana" w:hAnsi="Verdana"/>
          <w:sz w:val="24"/>
          <w:szCs w:val="24"/>
          <w:lang w:val="en-GB"/>
        </w:rPr>
      </w:pPr>
      <w:r w:rsidRPr="00AB4437">
        <w:rPr>
          <w:rFonts w:ascii="Verdana" w:hAnsi="Verdana"/>
          <w:sz w:val="24"/>
          <w:szCs w:val="24"/>
          <w:lang w:val="en-GB"/>
        </w:rPr>
        <w:t>3. Configure the dependency libraries</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xml:space="preserve">This is the most annoying and time consuming session, you need to add your project’s dependency libraries in “pom.xml” manually. Try find your project’s dependency libraries in </w:t>
      </w:r>
      <w:hyperlink r:id="rId61" w:tgtFrame="_blank" w:history="1">
        <w:r w:rsidRPr="003942EB">
          <w:rPr>
            <w:rStyle w:val="Hipervnculo"/>
            <w:rFonts w:ascii="Verdana" w:hAnsi="Verdana"/>
            <w:sz w:val="20"/>
            <w:szCs w:val="20"/>
            <w:lang w:val="en-GB"/>
          </w:rPr>
          <w:t>Maven Central Repository</w:t>
        </w:r>
      </w:hyperlink>
      <w:r w:rsidRPr="003942EB">
        <w:rPr>
          <w:rFonts w:ascii="Verdana" w:hAnsi="Verdana"/>
          <w:sz w:val="20"/>
          <w:szCs w:val="20"/>
          <w:lang w:val="en-GB"/>
        </w:rPr>
        <w:t xml:space="preserve"> , </w:t>
      </w:r>
      <w:hyperlink r:id="rId62" w:tgtFrame="_blank" w:history="1">
        <w:r w:rsidRPr="003942EB">
          <w:rPr>
            <w:rStyle w:val="Hipervnculo"/>
            <w:rFonts w:ascii="Verdana" w:hAnsi="Verdana"/>
            <w:sz w:val="20"/>
            <w:szCs w:val="20"/>
            <w:lang w:val="en-GB"/>
          </w:rPr>
          <w:t>Java.net Maven Repository</w:t>
        </w:r>
      </w:hyperlink>
      <w:r w:rsidRPr="003942EB">
        <w:rPr>
          <w:rFonts w:ascii="Verdana" w:hAnsi="Verdana"/>
          <w:sz w:val="20"/>
          <w:szCs w:val="20"/>
          <w:lang w:val="en-GB"/>
        </w:rPr>
        <w:t xml:space="preserve"> , or other remote repository. Patient… find the Maven library code and include it in “pom.xml” file </w:t>
      </w:r>
      <w:r>
        <w:rPr>
          <w:rFonts w:ascii="Verdana" w:hAnsi="Verdana"/>
          <w:noProof/>
          <w:sz w:val="20"/>
          <w:szCs w:val="20"/>
          <w:lang w:val="ca-ES" w:eastAsia="ca-ES"/>
        </w:rPr>
        <w:drawing>
          <wp:inline distT="0" distB="0" distL="0" distR="0" wp14:anchorId="41A813A9" wp14:editId="68070CBD">
            <wp:extent cx="144780" cy="14478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5A6F8A" w:rsidRPr="003942EB" w:rsidRDefault="005A6F8A" w:rsidP="005A6F8A">
      <w:pPr>
        <w:pStyle w:val="NormalWeb"/>
        <w:rPr>
          <w:rFonts w:ascii="Verdana" w:hAnsi="Verdana"/>
          <w:sz w:val="20"/>
          <w:szCs w:val="20"/>
          <w:lang w:val="en-GB"/>
        </w:rPr>
      </w:pPr>
      <w:r w:rsidRPr="003942EB">
        <w:rPr>
          <w:rStyle w:val="nfasis"/>
          <w:rFonts w:eastAsiaTheme="majorEastAsia"/>
          <w:sz w:val="20"/>
          <w:szCs w:val="20"/>
          <w:lang w:val="en-GB"/>
        </w:rPr>
        <w:t xml:space="preserve">P.S For custom library, you need to </w:t>
      </w:r>
      <w:hyperlink r:id="rId64" w:tgtFrame="_blank" w:history="1">
        <w:r w:rsidRPr="003942EB">
          <w:rPr>
            <w:rStyle w:val="Hipervnculo"/>
            <w:rFonts w:ascii="Verdana" w:hAnsi="Verdana"/>
            <w:i/>
            <w:iCs/>
            <w:sz w:val="20"/>
            <w:szCs w:val="20"/>
            <w:lang w:val="en-GB"/>
          </w:rPr>
          <w:t>install it into your Maven Local Repository manually</w:t>
        </w:r>
      </w:hyperlink>
      <w:r w:rsidRPr="003942EB">
        <w:rPr>
          <w:rStyle w:val="nfasis"/>
          <w:rFonts w:eastAsiaTheme="majorEastAsia"/>
          <w:sz w:val="20"/>
          <w:szCs w:val="20"/>
          <w:lang w:val="en-GB"/>
        </w:rPr>
        <w:t>.</w:t>
      </w:r>
    </w:p>
    <w:p w:rsidR="005A6F8A" w:rsidRPr="003942EB" w:rsidRDefault="005A6F8A" w:rsidP="005A6F8A">
      <w:pPr>
        <w:pStyle w:val="Ttulo5"/>
        <w:rPr>
          <w:rFonts w:ascii="Verdana" w:hAnsi="Verdana"/>
          <w:sz w:val="20"/>
          <w:szCs w:val="20"/>
          <w:lang w:val="en-GB"/>
        </w:rPr>
      </w:pPr>
      <w:r w:rsidRPr="003942EB">
        <w:rPr>
          <w:rFonts w:ascii="Verdana" w:hAnsi="Verdana"/>
          <w:sz w:val="20"/>
          <w:szCs w:val="20"/>
          <w:lang w:val="en-GB"/>
        </w:rPr>
        <w:t>Full Maven “pom.xml” example – with dependency library</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b/>
          <w:bCs/>
          <w:color w:val="000000"/>
          <w:sz w:val="16"/>
          <w:szCs w:val="16"/>
          <w:lang w:val="en-GB"/>
        </w:rPr>
        <w:t>&lt;project</w:t>
      </w:r>
      <w:r w:rsidRPr="003942EB">
        <w:rPr>
          <w:rFonts w:ascii="Verdana" w:hAnsi="Verdana" w:cs="Courier New"/>
          <w:color w:val="009900"/>
          <w:sz w:val="16"/>
          <w:szCs w:val="16"/>
          <w:lang w:val="en-GB"/>
        </w:rPr>
        <w:t xml:space="preserve"> </w:t>
      </w:r>
      <w:r w:rsidRPr="003942EB">
        <w:rPr>
          <w:rFonts w:ascii="Verdana" w:hAnsi="Verdana" w:cs="Courier New"/>
          <w:color w:val="000066"/>
          <w:sz w:val="16"/>
          <w:szCs w:val="16"/>
          <w:lang w:val="en-GB"/>
        </w:rPr>
        <w:t>xmlns</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"http://maven.apache.org/POM/4.0.0"</w:t>
      </w:r>
      <w:r w:rsidRPr="003942EB">
        <w:rPr>
          <w:rFonts w:ascii="Verdana" w:hAnsi="Verdana" w:cs="Courier New"/>
          <w:color w:val="009900"/>
          <w:sz w:val="16"/>
          <w:szCs w:val="16"/>
          <w:lang w:val="en-GB"/>
        </w:rPr>
        <w:t xml:space="preserve">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000066"/>
          <w:sz w:val="16"/>
          <w:szCs w:val="16"/>
          <w:lang w:val="en-GB"/>
        </w:rPr>
        <w:t>xmlns:xsi</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"http://www.w3.org/2001/XMLSchema-instance"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000066"/>
          <w:sz w:val="16"/>
          <w:szCs w:val="16"/>
          <w:lang w:val="en-GB"/>
        </w:rPr>
        <w:t>xsi:schemaLocation</w:t>
      </w:r>
      <w:r w:rsidRPr="003942EB">
        <w:rPr>
          <w:rFonts w:ascii="Verdana" w:hAnsi="Verdana" w:cs="Courier New"/>
          <w:color w:val="009900"/>
          <w:sz w:val="16"/>
          <w:szCs w:val="16"/>
          <w:lang w:val="en-GB"/>
        </w:rPr>
        <w:t>=</w:t>
      </w:r>
      <w:r w:rsidRPr="003942EB">
        <w:rPr>
          <w:rFonts w:ascii="Verdana" w:hAnsi="Verdana" w:cs="Courier New"/>
          <w:color w:val="FF0000"/>
          <w:sz w:val="16"/>
          <w:szCs w:val="16"/>
          <w:lang w:val="en-GB"/>
        </w:rPr>
        <w:t>"http://maven.apache.org/POM/4.0.0 http://maven.apache.org/maven-v4_0_0.xsd"</w:t>
      </w:r>
      <w:r w:rsidRPr="003942EB">
        <w:rPr>
          <w:rFonts w:ascii="Verdana" w:hAnsi="Verdana" w:cs="Courier New"/>
          <w:b/>
          <w:bCs/>
          <w:color w:val="000000"/>
          <w:sz w:val="16"/>
          <w:szCs w:val="16"/>
          <w:lang w:val="en-GB"/>
        </w:rPr>
        <w:t>&gt;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&lt;modelVersion&gt;</w:t>
      </w:r>
      <w:r w:rsidRPr="003942EB">
        <w:rPr>
          <w:rFonts w:ascii="Verdana" w:hAnsi="Verdana" w:cs="Courier New"/>
          <w:color w:val="110000"/>
          <w:sz w:val="16"/>
          <w:szCs w:val="16"/>
          <w:lang w:val="en-GB"/>
        </w:rPr>
        <w:t>4.0.0</w:t>
      </w:r>
      <w:r w:rsidRPr="003942EB">
        <w:rPr>
          <w:rFonts w:ascii="Verdana" w:hAnsi="Verdana" w:cs="Courier New"/>
          <w:b/>
          <w:bCs/>
          <w:color w:val="000000"/>
          <w:sz w:val="16"/>
          <w:szCs w:val="16"/>
          <w:lang w:val="en-GB"/>
        </w:rPr>
        <w:t>&lt;/modelVersion&gt;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&lt;groupId&gt;</w:t>
      </w:r>
      <w:r w:rsidRPr="003942EB">
        <w:rPr>
          <w:rFonts w:ascii="Verdana" w:hAnsi="Verdana" w:cs="Courier New"/>
          <w:color w:val="110000"/>
          <w:sz w:val="16"/>
          <w:szCs w:val="16"/>
          <w:lang w:val="en-GB"/>
        </w:rPr>
        <w:t>com.mkyong</w:t>
      </w:r>
      <w:r w:rsidRPr="003942EB">
        <w:rPr>
          <w:rFonts w:ascii="Verdana" w:hAnsi="Verdana" w:cs="Courier New"/>
          <w:b/>
          <w:bCs/>
          <w:color w:val="000000"/>
          <w:sz w:val="16"/>
          <w:szCs w:val="16"/>
          <w:lang w:val="en-GB"/>
        </w:rPr>
        <w:t>&lt;/groupId&gt;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&lt;artifactId&gt;</w:t>
      </w:r>
      <w:r w:rsidRPr="003942EB">
        <w:rPr>
          <w:rFonts w:ascii="Verdana" w:hAnsi="Verdana" w:cs="Courier New"/>
          <w:color w:val="110000"/>
          <w:sz w:val="16"/>
          <w:szCs w:val="16"/>
          <w:lang w:val="en-GB"/>
        </w:rPr>
        <w:t>serlvetdemo</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&lt;packaging&gt;</w:t>
      </w:r>
      <w:r w:rsidRPr="003942EB">
        <w:rPr>
          <w:rFonts w:ascii="Verdana" w:hAnsi="Verdana" w:cs="Courier New"/>
          <w:color w:val="110000"/>
          <w:sz w:val="16"/>
          <w:szCs w:val="16"/>
          <w:lang w:val="en-GB"/>
        </w:rPr>
        <w:t>jar</w:t>
      </w:r>
      <w:r w:rsidRPr="003942EB">
        <w:rPr>
          <w:rFonts w:ascii="Verdana" w:hAnsi="Verdana" w:cs="Courier New"/>
          <w:b/>
          <w:bCs/>
          <w:color w:val="000000"/>
          <w:sz w:val="16"/>
          <w:szCs w:val="16"/>
          <w:lang w:val="en-GB"/>
        </w:rPr>
        <w:t>&lt;/packaging&gt;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&lt;version&gt;</w:t>
      </w:r>
      <w:r w:rsidRPr="003942EB">
        <w:rPr>
          <w:rFonts w:ascii="Verdana" w:hAnsi="Verdana" w:cs="Courier New"/>
          <w:color w:val="110000"/>
          <w:sz w:val="16"/>
          <w:szCs w:val="16"/>
          <w:lang w:val="en-GB"/>
        </w:rPr>
        <w:t>1.0-SNAPSHOT</w:t>
      </w:r>
      <w:r w:rsidRPr="003942EB">
        <w:rPr>
          <w:rFonts w:ascii="Verdana" w:hAnsi="Verdana" w:cs="Courier New"/>
          <w:b/>
          <w:bCs/>
          <w:color w:val="000000"/>
          <w:sz w:val="16"/>
          <w:szCs w:val="16"/>
          <w:lang w:val="en-GB"/>
        </w:rPr>
        <w:t>&lt;/version&gt;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&lt;name&gt;</w:t>
      </w:r>
      <w:r w:rsidRPr="003942EB">
        <w:rPr>
          <w:rFonts w:ascii="Verdana" w:hAnsi="Verdana" w:cs="Courier New"/>
          <w:color w:val="110000"/>
          <w:sz w:val="16"/>
          <w:szCs w:val="16"/>
          <w:lang w:val="en-GB"/>
        </w:rPr>
        <w:t>serlvetdemo</w:t>
      </w:r>
      <w:r w:rsidRPr="003942EB">
        <w:rPr>
          <w:rFonts w:ascii="Verdana" w:hAnsi="Verdana" w:cs="Courier New"/>
          <w:b/>
          <w:bCs/>
          <w:color w:val="000000"/>
          <w:sz w:val="16"/>
          <w:szCs w:val="16"/>
          <w:lang w:val="en-GB"/>
        </w:rPr>
        <w:t>&lt;/name&gt;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&lt;url&gt;</w:t>
      </w:r>
      <w:r w:rsidRPr="003942EB">
        <w:rPr>
          <w:rFonts w:ascii="Verdana" w:hAnsi="Verdana" w:cs="Courier New"/>
          <w:color w:val="110000"/>
          <w:sz w:val="16"/>
          <w:szCs w:val="16"/>
          <w:lang w:val="en-GB"/>
        </w:rPr>
        <w:t>http://maven.apache.org</w:t>
      </w:r>
      <w:r w:rsidRPr="003942EB">
        <w:rPr>
          <w:rFonts w:ascii="Verdana" w:hAnsi="Verdana" w:cs="Courier New"/>
          <w:b/>
          <w:bCs/>
          <w:color w:val="000000"/>
          <w:sz w:val="16"/>
          <w:szCs w:val="16"/>
          <w:lang w:val="en-GB"/>
        </w:rPr>
        <w:t>&lt;/url&gt;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w:t>
      </w:r>
    </w:p>
    <w:p w:rsidR="005A6F8A" w:rsidRPr="003942EB" w:rsidRDefault="00D6231B"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780"/>
        <w:textAlignment w:val="top"/>
        <w:rPr>
          <w:rFonts w:ascii="Verdana" w:hAnsi="Verdana" w:cs="Courier New"/>
          <w:i/>
          <w:color w:val="008080"/>
          <w:sz w:val="20"/>
          <w:szCs w:val="20"/>
          <w:lang w:val="en-GB"/>
        </w:rPr>
      </w:pPr>
      <w:hyperlink r:id="rId65" w:history="1">
        <w:r w:rsidR="005A6F8A" w:rsidRPr="008962C3">
          <w:rPr>
            <w:rStyle w:val="Hipervnculo"/>
            <w:rFonts w:ascii="Verdana" w:hAnsi="Verdana" w:cs="Courier New"/>
            <w:i/>
            <w:sz w:val="20"/>
            <w:szCs w:val="20"/>
            <w:lang w:val="en-GB"/>
          </w:rPr>
          <w:t>https://repository.sonatype.org/index.html</w:t>
        </w:r>
      </w:hyperlink>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360"/>
        <w:textAlignment w:val="top"/>
        <w:rPr>
          <w:rFonts w:ascii="Verdana" w:hAnsi="Verdana" w:cs="Courier New"/>
          <w:color w:val="110000"/>
          <w:sz w:val="20"/>
          <w:szCs w:val="20"/>
          <w:lang w:val="en-GB"/>
        </w:rPr>
      </w:pPr>
      <w:r>
        <w:rPr>
          <w:rFonts w:ascii="Verdana" w:hAnsi="Verdana" w:cs="Courier New"/>
          <w:noProof/>
          <w:color w:val="110000"/>
          <w:sz w:val="20"/>
          <w:szCs w:val="20"/>
          <w:lang w:val="ca-ES" w:eastAsia="ca-ES"/>
        </w:rPr>
        <w:lastRenderedPageBreak/>
        <mc:AlternateContent>
          <mc:Choice Requires="wps">
            <w:drawing>
              <wp:anchor distT="0" distB="0" distL="114300" distR="114300" simplePos="0" relativeHeight="251724800" behindDoc="0" locked="0" layoutInCell="1" allowOverlap="1" wp14:anchorId="146538C7" wp14:editId="0A3FF0F4">
                <wp:simplePos x="0" y="0"/>
                <wp:positionH relativeFrom="column">
                  <wp:posOffset>1828800</wp:posOffset>
                </wp:positionH>
                <wp:positionV relativeFrom="paragraph">
                  <wp:posOffset>2472055</wp:posOffset>
                </wp:positionV>
                <wp:extent cx="3200400" cy="2057400"/>
                <wp:effectExtent l="47625" t="5080" r="9525" b="52070"/>
                <wp:wrapNone/>
                <wp:docPr id="3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0400" cy="2057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4.65pt" to="396pt,3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uTNQIAAFwEAAAOAAAAZHJzL2Uyb0RvYy54bWysVM2O2jAQvlfqO1i+QxIILEQbVhWB9rBt&#10;V9rtAxjbIVYd27K9BFT13TtjWNptL1VVDmbsmfnmm7/c3h17TQ7SB2VNTYtxTok03Apl9jX98rQd&#10;LSgJkRnBtDWypicZ6N3q7ZvbwVVyYjurhfQEQEyoBlfTLkZXZVngnexZGFsnDShb63sW4er3mfBs&#10;APReZ5M8n2eD9cJ5y2UI8NqclXSV8NtW8vi5bYOMRNcUuMV0+nTu8MxWt6zae+Y6xS802D+w6Jky&#10;EPQK1bDIyLNXf0D1insbbBvH3PaZbVvFZcoBsiny37J57JiTKRcoTnDXMoX/B8s/HR48UaKm0yUl&#10;hvXQo3tlJFnOsTaDCxWYrM2Dx+z40Ty6e8u/BmLsumNmLxPHp5MDvwI9slcueAkOIuyGj1aADXuO&#10;NhXq2PqetFq5D+iI4FAMckydOV07I4+RcHicQq/LHBrIQTfJZzd4wWisQiB0dz7E99L2BIWaakgi&#10;wbLDfYhn0xcTNDd2q7SGd1ZpQ4aaLmeTWXIIViuBStQFv9+ttScHhgOUfpe4r8y8fTYigXWSic1F&#10;jkxpkElM5YleQcG0pBitl4ISLWFnUDrT0wYjQspA+CKdZ+jbMl9uFptFOSon882ozJtm9G67Lkfz&#10;bXEza6bNet0U35F8UVadEkIa5P8yz0X5d/Ny2azzJF4n+lqo7DV6Kj6QfflPpFP3seHn0dlZcXrw&#10;mB0OAoxwMr6sG+7Ir/dk9fOjsPoBAAD//wMAUEsDBBQABgAIAAAAIQBsiffh4gAAAAsBAAAPAAAA&#10;ZHJzL2Rvd25yZXYueG1sTI9LT8MwEITvSPwHa5G4UefBIwlxKoRA4oSgrSpxcxOThMbrYG+bwK9n&#10;OcFtd2c0+025nO0gjsaH3qGCeBGBMFi7psdWwWb9eJGBCKSx0YNDo+DLBFhWpyelLho34as5rqgV&#10;HIKh0Ao6orGQMtSdsTos3GiQtXfnrSZefSsbrycOt4NMouhaWt0jf+j0aO47U+9XB6sgX09X7sXv&#10;t5dx//n2/fBB49MzKXV+Nt/dgiAz058ZfvEZHSpm2rkDNkEMCpIs4y6kIM3yFAQ7bvKELzse4jQF&#10;WZXyf4fqBwAA//8DAFBLAQItABQABgAIAAAAIQC2gziS/gAAAOEBAAATAAAAAAAAAAAAAAAAAAAA&#10;AABbQ29udGVudF9UeXBlc10ueG1sUEsBAi0AFAAGAAgAAAAhADj9If/WAAAAlAEAAAsAAAAAAAAA&#10;AAAAAAAALwEAAF9yZWxzLy5yZWxzUEsBAi0AFAAGAAgAAAAhAAkSu5M1AgAAXAQAAA4AAAAAAAAA&#10;AAAAAAAALgIAAGRycy9lMm9Eb2MueG1sUEsBAi0AFAAGAAgAAAAhAGyJ9+HiAAAACwEAAA8AAAAA&#10;AAAAAAAAAAAAjwQAAGRycy9kb3ducmV2LnhtbFBLBQYAAAAABAAEAPMAAACeBQAAAAA=&#10;">
                <v:stroke endarrow="block"/>
              </v:line>
            </w:pict>
          </mc:Fallback>
        </mc:AlternateContent>
      </w:r>
      <w:r>
        <w:rPr>
          <w:rFonts w:ascii="Verdana" w:hAnsi="Verdana" w:cs="Courier New"/>
          <w:noProof/>
          <w:color w:val="110000"/>
          <w:sz w:val="20"/>
          <w:szCs w:val="20"/>
          <w:lang w:val="ca-ES" w:eastAsia="ca-ES"/>
        </w:rPr>
        <w:drawing>
          <wp:inline distT="0" distB="0" distL="0" distR="0" wp14:anchorId="520B7F21" wp14:editId="1E190190">
            <wp:extent cx="4511040" cy="29260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11040" cy="2926080"/>
                    </a:xfrm>
                    <a:prstGeom prst="rect">
                      <a:avLst/>
                    </a:prstGeom>
                    <a:noFill/>
                    <a:ln>
                      <a:noFill/>
                    </a:ln>
                  </pic:spPr>
                </pic:pic>
              </a:graphicData>
            </a:graphic>
          </wp:inline>
        </w:drawing>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20"/>
          <w:szCs w:val="20"/>
          <w:lang w:val="en-GB"/>
        </w:rPr>
        <w:t xml:space="preserve">  </w:t>
      </w:r>
      <w:r w:rsidRPr="003942EB">
        <w:rPr>
          <w:rFonts w:ascii="Verdana" w:hAnsi="Verdana" w:cs="Courier New"/>
          <w:b/>
          <w:bCs/>
          <w:color w:val="000000"/>
          <w:sz w:val="16"/>
          <w:szCs w:val="16"/>
          <w:lang w:val="en-GB"/>
        </w:rPr>
        <w:t>&lt;repositories&gt;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&lt;id&gt;</w:t>
      </w:r>
      <w:r w:rsidRPr="003942EB">
        <w:rPr>
          <w:rFonts w:ascii="Verdana" w:hAnsi="Verdana" w:cs="Courier New"/>
          <w:color w:val="110000"/>
          <w:sz w:val="16"/>
          <w:szCs w:val="16"/>
          <w:lang w:val="en-GB"/>
        </w:rPr>
        <w:t>java.net</w:t>
      </w:r>
      <w:r w:rsidRPr="003942EB">
        <w:rPr>
          <w:rFonts w:ascii="Verdana" w:hAnsi="Verdana" w:cs="Courier New"/>
          <w:b/>
          <w:bCs/>
          <w:color w:val="000000"/>
          <w:sz w:val="16"/>
          <w:szCs w:val="16"/>
          <w:lang w:val="en-GB"/>
        </w:rPr>
        <w:t>&lt;/id&gt;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&lt;url&gt;</w:t>
      </w:r>
      <w:r w:rsidRPr="003942EB">
        <w:rPr>
          <w:rFonts w:ascii="Verdana" w:hAnsi="Verdana" w:cs="Courier New"/>
          <w:color w:val="110000"/>
          <w:sz w:val="16"/>
          <w:szCs w:val="16"/>
          <w:lang w:val="en-GB"/>
        </w:rPr>
        <w:t>http://download.java.net/maven/2</w:t>
      </w:r>
      <w:r w:rsidRPr="003942EB">
        <w:rPr>
          <w:rFonts w:ascii="Verdana" w:hAnsi="Verdana" w:cs="Courier New"/>
          <w:b/>
          <w:bCs/>
          <w:color w:val="000000"/>
          <w:sz w:val="16"/>
          <w:szCs w:val="16"/>
          <w:lang w:val="en-GB"/>
        </w:rPr>
        <w:t>&lt;/url&gt;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&lt;/repositories&gt;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Pr>
          <w:rFonts w:ascii="Verdana" w:hAnsi="Verdana" w:cs="Courier New"/>
          <w:noProof/>
          <w:color w:val="110000"/>
          <w:sz w:val="16"/>
          <w:szCs w:val="16"/>
          <w:lang w:val="ca-ES" w:eastAsia="ca-ES"/>
        </w:rPr>
        <mc:AlternateContent>
          <mc:Choice Requires="wps">
            <w:drawing>
              <wp:anchor distT="0" distB="0" distL="114300" distR="114300" simplePos="0" relativeHeight="251725824" behindDoc="0" locked="0" layoutInCell="1" allowOverlap="1" wp14:anchorId="01956754" wp14:editId="5BA9BD4F">
                <wp:simplePos x="0" y="0"/>
                <wp:positionH relativeFrom="column">
                  <wp:posOffset>0</wp:posOffset>
                </wp:positionH>
                <wp:positionV relativeFrom="paragraph">
                  <wp:posOffset>94615</wp:posOffset>
                </wp:positionV>
                <wp:extent cx="2057400" cy="800100"/>
                <wp:effectExtent l="9525" t="18415" r="9525" b="10160"/>
                <wp:wrapNone/>
                <wp:docPr id="38"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00100"/>
                        </a:xfrm>
                        <a:prstGeom prst="ellipse">
                          <a:avLst/>
                        </a:prstGeom>
                        <a:solidFill>
                          <a:srgbClr val="FF99CC">
                            <a:alpha val="9000"/>
                          </a:srgbClr>
                        </a:solidFill>
                        <a:ln w="19050">
                          <a:solidFill>
                            <a:srgbClr val="9933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9" o:spid="_x0000_s1026" style="position:absolute;margin-left:0;margin-top:7.45pt;width:162pt;height: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0LAIAAFAEAAAOAAAAZHJzL2Uyb0RvYy54bWysVNtu2zAMfR+wfxD0vtq5rbURpyjSZRjQ&#10;tQW6fYAiy7EwWdQoJU739aNkN023t2EvBimSRzyHopfXx86wg0KvwVZ8cpFzpqyEWttdxb9/23y4&#10;4swHYWthwKqKPyvPr1fv3y17V6optGBqhYxArC97V/E2BFdmmZet6oS/AKcsBRvATgRycZfVKHpC&#10;70w2zfOPWQ9YOwSpvKfT2yHIVwm/aZQMD03jVWCm4tRbSF9M3238ZqulKHcoXKvl2Ib4hy46oS1d&#10;eoK6FUGwPeq/oDotETw04UJCl0HTaKkSB2Izyf9g89QKpxIXEse7k0z+/8HK+8MjMl1XfEaTsqKj&#10;GT0chGFFEbXpnS8p5ck9YmTn3R3IH55ZWLfC7tQNIvStEjV1NIn52ZuC6HgqZdv+K9SELPYBkkzH&#10;BrsISAKwY5rG82ka6hiYpMNpvric5zQ0SbGrnORJ48pE+VLt0IfPCjoWjYorY7TzUTBRisOdD7Eh&#10;Ub5kJQJgdL3RxiQHd9u1QUZ0K77ZFMV6PdQa14rhtMhPl/ohO0H6cxhjWU/0i3yRp/I3wbFqRCtm&#10;s1e8cwyEva3TW4xqfhrtILQZbKJh7ChvVHSYzBbqZ1IXYXjWtIZktIC/OOvpSVfc/9wLVJyZL5Ym&#10;VEzm87gDyZkvLqfk4Hlkex4RVhJUxQNng7kOw97sHepdSzdNEl0LNzTVRie148SHrsZm6dkmxcYV&#10;i3tx7qes1x/B6jcAAAD//wMAUEsDBBQABgAIAAAAIQB/2Tv22QAAAAcBAAAPAAAAZHJzL2Rvd25y&#10;ZXYueG1sTI/BTsMwDIbvSLxDZKTdWEqZYCtNJwTahdNWtrvXmKaicaom28rb453g6O+3fn8u15Pv&#10;1ZnG2AU28DDPQBE3wXbcGth/bu6XoGJCttgHJgM/FGFd3d6UWNhw4R2d69QqKeFYoAGX0lBoHRtH&#10;HuM8DMSSfYXRY5JxbLUd8SLlvtd5lj1pjx3LBYcDvTlqvuuTN3Cwtt7uh+Vh95x3zn3wlt99a8zs&#10;bnp9AZVoSn/LcNUXdajE6RhObKPqDcgjSehiBUrSx3wh4HgF2Qp0Ver//tUvAAAA//8DAFBLAQIt&#10;ABQABgAIAAAAIQC2gziS/gAAAOEBAAATAAAAAAAAAAAAAAAAAAAAAABbQ29udGVudF9UeXBlc10u&#10;eG1sUEsBAi0AFAAGAAgAAAAhADj9If/WAAAAlAEAAAsAAAAAAAAAAAAAAAAALwEAAF9yZWxzLy5y&#10;ZWxzUEsBAi0AFAAGAAgAAAAhAL9HR3QsAgAAUAQAAA4AAAAAAAAAAAAAAAAALgIAAGRycy9lMm9E&#10;b2MueG1sUEsBAi0AFAAGAAgAAAAhAH/ZO/bZAAAABwEAAA8AAAAAAAAAAAAAAAAAhgQAAGRycy9k&#10;b3ducmV2LnhtbFBLBQYAAAAABAAEAPMAAACMBQAAAAA=&#10;" fillcolor="#f9c" strokecolor="#930" strokeweight="1.5pt">
                <v:fill opacity="5911f"/>
              </v:oval>
            </w:pict>
          </mc:Fallback>
        </mc:AlternateContent>
      </w: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 xml:space="preserve">  </w:t>
      </w:r>
      <w:r w:rsidRPr="003942EB">
        <w:rPr>
          <w:rFonts w:ascii="Verdana" w:hAnsi="Verdana" w:cs="Courier New"/>
          <w:b/>
          <w:bCs/>
          <w:color w:val="FF0000"/>
          <w:sz w:val="16"/>
          <w:szCs w:val="16"/>
          <w:lang w:val="en-GB"/>
        </w:rPr>
        <w:t>&lt;dependencies&gt;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 xml:space="preserve">    </w:t>
      </w:r>
      <w:r w:rsidRPr="003942EB">
        <w:rPr>
          <w:rFonts w:ascii="Verdana" w:hAnsi="Verdana" w:cs="Courier New"/>
          <w:b/>
          <w:bCs/>
          <w:color w:val="FF0000"/>
          <w:sz w:val="16"/>
          <w:szCs w:val="16"/>
          <w:lang w:val="en-GB"/>
        </w:rPr>
        <w:t>&lt;dependency&gt;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ab/>
      </w:r>
      <w:r w:rsidRPr="003942EB">
        <w:rPr>
          <w:rFonts w:ascii="Verdana" w:hAnsi="Verdana" w:cs="Courier New"/>
          <w:b/>
          <w:bCs/>
          <w:color w:val="FF0000"/>
          <w:sz w:val="16"/>
          <w:szCs w:val="16"/>
          <w:lang w:val="en-GB"/>
        </w:rPr>
        <w:t>&lt;groupId&gt;</w:t>
      </w:r>
      <w:r w:rsidRPr="003942EB">
        <w:rPr>
          <w:rFonts w:ascii="Verdana" w:hAnsi="Verdana" w:cs="Courier New"/>
          <w:color w:val="FF0000"/>
          <w:sz w:val="16"/>
          <w:szCs w:val="16"/>
          <w:lang w:val="en-GB"/>
        </w:rPr>
        <w:t>javax</w:t>
      </w:r>
      <w:r w:rsidRPr="003942EB">
        <w:rPr>
          <w:rFonts w:ascii="Verdana" w:hAnsi="Verdana" w:cs="Courier New"/>
          <w:b/>
          <w:bCs/>
          <w:color w:val="FF0000"/>
          <w:sz w:val="16"/>
          <w:szCs w:val="16"/>
          <w:lang w:val="en-GB"/>
        </w:rPr>
        <w:t>&lt;/groupId&gt;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ab/>
      </w:r>
      <w:r w:rsidRPr="003942EB">
        <w:rPr>
          <w:rFonts w:ascii="Verdana" w:hAnsi="Verdana" w:cs="Courier New"/>
          <w:b/>
          <w:bCs/>
          <w:color w:val="FF0000"/>
          <w:sz w:val="16"/>
          <w:szCs w:val="16"/>
          <w:lang w:val="en-GB"/>
        </w:rPr>
        <w:t>&lt;artifactId&gt;</w:t>
      </w:r>
      <w:r w:rsidRPr="003942EB">
        <w:rPr>
          <w:rFonts w:ascii="Verdana" w:hAnsi="Verdana" w:cs="Courier New"/>
          <w:color w:val="FF0000"/>
          <w:sz w:val="16"/>
          <w:szCs w:val="16"/>
          <w:lang w:val="en-GB"/>
        </w:rPr>
        <w:t>javaee-api</w:t>
      </w:r>
      <w:r w:rsidRPr="003942EB">
        <w:rPr>
          <w:rFonts w:ascii="Verdana" w:hAnsi="Verdana" w:cs="Courier New"/>
          <w:b/>
          <w:bCs/>
          <w:color w:val="FF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ab/>
      </w:r>
      <w:r w:rsidRPr="003942EB">
        <w:rPr>
          <w:rFonts w:ascii="Verdana" w:hAnsi="Verdana" w:cs="Courier New"/>
          <w:b/>
          <w:bCs/>
          <w:color w:val="FF0000"/>
          <w:sz w:val="16"/>
          <w:szCs w:val="16"/>
          <w:lang w:val="en-GB"/>
        </w:rPr>
        <w:t>&lt;version&gt;</w:t>
      </w:r>
      <w:r w:rsidRPr="003942EB">
        <w:rPr>
          <w:rFonts w:ascii="Verdana" w:hAnsi="Verdana" w:cs="Courier New"/>
          <w:color w:val="FF0000"/>
          <w:sz w:val="16"/>
          <w:szCs w:val="16"/>
          <w:lang w:val="en-GB"/>
        </w:rPr>
        <w:t>6.0</w:t>
      </w:r>
      <w:r w:rsidRPr="003942EB">
        <w:rPr>
          <w:rFonts w:ascii="Verdana" w:hAnsi="Verdana" w:cs="Courier New"/>
          <w:b/>
          <w:bCs/>
          <w:color w:val="FF0000"/>
          <w:sz w:val="16"/>
          <w:szCs w:val="16"/>
          <w:lang w:val="en-GB"/>
        </w:rPr>
        <w:t>&lt;/version&gt;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FF0000"/>
          <w:sz w:val="16"/>
          <w:szCs w:val="16"/>
          <w:lang w:val="en-GB"/>
        </w:rPr>
      </w:pPr>
      <w:r w:rsidRPr="003942EB">
        <w:rPr>
          <w:rFonts w:ascii="Verdana" w:hAnsi="Verdana" w:cs="Courier New"/>
          <w:color w:val="FF0000"/>
          <w:sz w:val="16"/>
          <w:szCs w:val="16"/>
          <w:lang w:val="en-GB"/>
        </w:rPr>
        <w:t xml:space="preserve">    </w:t>
      </w:r>
      <w:r w:rsidRPr="003942EB">
        <w:rPr>
          <w:rFonts w:ascii="Verdana" w:hAnsi="Verdana" w:cs="Courier New"/>
          <w:b/>
          <w:bCs/>
          <w:color w:val="FF0000"/>
          <w:sz w:val="16"/>
          <w:szCs w:val="16"/>
          <w:lang w:val="en-GB"/>
        </w:rPr>
        <w:t>&lt;/dependency&gt;</w:t>
      </w:r>
      <w:r w:rsidRPr="003942EB">
        <w:rPr>
          <w:rFonts w:ascii="Verdana" w:hAnsi="Verdana" w:cs="Courier New"/>
          <w:color w:val="FF0000"/>
          <w:sz w:val="16"/>
          <w:szCs w:val="16"/>
          <w:lang w:val="en-GB"/>
        </w:rPr>
        <w:tab/>
      </w:r>
      <w:r w:rsidRPr="003942EB">
        <w:rPr>
          <w:rFonts w:ascii="Verdana" w:hAnsi="Verdana" w:cs="Courier New"/>
          <w:color w:val="FF0000"/>
          <w:sz w:val="16"/>
          <w:szCs w:val="16"/>
          <w:lang w:val="en-GB"/>
        </w:rPr>
        <w:tab/>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FF0000"/>
          <w:sz w:val="16"/>
          <w:szCs w:val="16"/>
          <w:lang w:val="en-GB"/>
        </w:rPr>
        <w:t xml:space="preserve">  </w:t>
      </w:r>
      <w:r w:rsidRPr="003942EB">
        <w:rPr>
          <w:rFonts w:ascii="Verdana" w:hAnsi="Verdana" w:cs="Courier New"/>
          <w:b/>
          <w:bCs/>
          <w:color w:val="FF0000"/>
          <w:sz w:val="16"/>
          <w:szCs w:val="16"/>
        </w:rPr>
        <w:t>&lt;/dependencies&gt;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xml:space="preserve">  </w:t>
      </w:r>
      <w:r w:rsidRPr="003942EB">
        <w:rPr>
          <w:rFonts w:ascii="Verdana" w:hAnsi="Verdana" w:cs="Courier New"/>
          <w:b/>
          <w:bCs/>
          <w:color w:val="000000"/>
          <w:sz w:val="16"/>
          <w:szCs w:val="16"/>
        </w:rPr>
        <w:t>&lt;build&gt;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Pr>
          <w:rFonts w:ascii="Verdana" w:hAnsi="Verdana" w:cs="Courier New"/>
          <w:noProof/>
          <w:color w:val="110000"/>
          <w:sz w:val="16"/>
          <w:szCs w:val="16"/>
          <w:lang w:val="ca-ES" w:eastAsia="ca-ES"/>
        </w:rPr>
        <mc:AlternateContent>
          <mc:Choice Requires="wps">
            <w:drawing>
              <wp:anchor distT="0" distB="0" distL="114300" distR="114300" simplePos="0" relativeHeight="251771904" behindDoc="0" locked="0" layoutInCell="1" allowOverlap="1" wp14:anchorId="6D1D8E0B" wp14:editId="21DF3981">
                <wp:simplePos x="0" y="0"/>
                <wp:positionH relativeFrom="column">
                  <wp:posOffset>4038600</wp:posOffset>
                </wp:positionH>
                <wp:positionV relativeFrom="paragraph">
                  <wp:posOffset>36830</wp:posOffset>
                </wp:positionV>
                <wp:extent cx="990600" cy="228600"/>
                <wp:effectExtent l="9525" t="8255" r="9525" b="10795"/>
                <wp:wrapNone/>
                <wp:docPr id="3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Fonts a compilar</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 o:spid="_x0000_s1064" type="#_x0000_t202" style="position:absolute;margin-left:318pt;margin-top:2.9pt;width:78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X9MQIAAFoEAAAOAAAAZHJzL2Uyb0RvYy54bWysVNuO0zAQfUfiHyy/06Sh3bZR09XSpQhp&#10;uUi7fIDjOImF4zG226R8/Y6dtnRBvCDyYNme8ZmZc2ayvh06RQ7COgm6oNNJSonQHCqpm4J+e9q9&#10;WVLiPNMVU6BFQY/C0dvN61fr3uQigxZUJSxBEO3y3hS09d7kSeJ4KzrmJmCERmMNtmMej7ZJKst6&#10;RO9UkqXpTdKDrYwFLpzD2/vRSDcRv64F91/q2glPVEExNx9XG9cyrMlmzfLGMtNKfkqD/UMWHZMa&#10;g16g7plnZG/lH1Cd5BYc1H7CoUugriUXsQasZpr+Vs1jy4yItSA5zlxocv8Pln8+fLVEVgV9u6BE&#10;sw41ehKDJ+9gINPFKhDUG5ej36NBTz+gAYWOxTrzAPy7Ixq2LdONuLMW+lawChOchpfJ1dMRxwWQ&#10;sv8EFQZiew8RaKhtF9hDPgiio1DHizghGY6Xq1V6k6KFoynLlmEfIrD8/NhY5z8I6EjYFNSi9hGc&#10;HR6cH13PLiGWAyWrnVQqHmxTbpUlB4Z9ssNvFStH9BduSpMeM5ln87H+v0Kk8Tsl+AKikx4bXsmu&#10;oMuLE8sDa+91hWmy3DOpxj3GV/pEY2Bu5NAP5TBKtjzLU0J1RGItjA2OA4mbFuxPSnps7oK6H3tm&#10;BSXqo0ZxVtPZLExDPMzmiwwP9tpSXluY5ghVUE/JuN36cYL2xsqmxUhjO2i4Q0FrGckOyo9ZnfLH&#10;Bo5ynYYtTMj1OXr9+iVsngEAAP//AwBQSwMEFAAGAAgAAAAhAPC536XbAAAACAEAAA8AAABkcnMv&#10;ZG93bnJldi54bWxMj0FOwzAQRfdI3MEaJHbUSYE0hDgVQmKB2JTAAZx4mhjscRS7bbg9w4ouv/7o&#10;zfv1dvFOHHGONpCCfJWBQOqDsTQo+Px4uSlBxKTJaBcIFfxghG1zeVHryoQTveOxTYNgCMVKKxhT&#10;miopYz+i13EVJiTu9mH2OnGcB2lmfWK4d3KdZYX02hJ/GPWEzyP23+3BKygKKv0Ov/a7N/vaatdv&#10;KLedUtdXy9MjiIRL+j+GP31Wh4adunAgE4Vjxm3BW5KCe17A/eZhzblTcJeXIJtang9ofgEAAP//&#10;AwBQSwECLQAUAAYACAAAACEAtoM4kv4AAADhAQAAEwAAAAAAAAAAAAAAAAAAAAAAW0NvbnRlbnRf&#10;VHlwZXNdLnhtbFBLAQItABQABgAIAAAAIQA4/SH/1gAAAJQBAAALAAAAAAAAAAAAAAAAAC8BAABf&#10;cmVscy8ucmVsc1BLAQItABQABgAIAAAAIQDBtEX9MQIAAFoEAAAOAAAAAAAAAAAAAAAAAC4CAABk&#10;cnMvZTJvRG9jLnhtbFBLAQItABQABgAIAAAAIQDwud+l2wAAAAgBAAAPAAAAAAAAAAAAAAAAAIsE&#10;AABkcnMvZG93bnJldi54bWxQSwUGAAAAAAQABADzAAAAkwUAAAAA&#10;" fillcolor="#ff9">
                <v:textbo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Fonts a compilar</w:t>
                      </w:r>
                    </w:p>
                    <w:p w:rsidR="005A6F8A" w:rsidRPr="00291695" w:rsidRDefault="005A6F8A" w:rsidP="005A6F8A">
                      <w:pPr>
                        <w:rPr>
                          <w:szCs w:val="16"/>
                        </w:rPr>
                      </w:pPr>
                    </w:p>
                  </w:txbxContent>
                </v:textbox>
              </v:shape>
            </w:pict>
          </mc:Fallback>
        </mc:AlternateContent>
      </w:r>
      <w:r w:rsidRPr="003942EB">
        <w:rPr>
          <w:rFonts w:ascii="Verdana" w:hAnsi="Verdana" w:cs="Courier New"/>
          <w:color w:val="110000"/>
          <w:sz w:val="16"/>
          <w:szCs w:val="16"/>
        </w:rPr>
        <w:tab/>
        <w:t xml:space="preserve">  </w:t>
      </w:r>
      <w:r w:rsidRPr="003942EB">
        <w:rPr>
          <w:rFonts w:ascii="Verdana" w:hAnsi="Verdana" w:cs="Courier New"/>
          <w:b/>
          <w:bCs/>
          <w:color w:val="000000"/>
          <w:sz w:val="16"/>
          <w:szCs w:val="16"/>
        </w:rPr>
        <w:t>&lt;plugins&gt;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xml:space="preserve">                  </w:t>
      </w:r>
      <w:r w:rsidRPr="003942EB">
        <w:rPr>
          <w:rFonts w:ascii="Verdana" w:hAnsi="Verdana" w:cs="Courier New"/>
          <w:i/>
          <w:iCs/>
          <w:color w:val="808080"/>
          <w:sz w:val="16"/>
          <w:szCs w:val="16"/>
          <w:lang w:val="en-GB"/>
        </w:rPr>
        <w:t>&lt;!-- Maven War file generator plugin --&gt;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Pr>
          <w:rFonts w:ascii="Verdana" w:hAnsi="Verdana" w:cs="Courier New"/>
          <w:noProof/>
          <w:color w:val="110000"/>
          <w:sz w:val="16"/>
          <w:szCs w:val="16"/>
          <w:lang w:val="ca-ES" w:eastAsia="ca-ES"/>
        </w:rPr>
        <mc:AlternateContent>
          <mc:Choice Requires="wps">
            <w:drawing>
              <wp:anchor distT="0" distB="0" distL="114300" distR="114300" simplePos="0" relativeHeight="251772928" behindDoc="0" locked="0" layoutInCell="1" allowOverlap="1" wp14:anchorId="60256330" wp14:editId="155B0042">
                <wp:simplePos x="0" y="0"/>
                <wp:positionH relativeFrom="column">
                  <wp:posOffset>4000500</wp:posOffset>
                </wp:positionH>
                <wp:positionV relativeFrom="paragraph">
                  <wp:posOffset>18415</wp:posOffset>
                </wp:positionV>
                <wp:extent cx="381000" cy="808355"/>
                <wp:effectExtent l="57150" t="8890" r="9525" b="40005"/>
                <wp:wrapNone/>
                <wp:docPr id="36"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8083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5pt" to="34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VaNQIAAFsEAAAOAAAAZHJzL2Uyb0RvYy54bWysVE2P0zAQvSPxHyzf2yT9Io2arlDSwmGB&#10;Srv8ANd2GgvHtmy3aYX474zdbJfCBSFycMbx+M2bNzNZPZw7iU7cOqFVibNxihFXVDOhDiX++rwd&#10;5Rg5TxQjUite4gt3+GH99s2qNwWf6FZLxi0CEOWK3pS49d4USeJoyzvixtpwBYeNth3xsLWHhFnS&#10;A3onk0maLpJeW2asptw5+FpfD/E64jcNp/5L0zjukSwxcPNxtXHdhzVZr0hxsMS0gg40yD+w6IhQ&#10;EPQGVRNP0NGKP6A6Qa12uvFjqrtEN42gPOYA2WTpb9k8tcTwmAuI48xNJvf/YOnn084iwUo8XWCk&#10;SAc1ehSKoyyP4vTGFeBTqZ0N6dGzejKPmn5zSOmqJerAI8nni4GLWZAzubsSNs5AiH3/STPwIUev&#10;o1LnxnaokcJ8DBcDOKiBzrE0l1tp+NkjCh+neZamUEAKR3maT+fzGIsUASZcNtb5D1x3KBgllpBD&#10;BCWnR+cDrVeX4K70VkgZqy8V6ku8nE/m8YLTUrBwGNycPewradGJhP6JzxD3zs3qo2IRrOWEbQbb&#10;EyHBRj6K460AuSTHIVrHGUaSw8gE60pPqhAREgbCg3Vtoe/LdLnJN/lsNJssNqNZWtej99tqNlps&#10;s3fzelpXVZ39COSzWdEKxrgK/F/aOZv9XbsMg3VtxFtD34RK7tGjokD25R1Jx9qHcof5c8Ves8vO&#10;huzCDjo4Og/TFkbk1330ev0nrH8CAAD//wMAUEsDBBQABgAIAAAAIQDd3KoL3wAAAAkBAAAPAAAA&#10;ZHJzL2Rvd25yZXYueG1sTI/BTsMwEETvSPyDtUjcqN0UoibEqRACiROCFlXi5sZLEhqvQ+w2ga9n&#10;e4LjaEYzb4rV5DpxxCG0njTMZwoEUuVtS7WGt83j1RJEiIas6Tyhhm8MsCrPzwqTWz/SKx7XsRZc&#10;QiE3GpoY+1zKUDXoTJj5Hom9Dz84E1kOtbSDGbncdTJRKpXOtMQLjenxvsFqvz44DdlmvPEvw357&#10;PW+/3n8ePmP/9By1vryY7m5BRJziXxhO+IwOJTPt/IFsEJ2GdKH4S9SQZCDYT7OT3nFwoRKQZSH/&#10;Pyh/AQAA//8DAFBLAQItABQABgAIAAAAIQC2gziS/gAAAOEBAAATAAAAAAAAAAAAAAAAAAAAAABb&#10;Q29udGVudF9UeXBlc10ueG1sUEsBAi0AFAAGAAgAAAAhADj9If/WAAAAlAEAAAsAAAAAAAAAAAAA&#10;AAAALwEAAF9yZWxzLy5yZWxzUEsBAi0AFAAGAAgAAAAhAIXk5Vo1AgAAWwQAAA4AAAAAAAAAAAAA&#10;AAAALgIAAGRycy9lMm9Eb2MueG1sUEsBAi0AFAAGAAgAAAAhAN3cqgvfAAAACQEAAA8AAAAAAAAA&#10;AAAAAAAAjwQAAGRycy9kb3ducmV2LnhtbFBLBQYAAAAABAAEAPMAAACbBQAAAAA=&#10;">
                <v:stroke endarrow="block"/>
              </v:line>
            </w:pict>
          </mc:Fallback>
        </mc:AlternateContent>
      </w:r>
      <w:r w:rsidRPr="003942EB">
        <w:rPr>
          <w:rFonts w:ascii="Verdana" w:hAnsi="Verdana" w:cs="Courier New"/>
          <w:color w:val="110000"/>
          <w:sz w:val="16"/>
          <w:szCs w:val="16"/>
          <w:lang w:val="en-GB"/>
        </w:rPr>
        <w:t xml:space="preserve">                 </w:t>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Pr>
          <w:rFonts w:ascii="Verdana" w:hAnsi="Verdana" w:cs="Courier New"/>
          <w:color w:val="110000"/>
          <w:sz w:val="16"/>
          <w:szCs w:val="16"/>
          <w:lang w:val="en-GB"/>
        </w:rPr>
        <w:tab/>
      </w:r>
      <w:r w:rsidRPr="003942EB">
        <w:rPr>
          <w:rFonts w:ascii="Verdana" w:hAnsi="Verdana" w:cs="Courier New"/>
          <w:b/>
          <w:bCs/>
          <w:color w:val="000000"/>
          <w:sz w:val="16"/>
          <w:szCs w:val="16"/>
          <w:lang w:val="en-GB"/>
        </w:rPr>
        <w:t>&lt;groupId&gt;</w:t>
      </w:r>
      <w:r w:rsidRPr="00864B27">
        <w:rPr>
          <w:rFonts w:ascii="Verdana" w:hAnsi="Verdana" w:cs="Courier New"/>
          <w:b/>
          <w:color w:val="800080"/>
          <w:sz w:val="16"/>
          <w:szCs w:val="16"/>
          <w:lang w:val="en-GB"/>
        </w:rPr>
        <w:t>org.apache.maven.plugins</w:t>
      </w:r>
      <w:r w:rsidRPr="003942EB">
        <w:rPr>
          <w:rFonts w:ascii="Verdana" w:hAnsi="Verdana" w:cs="Courier New"/>
          <w:b/>
          <w:bCs/>
          <w:color w:val="000000"/>
          <w:sz w:val="16"/>
          <w:szCs w:val="16"/>
          <w:lang w:val="en-GB"/>
        </w:rPr>
        <w:t>&lt;/groupId&gt;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&lt;artifactId&gt;</w:t>
      </w:r>
      <w:r w:rsidRPr="00864B27">
        <w:rPr>
          <w:rFonts w:ascii="Verdana" w:hAnsi="Verdana" w:cs="Courier New"/>
          <w:b/>
          <w:color w:val="800080"/>
          <w:sz w:val="16"/>
          <w:szCs w:val="16"/>
          <w:lang w:val="en-GB"/>
        </w:rPr>
        <w:t>maven-war-plugin</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rPr>
        <w:t>&lt;webResources&gt;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rPr>
        <w:t>&lt;resource&gt;</w:t>
      </w:r>
    </w:p>
    <w:p w:rsidR="005A6F8A"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Pr>
          <w:rFonts w:ascii="Verdana" w:hAnsi="Verdana" w:cs="Courier New"/>
          <w:noProof/>
          <w:color w:val="110000"/>
          <w:sz w:val="16"/>
          <w:szCs w:val="16"/>
          <w:lang w:val="ca-ES" w:eastAsia="ca-ES"/>
        </w:rPr>
        <mc:AlternateContent>
          <mc:Choice Requires="wps">
            <w:drawing>
              <wp:anchor distT="0" distB="0" distL="114300" distR="114300" simplePos="0" relativeHeight="251773952" behindDoc="0" locked="0" layoutInCell="1" allowOverlap="1" wp14:anchorId="47F4094E" wp14:editId="7815DE9B">
                <wp:simplePos x="0" y="0"/>
                <wp:positionH relativeFrom="column">
                  <wp:posOffset>2628900</wp:posOffset>
                </wp:positionH>
                <wp:positionV relativeFrom="paragraph">
                  <wp:posOffset>86360</wp:posOffset>
                </wp:positionV>
                <wp:extent cx="2057400" cy="800100"/>
                <wp:effectExtent l="9525" t="10160" r="9525" b="18415"/>
                <wp:wrapNone/>
                <wp:docPr id="35"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00100"/>
                        </a:xfrm>
                        <a:prstGeom prst="ellipse">
                          <a:avLst/>
                        </a:prstGeom>
                        <a:solidFill>
                          <a:srgbClr val="FF99CC">
                            <a:alpha val="9000"/>
                          </a:srgbClr>
                        </a:solidFill>
                        <a:ln w="19050">
                          <a:solidFill>
                            <a:srgbClr val="9933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207pt;margin-top:6.8pt;width:162pt;height:6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cILAIAAFEEAAAOAAAAZHJzL2Uyb0RvYy54bWysVNtu2zAMfR+wfxD0vti5rYkRpyjSZRjQ&#10;tQW6fYAiy7YwWdQoJU729aNlJ023t2EvBimSRzyHole3x8awg0KvweZ8PEo5U1ZCoW2V8+/fth8W&#10;nPkgbCEMWJXzk/L8dv3+3ap1mZpADaZQyAjE+qx1Oa9DcFmSeFmrRvgROGUpWAI2IpCLVVKgaAm9&#10;MckkTT8mLWDhEKTynk7v+yBfR/yyVDI8laVXgZmcU28hfjF+d903Wa9EVqFwtZZDG+IfumiEtnTp&#10;BepeBMH2qP+CarRE8FCGkYQmgbLUUkUOxGac/sHmpRZORS4kjncXmfz/g5WPh2dkusj5dM6ZFQ3N&#10;6OkgDBsvxp04rfMZ5by4Z+zoefcA8odnFja1sJW6Q4S2VqKglmJ+8qagczyVsl37FQqCFvsAUadj&#10;iU0HSAqwYxzH6TIOdQxM0uEknd/MUpqapNgiJX3ivBKRnasd+vBZQcM6I+fKGO18p5jIxOHBByJA&#10;2eesSACMLrbamOhgtdsYZMQ359vtcrnZ9LXG1aI/XaaXS32fHSH9NYyxrCX6y3SexvI3waFqQFtO&#10;p6941xgIe1vEx9ip+Wmwg9Cmt4mGsXT1WdF+MjsoTqQuQv+uaQ/JqAF/cdbSm865/7kXqDgzXyxN&#10;aDmezboliM5sfjMhB68ju+uIsJKgch44681N6Bdn71BXNd00jnQt3NFUSx3V7vrruxqapXcbFRt2&#10;rFuMaz9mvf4J1r8BAAD//wMAUEsDBBQABgAIAAAAIQDZt9tQ3AAAAAoBAAAPAAAAZHJzL2Rvd25y&#10;ZXYueG1sTI/NbsIwEITvlXgHa5F6Kw4/CmkaByGqXnqCAHcTb+Oo8TqKDaRv3+XUHndmNPtNsRld&#10;J244hNaTgvksAYFUe9NSo+B0/HjJQISoyejOEyr4wQCbcvJU6Nz4Ox3wVsVGcAmFXCuwMfa5lKG2&#10;6HSY+R6JvS8/OB35HBppBn3nctfJRZKk0umW+IPVPe4s1t/V1Sk4G1PtT312PqwXrbWftKd31yj1&#10;PB23byAijvEvDA98RoeSmS7+SiaITsFqvuItkY1lCoID62XGwuUhvKYgy0L+n1D+AgAA//8DAFBL&#10;AQItABQABgAIAAAAIQC2gziS/gAAAOEBAAATAAAAAAAAAAAAAAAAAAAAAABbQ29udGVudF9UeXBl&#10;c10ueG1sUEsBAi0AFAAGAAgAAAAhADj9If/WAAAAlAEAAAsAAAAAAAAAAAAAAAAALwEAAF9yZWxz&#10;Ly5yZWxzUEsBAi0AFAAGAAgAAAAhAFu3FwgsAgAAUQQAAA4AAAAAAAAAAAAAAAAALgIAAGRycy9l&#10;Mm9Eb2MueG1sUEsBAi0AFAAGAAgAAAAhANm321DcAAAACgEAAA8AAAAAAAAAAAAAAAAAhgQAAGRy&#10;cy9kb3ducmV2LnhtbFBLBQYAAAAABAAEAPMAAACPBQAAAAA=&#10;" fillcolor="#f9c" strokecolor="#930" strokeweight="1.5pt">
                <v:fill opacity="5911f"/>
              </v:oval>
            </w:pict>
          </mc:Fallback>
        </mc:AlternateContent>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sidRPr="003942EB">
        <w:rPr>
          <w:rFonts w:ascii="Verdana" w:hAnsi="Verdana" w:cs="Courier New"/>
          <w:b/>
          <w:bCs/>
          <w:color w:val="000000"/>
          <w:sz w:val="16"/>
          <w:szCs w:val="16"/>
          <w:lang w:val="en-GB"/>
        </w:rPr>
        <w:t>&lt;directory</w:t>
      </w:r>
      <w:r w:rsidRPr="00CC1A42">
        <w:rPr>
          <w:rFonts w:ascii="Verdana" w:hAnsi="Verdana" w:cs="Courier New"/>
          <w:b/>
          <w:bCs/>
          <w:sz w:val="16"/>
          <w:szCs w:val="16"/>
          <w:lang w:val="en-GB"/>
        </w:rPr>
        <w:t>&gt;</w:t>
      </w:r>
      <w:r w:rsidRPr="00CC1A42">
        <w:rPr>
          <w:rFonts w:ascii="Verdana" w:hAnsi="Verdana" w:cs="Courier New"/>
          <w:color w:val="FF0000"/>
          <w:sz w:val="16"/>
          <w:szCs w:val="16"/>
          <w:lang w:val="en-GB"/>
        </w:rPr>
        <w:t>${basedir}/src/main/java</w:t>
      </w:r>
      <w:r w:rsidRPr="003942EB">
        <w:rPr>
          <w:rFonts w:ascii="Verdana" w:hAnsi="Verdana" w:cs="Courier New"/>
          <w:b/>
          <w:bCs/>
          <w:color w:val="000000"/>
          <w:sz w:val="16"/>
          <w:szCs w:val="16"/>
          <w:lang w:val="en-GB"/>
        </w:rPr>
        <w:t>&lt;/directory&gt;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&lt;targetPath&gt;</w:t>
      </w:r>
      <w:r w:rsidRPr="00CC1A42">
        <w:rPr>
          <w:rFonts w:ascii="Verdana" w:hAnsi="Verdana" w:cs="Courier New"/>
          <w:color w:val="FF0000"/>
          <w:sz w:val="16"/>
          <w:szCs w:val="16"/>
          <w:lang w:val="en-GB"/>
        </w:rPr>
        <w:t>WEB-INF/classes</w:t>
      </w:r>
      <w:r w:rsidRPr="003942EB">
        <w:rPr>
          <w:rFonts w:ascii="Verdana" w:hAnsi="Verdana" w:cs="Courier New"/>
          <w:b/>
          <w:bCs/>
          <w:color w:val="000000"/>
          <w:sz w:val="16"/>
          <w:szCs w:val="16"/>
          <w:lang w:val="en-GB"/>
        </w:rPr>
        <w:t>&lt;/targetPath&gt;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rPr>
        <w:t>&lt;includes&gt;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rPr>
        <w:t>&lt;include&gt;</w:t>
      </w:r>
      <w:r w:rsidRPr="00CC1A42">
        <w:rPr>
          <w:rFonts w:ascii="Verdana" w:hAnsi="Verdana" w:cs="Courier New"/>
          <w:color w:val="FF0000"/>
          <w:sz w:val="16"/>
          <w:szCs w:val="16"/>
        </w:rPr>
        <w:t>**/*.properties</w:t>
      </w:r>
      <w:r w:rsidRPr="003942EB">
        <w:rPr>
          <w:rFonts w:ascii="Verdana" w:hAnsi="Verdana" w:cs="Courier New"/>
          <w:b/>
          <w:bCs/>
          <w:color w:val="000000"/>
          <w:sz w:val="16"/>
          <w:szCs w:val="16"/>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lang w:val="en-GB"/>
        </w:rPr>
        <w:t>&lt;include&gt;</w:t>
      </w:r>
      <w:r w:rsidRPr="00CC1A42">
        <w:rPr>
          <w:rFonts w:ascii="Verdana" w:hAnsi="Verdana" w:cs="Courier New"/>
          <w:color w:val="FF0000"/>
          <w:sz w:val="16"/>
          <w:szCs w:val="16"/>
          <w:lang w:val="en-GB"/>
        </w:rPr>
        <w:t>**/*.xml</w:t>
      </w:r>
      <w:r w:rsidRPr="003942EB">
        <w:rPr>
          <w:rFonts w:ascii="Verdana" w:hAnsi="Verdana" w:cs="Courier New"/>
          <w:b/>
          <w:bCs/>
          <w:color w:val="000000"/>
          <w:sz w:val="16"/>
          <w:szCs w:val="16"/>
          <w:lang w:val="en-GB"/>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CC1A42">
        <w:rPr>
          <w:rFonts w:ascii="Verdana" w:hAnsi="Verdana" w:cs="Courier New"/>
          <w:color w:val="FF0000"/>
          <w:sz w:val="16"/>
          <w:szCs w:val="16"/>
          <w:lang w:val="en-GB"/>
        </w:rPr>
        <w:t>**/*.css</w:t>
      </w:r>
      <w:r w:rsidRPr="003942EB">
        <w:rPr>
          <w:rFonts w:ascii="Verdana" w:hAnsi="Verdana" w:cs="Courier New"/>
          <w:b/>
          <w:bCs/>
          <w:color w:val="000000"/>
          <w:sz w:val="16"/>
          <w:szCs w:val="16"/>
          <w:lang w:val="en-GB"/>
        </w:rPr>
        <w:t>&lt;/include&gt;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&lt;include&gt;</w:t>
      </w:r>
      <w:r w:rsidRPr="00CC1A42">
        <w:rPr>
          <w:rFonts w:ascii="Verdana" w:hAnsi="Verdana" w:cs="Courier New"/>
          <w:color w:val="FF0000"/>
          <w:sz w:val="16"/>
          <w:szCs w:val="16"/>
          <w:lang w:val="en-GB"/>
        </w:rPr>
        <w:t>**/*.html</w:t>
      </w:r>
      <w:r w:rsidRPr="003942EB">
        <w:rPr>
          <w:rFonts w:ascii="Verdana" w:hAnsi="Verdana" w:cs="Courier New"/>
          <w:b/>
          <w:bCs/>
          <w:color w:val="000000"/>
          <w:sz w:val="16"/>
          <w:szCs w:val="16"/>
          <w:lang w:val="en-GB"/>
        </w:rPr>
        <w:t>&lt;/include&gt;</w:t>
      </w:r>
    </w:p>
    <w:p w:rsidR="005A6F8A"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b/>
          <w:bCs/>
          <w:color w:val="00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&lt;/includes&gt;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&lt;/resource&gt;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&lt;/webResources&gt;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lang w:val="en-GB"/>
        </w:rPr>
        <w:t xml:space="preserve">                </w:t>
      </w:r>
      <w:r w:rsidRPr="003942EB">
        <w:rPr>
          <w:rFonts w:ascii="Verdana" w:hAnsi="Verdana" w:cs="Courier New"/>
          <w:i/>
          <w:iCs/>
          <w:color w:val="808080"/>
          <w:sz w:val="16"/>
          <w:szCs w:val="16"/>
        </w:rPr>
        <w:t>&lt;!-- Maven compiler plugin --&gt;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xml:space="preserve">  </w:t>
      </w:r>
      <w:r w:rsidRPr="003942EB">
        <w:rPr>
          <w:rFonts w:ascii="Verdana" w:hAnsi="Verdana" w:cs="Courier New"/>
          <w:color w:val="110000"/>
          <w:sz w:val="16"/>
          <w:szCs w:val="16"/>
        </w:rPr>
        <w:tab/>
      </w:r>
      <w:r w:rsidRPr="003942EB">
        <w:rPr>
          <w:rFonts w:ascii="Verdana" w:hAnsi="Verdana" w:cs="Courier New"/>
          <w:b/>
          <w:bCs/>
          <w:color w:val="000000"/>
          <w:sz w:val="16"/>
          <w:szCs w:val="16"/>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lang w:val="en-GB"/>
        </w:rPr>
        <w:t>&lt;artifactId&gt;</w:t>
      </w:r>
      <w:r w:rsidRPr="00864B27">
        <w:rPr>
          <w:rFonts w:ascii="Verdana" w:hAnsi="Verdana" w:cs="Courier New"/>
          <w:b/>
          <w:color w:val="800080"/>
          <w:sz w:val="16"/>
          <w:szCs w:val="16"/>
          <w:lang w:val="en-GB"/>
        </w:rPr>
        <w:t>maven-compiler-plugin</w:t>
      </w:r>
      <w:r w:rsidRPr="003942EB">
        <w:rPr>
          <w:rFonts w:ascii="Verdana" w:hAnsi="Verdana" w:cs="Courier New"/>
          <w:b/>
          <w:bCs/>
          <w:color w:val="000000"/>
          <w:sz w:val="16"/>
          <w:szCs w:val="16"/>
          <w:lang w:val="en-GB"/>
        </w:rPr>
        <w:t>&lt;/artifactId&gt;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lang w:val="en-GB"/>
        </w:rPr>
      </w:pP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lang w:val="en-GB"/>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lang w:val="en-GB"/>
        </w:rPr>
        <w:lastRenderedPageBreak/>
        <w:tab/>
      </w:r>
      <w:r w:rsidRPr="003942EB">
        <w:rPr>
          <w:rFonts w:ascii="Verdana" w:hAnsi="Verdana" w:cs="Courier New"/>
          <w:color w:val="110000"/>
          <w:sz w:val="16"/>
          <w:szCs w:val="16"/>
          <w:lang w:val="en-GB"/>
        </w:rPr>
        <w:tab/>
      </w:r>
      <w:r w:rsidRPr="003942EB">
        <w:rPr>
          <w:rFonts w:ascii="Verdana" w:hAnsi="Verdana" w:cs="Courier New"/>
          <w:color w:val="110000"/>
          <w:sz w:val="16"/>
          <w:szCs w:val="16"/>
          <w:lang w:val="en-GB"/>
        </w:rPr>
        <w:tab/>
      </w:r>
      <w:r w:rsidRPr="003942EB">
        <w:rPr>
          <w:rFonts w:ascii="Verdana" w:hAnsi="Verdana" w:cs="Courier New"/>
          <w:b/>
          <w:bCs/>
          <w:color w:val="000000"/>
          <w:sz w:val="16"/>
          <w:szCs w:val="16"/>
        </w:rPr>
        <w:t>&lt;source&gt;</w:t>
      </w:r>
      <w:r w:rsidRPr="003942EB">
        <w:rPr>
          <w:rFonts w:ascii="Verdana" w:hAnsi="Verdana" w:cs="Courier New"/>
          <w:color w:val="110000"/>
          <w:sz w:val="16"/>
          <w:szCs w:val="16"/>
        </w:rPr>
        <w:t>1.6</w:t>
      </w:r>
      <w:r w:rsidRPr="003942EB">
        <w:rPr>
          <w:rFonts w:ascii="Verdana" w:hAnsi="Verdana" w:cs="Courier New"/>
          <w:b/>
          <w:bCs/>
          <w:color w:val="000000"/>
          <w:sz w:val="16"/>
          <w:szCs w:val="16"/>
        </w:rPr>
        <w:t>&lt;/source&gt;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rPr>
        <w:t>&lt;target&gt;</w:t>
      </w:r>
      <w:r w:rsidRPr="003942EB">
        <w:rPr>
          <w:rFonts w:ascii="Verdana" w:hAnsi="Verdana" w:cs="Courier New"/>
          <w:color w:val="110000"/>
          <w:sz w:val="16"/>
          <w:szCs w:val="16"/>
        </w:rPr>
        <w:t>1.6</w:t>
      </w:r>
      <w:r w:rsidRPr="003942EB">
        <w:rPr>
          <w:rFonts w:ascii="Verdana" w:hAnsi="Verdana" w:cs="Courier New"/>
          <w:b/>
          <w:bCs/>
          <w:color w:val="000000"/>
          <w:sz w:val="16"/>
          <w:szCs w:val="16"/>
        </w:rPr>
        <w:t>&lt;/target&gt;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r>
      <w:r w:rsidRPr="003942EB">
        <w:rPr>
          <w:rFonts w:ascii="Verdana" w:hAnsi="Verdana" w:cs="Courier New"/>
          <w:color w:val="110000"/>
          <w:sz w:val="16"/>
          <w:szCs w:val="16"/>
        </w:rPr>
        <w:tab/>
      </w:r>
      <w:r w:rsidRPr="003942EB">
        <w:rPr>
          <w:rFonts w:ascii="Verdana" w:hAnsi="Verdana" w:cs="Courier New"/>
          <w:b/>
          <w:bCs/>
          <w:color w:val="000000"/>
          <w:sz w:val="16"/>
          <w:szCs w:val="16"/>
        </w:rPr>
        <w:t>&lt;/configuration&gt;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r>
      <w:r w:rsidRPr="003942EB">
        <w:rPr>
          <w:rFonts w:ascii="Verdana" w:hAnsi="Verdana" w:cs="Courier New"/>
          <w:b/>
          <w:bCs/>
          <w:color w:val="000000"/>
          <w:sz w:val="16"/>
          <w:szCs w:val="16"/>
        </w:rPr>
        <w:t>&lt;/plugin&gt;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ab/>
        <w:t xml:space="preserve"> </w:t>
      </w:r>
      <w:r w:rsidRPr="003942EB">
        <w:rPr>
          <w:rFonts w:ascii="Verdana" w:hAnsi="Verdana" w:cs="Courier New"/>
          <w:b/>
          <w:bCs/>
          <w:color w:val="000000"/>
          <w:sz w:val="16"/>
          <w:szCs w:val="16"/>
        </w:rPr>
        <w:t>&lt;/plugins&gt;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xml:space="preserve">  </w:t>
      </w:r>
      <w:r w:rsidRPr="003942EB">
        <w:rPr>
          <w:rFonts w:ascii="Verdana" w:hAnsi="Verdana" w:cs="Courier New"/>
          <w:b/>
          <w:bCs/>
          <w:color w:val="000000"/>
          <w:sz w:val="16"/>
          <w:szCs w:val="16"/>
        </w:rPr>
        <w:t>&lt;/build&gt;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r w:rsidRPr="003942EB">
        <w:rPr>
          <w:rFonts w:ascii="Verdana" w:hAnsi="Verdana" w:cs="Courier New"/>
          <w:color w:val="110000"/>
          <w:sz w:val="16"/>
          <w:szCs w:val="16"/>
        </w:rPr>
        <w:t> </w:t>
      </w:r>
    </w:p>
    <w:p w:rsidR="005A6F8A"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b/>
          <w:bCs/>
          <w:color w:val="000000"/>
          <w:sz w:val="16"/>
          <w:szCs w:val="16"/>
        </w:rPr>
      </w:pPr>
      <w:r w:rsidRPr="003942EB">
        <w:rPr>
          <w:rFonts w:ascii="Verdana" w:hAnsi="Verdana" w:cs="Courier New"/>
          <w:b/>
          <w:bCs/>
          <w:color w:val="000000"/>
          <w:sz w:val="16"/>
          <w:szCs w:val="16"/>
        </w:rPr>
        <w:t>&lt;/project&gt;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16"/>
          <w:szCs w:val="16"/>
        </w:rPr>
      </w:pPr>
    </w:p>
    <w:p w:rsidR="005A6F8A" w:rsidRPr="003942EB" w:rsidRDefault="005A6F8A" w:rsidP="005A6F8A">
      <w:pPr>
        <w:pStyle w:val="Ttulo4"/>
        <w:rPr>
          <w:rFonts w:ascii="Verdana" w:hAnsi="Verdana"/>
          <w:sz w:val="24"/>
          <w:szCs w:val="24"/>
        </w:rPr>
      </w:pPr>
      <w:r w:rsidRPr="003942EB">
        <w:rPr>
          <w:rFonts w:ascii="Verdana" w:hAnsi="Verdana"/>
          <w:sz w:val="24"/>
          <w:szCs w:val="24"/>
        </w:rPr>
        <w:t>4. Compile It – “mvn compile”</w:t>
      </w:r>
    </w:p>
    <w:p w:rsidR="005A6F8A" w:rsidRPr="00AC7BA4" w:rsidRDefault="005A6F8A" w:rsidP="005A6F8A">
      <w:pPr>
        <w:pStyle w:val="NormalWeb"/>
        <w:rPr>
          <w:rFonts w:ascii="Verdana" w:hAnsi="Verdana"/>
          <w:color w:val="800080"/>
          <w:sz w:val="20"/>
          <w:szCs w:val="20"/>
          <w:lang w:val="en-GB"/>
        </w:rPr>
      </w:pPr>
      <w:r w:rsidRPr="003942EB">
        <w:rPr>
          <w:rFonts w:ascii="Verdana" w:hAnsi="Verdana"/>
          <w:sz w:val="20"/>
          <w:szCs w:val="20"/>
          <w:lang w:val="en-GB"/>
        </w:rPr>
        <w:t xml:space="preserve">- </w:t>
      </w:r>
      <w:r w:rsidRPr="00AC7BA4">
        <w:rPr>
          <w:rFonts w:ascii="Verdana" w:hAnsi="Verdana"/>
          <w:color w:val="800080"/>
          <w:sz w:val="20"/>
          <w:szCs w:val="20"/>
          <w:lang w:val="en-GB"/>
        </w:rPr>
        <w:t>Compile it and make sure build is successful</w:t>
      </w:r>
      <w:r w:rsidRPr="003942EB">
        <w:rPr>
          <w:rFonts w:ascii="Verdana" w:hAnsi="Verdana"/>
          <w:sz w:val="20"/>
          <w:szCs w:val="20"/>
          <w:lang w:val="en-GB"/>
        </w:rPr>
        <w:t xml:space="preserve">. </w:t>
      </w:r>
      <w:r w:rsidRPr="00AC7BA4">
        <w:rPr>
          <w:rFonts w:ascii="Verdana" w:hAnsi="Verdana"/>
          <w:color w:val="800080"/>
          <w:sz w:val="20"/>
          <w:szCs w:val="20"/>
          <w:lang w:val="en-GB"/>
        </w:rPr>
        <w:t>Maven will download all the dependency libraries into your local repository now.</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E:\workspace\serlvetdemo</w:t>
      </w:r>
      <w:r w:rsidRPr="003942EB">
        <w:rPr>
          <w:rFonts w:ascii="Verdana" w:hAnsi="Verdana" w:cs="Courier New"/>
          <w:b/>
          <w:bCs/>
          <w:color w:val="000000"/>
          <w:sz w:val="20"/>
          <w:szCs w:val="20"/>
          <w:lang w:val="en-GB"/>
        </w:rPr>
        <w:t>&gt;</w:t>
      </w:r>
      <w:r w:rsidRPr="002A6DC2">
        <w:rPr>
          <w:rFonts w:ascii="Verdana" w:hAnsi="Verdana" w:cs="Courier New"/>
          <w:color w:val="FF0000"/>
          <w:sz w:val="20"/>
          <w:szCs w:val="20"/>
          <w:lang w:val="en-GB"/>
        </w:rPr>
        <w:t>mvn compile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Scanning </w:t>
      </w:r>
      <w:r w:rsidRPr="003942EB">
        <w:rPr>
          <w:rFonts w:ascii="Verdana" w:hAnsi="Verdana" w:cs="Courier New"/>
          <w:b/>
          <w:bCs/>
          <w:color w:val="000000"/>
          <w:sz w:val="20"/>
          <w:szCs w:val="20"/>
          <w:lang w:val="en-GB"/>
        </w:rPr>
        <w:t>for</w:t>
      </w:r>
      <w:r w:rsidRPr="003942EB">
        <w:rPr>
          <w:rFonts w:ascii="Verdana" w:hAnsi="Verdana" w:cs="Courier New"/>
          <w:color w:val="110000"/>
          <w:sz w:val="20"/>
          <w:szCs w:val="20"/>
          <w:lang w:val="en-GB"/>
        </w:rPr>
        <w:t xml:space="preserve"> projects...</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BUILD SUCCESSFUL</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Default="005A6F8A" w:rsidP="005A6F8A">
      <w:pPr>
        <w:pStyle w:val="Ttulo4"/>
        <w:rPr>
          <w:rFonts w:ascii="Verdana" w:hAnsi="Verdana"/>
          <w:sz w:val="24"/>
          <w:szCs w:val="24"/>
        </w:rPr>
      </w:pPr>
    </w:p>
    <w:p w:rsidR="005A6F8A" w:rsidRPr="003942EB" w:rsidRDefault="005A6F8A" w:rsidP="005A6F8A">
      <w:pPr>
        <w:pStyle w:val="Ttulo4"/>
        <w:rPr>
          <w:rFonts w:ascii="Verdana" w:hAnsi="Verdana"/>
          <w:sz w:val="24"/>
          <w:szCs w:val="24"/>
        </w:rPr>
      </w:pPr>
      <w:r w:rsidRPr="003942EB">
        <w:rPr>
          <w:rFonts w:ascii="Verdana" w:hAnsi="Verdana"/>
          <w:sz w:val="24"/>
          <w:szCs w:val="24"/>
        </w:rPr>
        <w:t>5. Update project settings</w:t>
      </w:r>
    </w:p>
    <w:p w:rsidR="005A6F8A" w:rsidRPr="003942EB" w:rsidRDefault="005A6F8A" w:rsidP="005A6F8A">
      <w:pPr>
        <w:pStyle w:val="NormalWeb"/>
        <w:spacing w:before="0" w:after="0"/>
        <w:rPr>
          <w:rFonts w:ascii="Verdana" w:hAnsi="Verdana"/>
          <w:sz w:val="20"/>
          <w:szCs w:val="20"/>
          <w:lang w:val="en-GB"/>
        </w:rPr>
      </w:pPr>
      <w:r w:rsidRPr="003942EB">
        <w:rPr>
          <w:rFonts w:ascii="Verdana" w:hAnsi="Verdana"/>
          <w:sz w:val="20"/>
          <w:szCs w:val="20"/>
          <w:lang w:val="en-GB"/>
        </w:rPr>
        <w:t xml:space="preserve">Update the existing Eclipse </w:t>
      </w:r>
      <w:r w:rsidRPr="003942EB">
        <w:rPr>
          <w:rStyle w:val="iladicon1"/>
          <w:rFonts w:ascii="Verdana" w:hAnsi="Verdana"/>
          <w:sz w:val="20"/>
          <w:szCs w:val="20"/>
          <w:lang w:val="en-GB"/>
          <w:specVanish w:val="0"/>
        </w:rPr>
        <w:t>setting</w:t>
      </w:r>
      <w:r w:rsidRPr="003942EB">
        <w:rPr>
          <w:rFonts w:ascii="Verdana" w:hAnsi="Verdana"/>
          <w:sz w:val="20"/>
          <w:szCs w:val="20"/>
          <w:lang w:val="en-GB"/>
        </w:rPr>
        <w:t xml:space="preserve"> with “</w:t>
      </w:r>
      <w:r w:rsidRPr="003942EB">
        <w:rPr>
          <w:rStyle w:val="Textoennegrita"/>
          <w:rFonts w:eastAsiaTheme="majorEastAsia"/>
          <w:color w:val="FF0000"/>
          <w:sz w:val="20"/>
          <w:szCs w:val="20"/>
          <w:lang w:val="en-GB"/>
        </w:rPr>
        <w:t>mvn eclipse:eclipse</w:t>
      </w:r>
      <w:r w:rsidRPr="003942EB">
        <w:rPr>
          <w:rFonts w:ascii="Verdana" w:hAnsi="Verdana"/>
          <w:sz w:val="20"/>
          <w:szCs w:val="20"/>
          <w:lang w:val="en-GB"/>
        </w:rPr>
        <w:t xml:space="preserve">“, all the previous Eclipse errors will gone </w:t>
      </w:r>
      <w:r>
        <w:rPr>
          <w:rFonts w:ascii="Verdana" w:hAnsi="Verdana"/>
          <w:noProof/>
          <w:sz w:val="20"/>
          <w:szCs w:val="20"/>
          <w:lang w:val="ca-ES" w:eastAsia="ca-ES"/>
        </w:rPr>
        <w:drawing>
          <wp:inline distT="0" distB="0" distL="0" distR="0" wp14:anchorId="748046C3" wp14:editId="7827AD8F">
            <wp:extent cx="144780" cy="144780"/>
            <wp:effectExtent l="0" t="0" r="0" b="0"/>
            <wp:docPr id="26"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color w:val="110000"/>
          <w:sz w:val="20"/>
          <w:szCs w:val="20"/>
        </w:rPr>
        <w:t>E:\workspace\serlvetdemo</w:t>
      </w:r>
      <w:r w:rsidRPr="003942EB">
        <w:rPr>
          <w:rFonts w:ascii="Verdana" w:hAnsi="Verdana" w:cs="Courier New"/>
          <w:b/>
          <w:bCs/>
          <w:color w:val="000000"/>
          <w:sz w:val="20"/>
          <w:szCs w:val="20"/>
        </w:rPr>
        <w:t>&gt;</w:t>
      </w:r>
      <w:r w:rsidRPr="003942EB">
        <w:rPr>
          <w:rFonts w:ascii="Verdana" w:hAnsi="Verdana" w:cs="Courier New"/>
          <w:color w:val="110000"/>
          <w:sz w:val="20"/>
          <w:szCs w:val="20"/>
        </w:rPr>
        <w:t>mvn eclipse:eclipse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Scanning </w:t>
      </w:r>
      <w:r w:rsidRPr="003942EB">
        <w:rPr>
          <w:rFonts w:ascii="Verdana" w:hAnsi="Verdana" w:cs="Courier New"/>
          <w:b/>
          <w:bCs/>
          <w:color w:val="000000"/>
          <w:sz w:val="20"/>
          <w:szCs w:val="20"/>
          <w:lang w:val="en-GB"/>
        </w:rPr>
        <w:t>for</w:t>
      </w:r>
      <w:r w:rsidRPr="003942EB">
        <w:rPr>
          <w:rFonts w:ascii="Verdana" w:hAnsi="Verdana" w:cs="Courier New"/>
          <w:color w:val="110000"/>
          <w:sz w:val="20"/>
          <w:szCs w:val="20"/>
          <w:lang w:val="en-GB"/>
        </w:rPr>
        <w:t xml:space="preserve"> projects...</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Searching repository </w:t>
      </w:r>
      <w:r w:rsidRPr="003942EB">
        <w:rPr>
          <w:rFonts w:ascii="Verdana" w:hAnsi="Verdana" w:cs="Courier New"/>
          <w:b/>
          <w:bCs/>
          <w:color w:val="000000"/>
          <w:sz w:val="20"/>
          <w:szCs w:val="20"/>
          <w:lang w:val="en-GB"/>
        </w:rPr>
        <w:t>for</w:t>
      </w:r>
      <w:r w:rsidRPr="003942EB">
        <w:rPr>
          <w:rFonts w:ascii="Verdana" w:hAnsi="Verdana" w:cs="Courier New"/>
          <w:color w:val="110000"/>
          <w:sz w:val="20"/>
          <w:szCs w:val="20"/>
          <w:lang w:val="en-GB"/>
        </w:rPr>
        <w:t xml:space="preserve"> plugin with prefix: </w:t>
      </w:r>
      <w:r w:rsidRPr="003942EB">
        <w:rPr>
          <w:rFonts w:ascii="Verdana" w:hAnsi="Verdana" w:cs="Courier New"/>
          <w:color w:val="FF0000"/>
          <w:sz w:val="20"/>
          <w:szCs w:val="20"/>
          <w:lang w:val="en-GB"/>
        </w:rPr>
        <w:t>'eclipse'</w:t>
      </w:r>
      <w:r w:rsidRPr="003942EB">
        <w:rPr>
          <w:rFonts w:ascii="Verdana" w:hAnsi="Verdana" w:cs="Courier New"/>
          <w:color w:val="110000"/>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color w:val="110000"/>
          <w:sz w:val="20"/>
          <w:szCs w:val="20"/>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BUILD SUCCESSFUL</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b/>
          <w:bCs/>
          <w:color w:val="7A0874"/>
          <w:sz w:val="20"/>
          <w:szCs w:val="20"/>
        </w:rPr>
        <w:t>[</w:t>
      </w:r>
      <w:r w:rsidRPr="003942EB">
        <w:rPr>
          <w:rFonts w:ascii="Verdana" w:hAnsi="Verdana" w:cs="Courier New"/>
          <w:color w:val="110000"/>
          <w:sz w:val="20"/>
          <w:szCs w:val="20"/>
        </w:rPr>
        <w:t>INFO</w:t>
      </w:r>
      <w:r w:rsidRPr="003942EB">
        <w:rPr>
          <w:rFonts w:ascii="Verdana" w:hAnsi="Verdana" w:cs="Courier New"/>
          <w:b/>
          <w:bCs/>
          <w:color w:val="7A0874"/>
          <w:sz w:val="20"/>
          <w:szCs w:val="20"/>
        </w:rPr>
        <w:t>]</w:t>
      </w:r>
      <w:r w:rsidRPr="003942EB">
        <w:rPr>
          <w:rFonts w:ascii="Verdana" w:hAnsi="Verdana" w:cs="Courier New"/>
          <w:color w:val="110000"/>
          <w:sz w:val="20"/>
          <w:szCs w:val="20"/>
        </w:rPr>
        <w:t xml:space="preserve"> Total </w:t>
      </w:r>
      <w:r w:rsidRPr="003942EB">
        <w:rPr>
          <w:rFonts w:ascii="Verdana" w:hAnsi="Verdana" w:cs="Courier New"/>
          <w:b/>
          <w:bCs/>
          <w:color w:val="000000"/>
          <w:sz w:val="20"/>
          <w:szCs w:val="20"/>
        </w:rPr>
        <w:t>time</w:t>
      </w:r>
      <w:r w:rsidRPr="003942EB">
        <w:rPr>
          <w:rFonts w:ascii="Verdana" w:hAnsi="Verdana" w:cs="Courier New"/>
          <w:color w:val="110000"/>
          <w:sz w:val="20"/>
          <w:szCs w:val="20"/>
        </w:rPr>
        <w:t xml:space="preserve">: </w:t>
      </w:r>
      <w:r w:rsidRPr="003942EB">
        <w:rPr>
          <w:rFonts w:ascii="Verdana" w:hAnsi="Verdana" w:cs="Courier New"/>
          <w:color w:val="000000"/>
          <w:sz w:val="20"/>
          <w:szCs w:val="20"/>
        </w:rPr>
        <w:t>2</w:t>
      </w:r>
      <w:r w:rsidRPr="003942EB">
        <w:rPr>
          <w:rFonts w:ascii="Verdana" w:hAnsi="Verdana" w:cs="Courier New"/>
          <w:color w:val="110000"/>
          <w:sz w:val="20"/>
          <w:szCs w:val="20"/>
        </w:rPr>
        <w:t xml:space="preserve"> seconds</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Finished at: Wed Dec 02 </w:t>
      </w:r>
      <w:r w:rsidRPr="003942EB">
        <w:rPr>
          <w:rFonts w:ascii="Verdana" w:hAnsi="Verdana" w:cs="Courier New"/>
          <w:color w:val="000000"/>
          <w:sz w:val="20"/>
          <w:szCs w:val="20"/>
          <w:lang w:val="en-GB"/>
        </w:rPr>
        <w:t>17</w:t>
      </w:r>
      <w:r w:rsidRPr="003942EB">
        <w:rPr>
          <w:rFonts w:ascii="Verdana" w:hAnsi="Verdana" w:cs="Courier New"/>
          <w:color w:val="110000"/>
          <w:sz w:val="20"/>
          <w:szCs w:val="20"/>
          <w:lang w:val="en-GB"/>
        </w:rPr>
        <w:t>:</w:t>
      </w:r>
      <w:r w:rsidRPr="003942EB">
        <w:rPr>
          <w:rFonts w:ascii="Verdana" w:hAnsi="Verdana" w:cs="Courier New"/>
          <w:color w:val="000000"/>
          <w:sz w:val="20"/>
          <w:szCs w:val="20"/>
          <w:lang w:val="en-GB"/>
        </w:rPr>
        <w:t>48</w:t>
      </w:r>
      <w:r w:rsidRPr="003942EB">
        <w:rPr>
          <w:rFonts w:ascii="Verdana" w:hAnsi="Verdana" w:cs="Courier New"/>
          <w:color w:val="110000"/>
          <w:sz w:val="20"/>
          <w:szCs w:val="20"/>
          <w:lang w:val="en-GB"/>
        </w:rPr>
        <w:t>:</w:t>
      </w:r>
      <w:r w:rsidRPr="003942EB">
        <w:rPr>
          <w:rFonts w:ascii="Verdana" w:hAnsi="Verdana" w:cs="Courier New"/>
          <w:color w:val="000000"/>
          <w:sz w:val="20"/>
          <w:szCs w:val="20"/>
          <w:lang w:val="en-GB"/>
        </w:rPr>
        <w:t>24</w:t>
      </w:r>
      <w:r w:rsidRPr="003942EB">
        <w:rPr>
          <w:rFonts w:ascii="Verdana" w:hAnsi="Verdana" w:cs="Courier New"/>
          <w:color w:val="110000"/>
          <w:sz w:val="20"/>
          <w:szCs w:val="20"/>
          <w:lang w:val="en-GB"/>
        </w:rPr>
        <w:t xml:space="preserve"> SGT </w:t>
      </w:r>
      <w:r w:rsidRPr="003942EB">
        <w:rPr>
          <w:rFonts w:ascii="Verdana" w:hAnsi="Verdana" w:cs="Courier New"/>
          <w:color w:val="000000"/>
          <w:sz w:val="20"/>
          <w:szCs w:val="20"/>
          <w:lang w:val="en-GB"/>
        </w:rPr>
        <w:t>2009</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b/>
          <w:bCs/>
          <w:color w:val="7A0874"/>
          <w:sz w:val="20"/>
          <w:szCs w:val="20"/>
        </w:rPr>
        <w:t>[</w:t>
      </w:r>
      <w:r w:rsidRPr="003942EB">
        <w:rPr>
          <w:rFonts w:ascii="Verdana" w:hAnsi="Verdana" w:cs="Courier New"/>
          <w:color w:val="110000"/>
          <w:sz w:val="20"/>
          <w:szCs w:val="20"/>
        </w:rPr>
        <w:t>INFO</w:t>
      </w:r>
      <w:r w:rsidRPr="003942EB">
        <w:rPr>
          <w:rFonts w:ascii="Verdana" w:hAnsi="Verdana" w:cs="Courier New"/>
          <w:b/>
          <w:bCs/>
          <w:color w:val="7A0874"/>
          <w:sz w:val="20"/>
          <w:szCs w:val="20"/>
        </w:rPr>
        <w:t>]</w:t>
      </w:r>
      <w:r w:rsidRPr="003942EB">
        <w:rPr>
          <w:rFonts w:ascii="Verdana" w:hAnsi="Verdana" w:cs="Courier New"/>
          <w:color w:val="110000"/>
          <w:sz w:val="20"/>
          <w:szCs w:val="20"/>
        </w:rPr>
        <w:t xml:space="preserve"> Final Memory: 7M</w:t>
      </w:r>
      <w:r w:rsidRPr="003942EB">
        <w:rPr>
          <w:rFonts w:ascii="Verdana" w:hAnsi="Verdana" w:cs="Courier New"/>
          <w:b/>
          <w:bCs/>
          <w:color w:val="000000"/>
          <w:sz w:val="20"/>
          <w:szCs w:val="20"/>
        </w:rPr>
        <w:t>/</w:t>
      </w:r>
      <w:r w:rsidRPr="003942EB">
        <w:rPr>
          <w:rFonts w:ascii="Verdana" w:hAnsi="Verdana" w:cs="Courier New"/>
          <w:color w:val="110000"/>
          <w:sz w:val="20"/>
          <w:szCs w:val="20"/>
        </w:rPr>
        <w:t>14M</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rPr>
      </w:pPr>
      <w:r w:rsidRPr="003942EB">
        <w:rPr>
          <w:rFonts w:ascii="Verdana" w:hAnsi="Verdana" w:cs="Courier New"/>
          <w:b/>
          <w:bCs/>
          <w:color w:val="7A0874"/>
          <w:sz w:val="20"/>
          <w:szCs w:val="20"/>
        </w:rPr>
        <w:t>[</w:t>
      </w:r>
      <w:r w:rsidRPr="003942EB">
        <w:rPr>
          <w:rFonts w:ascii="Verdana" w:hAnsi="Verdana" w:cs="Courier New"/>
          <w:color w:val="110000"/>
          <w:sz w:val="20"/>
          <w:szCs w:val="20"/>
        </w:rPr>
        <w:t>INFO</w:t>
      </w:r>
      <w:r w:rsidRPr="003942EB">
        <w:rPr>
          <w:rFonts w:ascii="Verdana" w:hAnsi="Verdana" w:cs="Courier New"/>
          <w:b/>
          <w:bCs/>
          <w:color w:val="7A0874"/>
          <w:sz w:val="20"/>
          <w:szCs w:val="20"/>
        </w:rPr>
        <w:t>]</w:t>
      </w:r>
      <w:r w:rsidRPr="003942EB">
        <w:rPr>
          <w:rFonts w:ascii="Verdana" w:hAnsi="Verdana" w:cs="Courier New"/>
          <w:color w:val="110000"/>
          <w:sz w:val="20"/>
          <w:szCs w:val="20"/>
        </w:rPr>
        <w:t xml:space="preserve"> </w:t>
      </w:r>
      <w:r w:rsidRPr="003942EB">
        <w:rPr>
          <w:rFonts w:ascii="Verdana" w:hAnsi="Verdana" w:cs="Courier New"/>
          <w:color w:val="660033"/>
          <w:sz w:val="20"/>
          <w:szCs w:val="20"/>
        </w:rPr>
        <w:t>------------------------------------------------------------------------</w:t>
      </w:r>
    </w:p>
    <w:p w:rsidR="005A6F8A" w:rsidRDefault="005A6F8A" w:rsidP="005A6F8A">
      <w:pPr>
        <w:pStyle w:val="Ttulo4"/>
        <w:rPr>
          <w:rFonts w:ascii="Verdana" w:hAnsi="Verdana"/>
          <w:sz w:val="24"/>
          <w:szCs w:val="24"/>
        </w:rPr>
      </w:pPr>
    </w:p>
    <w:p w:rsidR="005A6F8A" w:rsidRPr="003942EB" w:rsidRDefault="005A6F8A" w:rsidP="005A6F8A">
      <w:pPr>
        <w:pStyle w:val="Ttulo4"/>
        <w:rPr>
          <w:rFonts w:ascii="Verdana" w:hAnsi="Verdana"/>
          <w:sz w:val="24"/>
          <w:szCs w:val="24"/>
          <w:lang w:val="en-GB"/>
        </w:rPr>
      </w:pPr>
      <w:r w:rsidRPr="003942EB">
        <w:rPr>
          <w:rFonts w:ascii="Verdana" w:hAnsi="Verdana"/>
          <w:sz w:val="24"/>
          <w:szCs w:val="24"/>
          <w:lang w:val="en-GB"/>
        </w:rPr>
        <w:t>6. Generate WAR file for deployment</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Generate project’s WAR file with “</w:t>
      </w:r>
      <w:r w:rsidRPr="003942EB">
        <w:rPr>
          <w:rFonts w:ascii="Verdana" w:hAnsi="Verdana"/>
          <w:color w:val="FF0000"/>
          <w:sz w:val="20"/>
          <w:szCs w:val="20"/>
          <w:lang w:val="en-GB"/>
        </w:rPr>
        <w:t>mvn war:war</w:t>
      </w:r>
      <w:r w:rsidRPr="003942EB">
        <w:rPr>
          <w:rFonts w:ascii="Verdana" w:hAnsi="Verdana"/>
          <w:sz w:val="20"/>
          <w:szCs w:val="20"/>
          <w:lang w:val="en-GB"/>
        </w:rPr>
        <w:t>”, the new generated WAR file will store in “/rootproject/target/” folder named “serlvetdemo-1.0-SNAPSHOT.war”, Maven will pack it with all dependency libraries, classes and create the deployment structure automatically.</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E:\workspace\serlvetdemo</w:t>
      </w:r>
      <w:r w:rsidRPr="003942EB">
        <w:rPr>
          <w:rFonts w:ascii="Verdana" w:hAnsi="Verdana" w:cs="Courier New"/>
          <w:b/>
          <w:bCs/>
          <w:color w:val="000000"/>
          <w:sz w:val="20"/>
          <w:szCs w:val="20"/>
          <w:lang w:val="en-GB"/>
        </w:rPr>
        <w:t>&gt;</w:t>
      </w:r>
      <w:r w:rsidRPr="00F20822">
        <w:rPr>
          <w:rFonts w:ascii="Verdana" w:hAnsi="Verdana" w:cs="Courier New"/>
          <w:color w:val="FF0000"/>
          <w:sz w:val="20"/>
          <w:szCs w:val="20"/>
          <w:lang w:val="en-GB"/>
        </w:rPr>
        <w:t>mvn war:war</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Scanning </w:t>
      </w:r>
      <w:r w:rsidRPr="003942EB">
        <w:rPr>
          <w:rFonts w:ascii="Verdana" w:hAnsi="Verdana" w:cs="Courier New"/>
          <w:b/>
          <w:bCs/>
          <w:color w:val="000000"/>
          <w:sz w:val="20"/>
          <w:szCs w:val="20"/>
          <w:lang w:val="en-GB"/>
        </w:rPr>
        <w:t>for</w:t>
      </w:r>
      <w:r w:rsidRPr="003942EB">
        <w:rPr>
          <w:rFonts w:ascii="Verdana" w:hAnsi="Verdana" w:cs="Courier New"/>
          <w:color w:val="110000"/>
          <w:sz w:val="20"/>
          <w:szCs w:val="20"/>
          <w:lang w:val="en-GB"/>
        </w:rPr>
        <w:t xml:space="preserve"> projects...</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Processing war project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Copying webapp resources</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E:\workspace\serlvetde</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lastRenderedPageBreak/>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Webapp assembled </w:t>
      </w:r>
      <w:r w:rsidRPr="003942EB">
        <w:rPr>
          <w:rFonts w:ascii="Verdana" w:hAnsi="Verdana" w:cs="Courier New"/>
          <w:b/>
          <w:bCs/>
          <w:color w:val="000000"/>
          <w:sz w:val="20"/>
          <w:szCs w:val="20"/>
          <w:lang w:val="en-GB"/>
        </w:rPr>
        <w:t>in</w:t>
      </w:r>
      <w:r w:rsidRPr="003942EB">
        <w:rPr>
          <w:rFonts w:ascii="Verdana" w:hAnsi="Verdana" w:cs="Courier New"/>
          <w:b/>
          <w:bCs/>
          <w:color w:val="7A0874"/>
          <w:sz w:val="20"/>
          <w:szCs w:val="20"/>
          <w:lang w:val="en-GB"/>
        </w:rPr>
        <w:t>[</w:t>
      </w:r>
      <w:r w:rsidRPr="003942EB">
        <w:rPr>
          <w:rFonts w:ascii="Verdana" w:hAnsi="Verdana" w:cs="Courier New"/>
          <w:color w:val="000000"/>
          <w:sz w:val="20"/>
          <w:szCs w:val="20"/>
          <w:lang w:val="en-GB"/>
        </w:rPr>
        <w:t>47</w:t>
      </w:r>
      <w:r w:rsidRPr="003942EB">
        <w:rPr>
          <w:rFonts w:ascii="Verdana" w:hAnsi="Verdana" w:cs="Courier New"/>
          <w:color w:val="110000"/>
          <w:sz w:val="20"/>
          <w:szCs w:val="20"/>
          <w:lang w:val="en-GB"/>
        </w:rPr>
        <w:t xml:space="preserve"> msecs</w:t>
      </w:r>
      <w:r w:rsidRPr="003942EB">
        <w:rPr>
          <w:rFonts w:ascii="Verdana" w:hAnsi="Verdana" w:cs="Courier New"/>
          <w:b/>
          <w:bCs/>
          <w:color w:val="7A0874"/>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Building war: E:\workspace\serlvetdemo\target\s</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BUILD SUCCESSFUL</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INFO</w:t>
      </w:r>
      <w:r w:rsidRPr="003942EB">
        <w:rPr>
          <w:rFonts w:ascii="Verdana" w:hAnsi="Verdana" w:cs="Courier New"/>
          <w:b/>
          <w:bCs/>
          <w:color w:val="7A0874"/>
          <w:sz w:val="20"/>
          <w:szCs w:val="20"/>
          <w:lang w:val="en-GB"/>
        </w:rPr>
        <w:t>]</w:t>
      </w:r>
      <w:r w:rsidRPr="003942EB">
        <w:rPr>
          <w:rFonts w:ascii="Verdana" w:hAnsi="Verdana" w:cs="Courier New"/>
          <w:color w:val="110000"/>
          <w:sz w:val="20"/>
          <w:szCs w:val="20"/>
          <w:lang w:val="en-GB"/>
        </w:rPr>
        <w:t xml:space="preserve"> </w:t>
      </w:r>
      <w:r w:rsidRPr="003942EB">
        <w:rPr>
          <w:rFonts w:ascii="Verdana" w:hAnsi="Verdana" w:cs="Courier New"/>
          <w:color w:val="660033"/>
          <w:sz w:val="20"/>
          <w:szCs w:val="20"/>
          <w:lang w:val="en-GB"/>
        </w:rPr>
        <w:t>-----------------------------------------------</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w:t>
      </w:r>
    </w:p>
    <w:p w:rsidR="005A6F8A" w:rsidRPr="00D96C2F" w:rsidRDefault="005A6F8A" w:rsidP="005A6F8A">
      <w:pPr>
        <w:pStyle w:val="Ttulo4"/>
        <w:rPr>
          <w:rFonts w:ascii="Verdana" w:hAnsi="Verdana"/>
          <w:sz w:val="24"/>
          <w:szCs w:val="24"/>
          <w:lang w:val="en-GB"/>
        </w:rPr>
      </w:pPr>
      <w:r w:rsidRPr="00D96C2F">
        <w:rPr>
          <w:rFonts w:ascii="Verdana" w:hAnsi="Verdana"/>
          <w:sz w:val="24"/>
          <w:szCs w:val="24"/>
          <w:lang w:val="en-GB"/>
        </w:rPr>
        <w:t>7. Done</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Your war file is ready for the deployment.</w:t>
      </w:r>
    </w:p>
    <w:p w:rsidR="005A6F8A" w:rsidRPr="003942EB" w:rsidRDefault="005A6F8A" w:rsidP="005A6F8A">
      <w:pPr>
        <w:pStyle w:val="NormalWeb"/>
        <w:spacing w:before="0" w:after="0"/>
        <w:rPr>
          <w:rFonts w:ascii="Verdana" w:hAnsi="Verdana"/>
          <w:sz w:val="20"/>
          <w:szCs w:val="20"/>
          <w:lang w:val="en-GB"/>
        </w:rPr>
      </w:pPr>
      <w:r w:rsidRPr="003942EB">
        <w:rPr>
          <w:rFonts w:ascii="Verdana" w:hAnsi="Verdana"/>
          <w:sz w:val="20"/>
          <w:szCs w:val="20"/>
          <w:lang w:val="en-GB"/>
        </w:rPr>
        <w:t xml:space="preserve">The whole conversion processes are mainly involve the </w:t>
      </w:r>
      <w:r w:rsidRPr="00F57E79">
        <w:rPr>
          <w:rFonts w:ascii="Verdana" w:hAnsi="Verdana"/>
          <w:color w:val="008080"/>
          <w:sz w:val="20"/>
          <w:szCs w:val="20"/>
          <w:lang w:val="en-GB"/>
        </w:rPr>
        <w:t>folder structure and “pom.xml”,</w:t>
      </w:r>
      <w:r w:rsidRPr="003942EB">
        <w:rPr>
          <w:rFonts w:ascii="Verdana" w:hAnsi="Verdana"/>
          <w:sz w:val="20"/>
          <w:szCs w:val="20"/>
          <w:lang w:val="en-GB"/>
        </w:rPr>
        <w:t xml:space="preserve"> this is what Maven </w:t>
      </w:r>
      <w:r w:rsidRPr="003942EB">
        <w:rPr>
          <w:rStyle w:val="iladicon2"/>
          <w:rFonts w:ascii="Verdana" w:hAnsi="Verdana"/>
          <w:sz w:val="20"/>
          <w:szCs w:val="20"/>
          <w:lang w:val="en-GB"/>
          <w:specVanish w:val="0"/>
        </w:rPr>
        <w:t>is required</w:t>
      </w:r>
      <w:r w:rsidRPr="003942EB">
        <w:rPr>
          <w:rFonts w:ascii="Verdana" w:hAnsi="Verdana"/>
          <w:sz w:val="20"/>
          <w:szCs w:val="20"/>
          <w:lang w:val="en-GB"/>
        </w:rPr>
        <w:t xml:space="preserve">. The </w:t>
      </w:r>
      <w:r w:rsidRPr="00F57E79">
        <w:rPr>
          <w:rFonts w:ascii="Verdana" w:hAnsi="Verdana"/>
          <w:color w:val="008080"/>
          <w:sz w:val="20"/>
          <w:szCs w:val="20"/>
          <w:lang w:val="en-GB"/>
        </w:rPr>
        <w:t>dependency libraries</w:t>
      </w:r>
      <w:r w:rsidRPr="003942EB">
        <w:rPr>
          <w:rFonts w:ascii="Verdana" w:hAnsi="Verdana"/>
          <w:sz w:val="20"/>
          <w:szCs w:val="20"/>
          <w:lang w:val="en-GB"/>
        </w:rPr>
        <w:t xml:space="preserve"> setting is very time consuming especially if your project has 30-40 dependency libraries, convert it with patient </w:t>
      </w:r>
      <w:r>
        <w:rPr>
          <w:rFonts w:ascii="Verdana" w:hAnsi="Verdana"/>
          <w:noProof/>
          <w:sz w:val="20"/>
          <w:szCs w:val="20"/>
          <w:lang w:val="ca-ES" w:eastAsia="ca-ES"/>
        </w:rPr>
        <w:drawing>
          <wp:inline distT="0" distB="0" distL="0" distR="0" wp14:anchorId="7DF79509" wp14:editId="1E1D7455">
            <wp:extent cx="144780" cy="144780"/>
            <wp:effectExtent l="0" t="0" r="0" b="0"/>
            <wp:docPr id="141" name="Imagen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942EB">
        <w:rPr>
          <w:rFonts w:ascii="Verdana" w:hAnsi="Verdana"/>
          <w:sz w:val="20"/>
          <w:szCs w:val="20"/>
          <w:lang w:val="en-GB"/>
        </w:rPr>
        <w:t xml:space="preserve">. Hurry up , convert your existing old </w:t>
      </w:r>
      <w:r w:rsidRPr="003942EB">
        <w:rPr>
          <w:rStyle w:val="iladicon3"/>
          <w:rFonts w:eastAsiaTheme="majorEastAsia"/>
          <w:sz w:val="20"/>
          <w:szCs w:val="20"/>
          <w:lang w:val="en-GB"/>
          <w:specVanish w:val="0"/>
        </w:rPr>
        <w:t>Java project</w:t>
      </w:r>
      <w:r w:rsidRPr="003942EB">
        <w:rPr>
          <w:rFonts w:ascii="Verdana" w:hAnsi="Verdana"/>
          <w:sz w:val="20"/>
          <w:szCs w:val="20"/>
          <w:lang w:val="en-GB"/>
        </w:rPr>
        <w:t xml:space="preserve"> to Maven now!</w:t>
      </w:r>
    </w:p>
    <w:p w:rsidR="005A6F8A" w:rsidRPr="00D96C2F" w:rsidRDefault="005A6F8A" w:rsidP="005A6F8A">
      <w:pPr>
        <w:pStyle w:val="Ttulo4"/>
        <w:rPr>
          <w:rFonts w:ascii="Verdana" w:hAnsi="Verdana"/>
          <w:sz w:val="24"/>
          <w:szCs w:val="24"/>
          <w:lang w:val="en-GB"/>
        </w:rPr>
      </w:pPr>
      <w:r w:rsidRPr="00D96C2F">
        <w:rPr>
          <w:rFonts w:ascii="Verdana" w:hAnsi="Verdana"/>
          <w:sz w:val="24"/>
          <w:szCs w:val="24"/>
          <w:lang w:val="en-GB"/>
        </w:rPr>
        <w:t>For Eclipse IDE users only</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xml:space="preserve">After the migration, you may find out Eclipse will deploy your “web.xml” file to a wrong folder during debugging session. This is cause by the Eclipse deployment setting. you have to update the Eclipse deployment setting file as well , </w:t>
      </w:r>
      <w:hyperlink r:id="rId67" w:tgtFrame="_blank" w:history="1">
        <w:r w:rsidRPr="003942EB">
          <w:rPr>
            <w:rStyle w:val="Hipervnculo"/>
            <w:rFonts w:ascii="Verdana" w:hAnsi="Verdana"/>
            <w:sz w:val="20"/>
            <w:szCs w:val="20"/>
            <w:lang w:val="en-GB"/>
          </w:rPr>
          <w:t>check this</w:t>
        </w:r>
      </w:hyperlink>
      <w:r w:rsidRPr="003942EB">
        <w:rPr>
          <w:rFonts w:ascii="Verdana" w:hAnsi="Verdana"/>
          <w:sz w:val="20"/>
          <w:szCs w:val="20"/>
          <w:lang w:val="en-GB"/>
        </w:rPr>
        <w:t xml:space="preserve">. </w:t>
      </w:r>
    </w:p>
    <w:p w:rsidR="005A6F8A" w:rsidRPr="00D96C2F" w:rsidRDefault="005A6F8A" w:rsidP="005A6F8A">
      <w:pPr>
        <w:pStyle w:val="Ttulo4"/>
        <w:rPr>
          <w:rFonts w:ascii="Verdana" w:hAnsi="Verdana"/>
          <w:sz w:val="24"/>
          <w:szCs w:val="24"/>
          <w:lang w:val="en-GB"/>
        </w:rPr>
      </w:pPr>
      <w:r w:rsidRPr="00D96C2F">
        <w:rPr>
          <w:rFonts w:ascii="Verdana" w:hAnsi="Verdana"/>
          <w:sz w:val="24"/>
          <w:szCs w:val="24"/>
          <w:lang w:val="en-GB"/>
        </w:rPr>
        <w:t>For Eclipse Dynamic web project</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If you want to convert the Maven project to Dynamic Web Project in Eclipse, make sure the packaging element in “pom.xml” is “war” and issue the following command.</w:t>
      </w:r>
    </w:p>
    <w:p w:rsidR="005A6F8A" w:rsidRPr="003942EB" w:rsidRDefault="005A6F8A" w:rsidP="005A6F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hAnsi="Verdana" w:cs="Courier New"/>
          <w:color w:val="110000"/>
          <w:sz w:val="20"/>
          <w:szCs w:val="20"/>
          <w:lang w:val="en-GB"/>
        </w:rPr>
      </w:pPr>
      <w:r w:rsidRPr="003942EB">
        <w:rPr>
          <w:rFonts w:ascii="Verdana" w:hAnsi="Verdana" w:cs="Courier New"/>
          <w:color w:val="110000"/>
          <w:sz w:val="20"/>
          <w:szCs w:val="20"/>
          <w:lang w:val="en-GB"/>
        </w:rPr>
        <w:t xml:space="preserve">mvn eclipse:eclipse </w:t>
      </w:r>
      <w:r w:rsidRPr="003942EB">
        <w:rPr>
          <w:rFonts w:ascii="Verdana" w:hAnsi="Verdana" w:cs="Courier New"/>
          <w:color w:val="660033"/>
          <w:sz w:val="20"/>
          <w:szCs w:val="20"/>
          <w:lang w:val="en-GB"/>
        </w:rPr>
        <w:t>-Dwtpversion</w:t>
      </w:r>
      <w:r w:rsidRPr="003942EB">
        <w:rPr>
          <w:rFonts w:ascii="Verdana" w:hAnsi="Verdana" w:cs="Courier New"/>
          <w:color w:val="110000"/>
          <w:sz w:val="20"/>
          <w:szCs w:val="20"/>
          <w:lang w:val="en-GB"/>
        </w:rPr>
        <w:t>=</w:t>
      </w:r>
      <w:r w:rsidRPr="003942EB">
        <w:rPr>
          <w:rFonts w:ascii="Verdana" w:hAnsi="Verdana" w:cs="Courier New"/>
          <w:color w:val="000000"/>
          <w:sz w:val="20"/>
          <w:szCs w:val="20"/>
          <w:lang w:val="en-GB"/>
        </w:rPr>
        <w:t>1.5</w:t>
      </w:r>
    </w:p>
    <w:p w:rsidR="005A6F8A" w:rsidRPr="003942EB" w:rsidRDefault="005A6F8A" w:rsidP="005A6F8A">
      <w:pPr>
        <w:pStyle w:val="NormalWeb"/>
        <w:rPr>
          <w:rFonts w:ascii="Verdana" w:hAnsi="Verdana"/>
          <w:sz w:val="20"/>
          <w:szCs w:val="20"/>
          <w:lang w:val="en-GB"/>
        </w:rPr>
      </w:pPr>
      <w:r w:rsidRPr="003942EB">
        <w:rPr>
          <w:rFonts w:ascii="Verdana" w:hAnsi="Verdana"/>
          <w:sz w:val="20"/>
          <w:szCs w:val="20"/>
          <w:lang w:val="en-GB"/>
        </w:rPr>
        <w:t xml:space="preserve">Check here for detail about </w:t>
      </w:r>
      <w:hyperlink r:id="rId68" w:tgtFrame="_blank" w:history="1">
        <w:r w:rsidRPr="003942EB">
          <w:rPr>
            <w:rStyle w:val="Hipervnculo"/>
            <w:rFonts w:ascii="Verdana" w:hAnsi="Verdana"/>
            <w:sz w:val="20"/>
            <w:szCs w:val="20"/>
            <w:lang w:val="en-GB"/>
          </w:rPr>
          <w:t>how to use Maven to create a Dynamic Web Project in Eclipse.</w:t>
        </w:r>
      </w:hyperlink>
    </w:p>
    <w:p w:rsidR="005A6F8A" w:rsidRDefault="005A6F8A" w:rsidP="005A6F8A">
      <w:pPr>
        <w:rPr>
          <w:rFonts w:ascii="Verdana" w:hAnsi="Verdana"/>
          <w:sz w:val="20"/>
          <w:szCs w:val="20"/>
          <w:lang w:val="en-GB"/>
        </w:rPr>
      </w:pPr>
    </w:p>
    <w:p w:rsidR="005A6F8A" w:rsidRDefault="005A6F8A" w:rsidP="005A6F8A">
      <w:pPr>
        <w:rPr>
          <w:lang w:val="en-GB"/>
        </w:rPr>
      </w:pPr>
    </w:p>
    <w:p w:rsidR="005A6F8A" w:rsidRPr="001E07B3" w:rsidRDefault="005A6F8A" w:rsidP="005A6F8A">
      <w:pPr>
        <w:rPr>
          <w:rFonts w:ascii="Verdana" w:hAnsi="Verdana"/>
          <w:b/>
          <w:lang w:val="en-GB"/>
        </w:rPr>
      </w:pPr>
      <w:r w:rsidRPr="001E07B3">
        <w:rPr>
          <w:rFonts w:ascii="Verdana" w:hAnsi="Verdana"/>
          <w:b/>
          <w:lang w:val="en-GB"/>
        </w:rPr>
        <w:t>Estructura Projecte Seam + Maven + Eclipse</w: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D6231B" w:rsidP="005A6F8A">
      <w:pPr>
        <w:rPr>
          <w:rFonts w:ascii="Verdana" w:hAnsi="Verdana"/>
          <w:sz w:val="20"/>
          <w:szCs w:val="20"/>
          <w:lang w:val="en-GB"/>
        </w:rPr>
      </w:pPr>
      <w:hyperlink r:id="rId69" w:history="1">
        <w:r w:rsidR="005A6F8A" w:rsidRPr="001E07B3">
          <w:rPr>
            <w:rStyle w:val="Hipervnculo"/>
            <w:rFonts w:ascii="Verdana" w:hAnsi="Verdana"/>
            <w:sz w:val="20"/>
            <w:szCs w:val="20"/>
            <w:lang w:val="en-GB"/>
          </w:rPr>
          <w:t xml:space="preserve">Seam Maven2 skeleton Eclipse project for your </w:t>
        </w:r>
      </w:hyperlink>
      <w:r w:rsidR="005A6F8A" w:rsidRPr="001E07B3">
        <w:rPr>
          <w:rFonts w:ascii="Verdana" w:hAnsi="Verdana"/>
          <w:sz w:val="20"/>
          <w:szCs w:val="20"/>
          <w:lang w:val="en-GB"/>
        </w:rPr>
        <w:t xml:space="preserve"> (Coenos)</w: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r>
        <w:rPr>
          <w:rFonts w:ascii="Courier New" w:hAnsi="Courier New" w:cs="Courier New"/>
          <w:color w:val="000000"/>
          <w:sz w:val="20"/>
          <w:szCs w:val="20"/>
          <w:lang w:val="ca-ES" w:eastAsia="ca-ES"/>
        </w:rPr>
        <w:t xml:space="preserve">Failed to execute goal com.jayway.maven.plugins.android.generation2:maven-android-plugin:2.3.3:generate-sources (default-generate-sources) on project helloworld-sample-android: Execution </w:t>
      </w:r>
      <w:r w:rsidRPr="004B46FB">
        <w:rPr>
          <w:rFonts w:ascii="Courier New" w:hAnsi="Courier New" w:cs="Courier New"/>
          <w:color w:val="FF0000"/>
          <w:sz w:val="20"/>
          <w:szCs w:val="20"/>
          <w:lang w:val="ca-ES" w:eastAsia="ca-ES"/>
        </w:rPr>
        <w:t>default-generate-sources</w:t>
      </w:r>
      <w:r>
        <w:rPr>
          <w:rFonts w:ascii="Courier New" w:hAnsi="Courier New" w:cs="Courier New"/>
          <w:color w:val="000000"/>
          <w:sz w:val="20"/>
          <w:szCs w:val="20"/>
          <w:lang w:val="ca-ES" w:eastAsia="ca-ES"/>
        </w:rPr>
        <w:t xml:space="preserve"> of goal com.jayway.maven.plugins.android.generation2:maven-android-plugin:2.3.3:generate-sources failed: An API incompatibility was encountered while executing com.jayway.maven.plugins.android.generation2:maven-android-plugin:2.3.3:generate-sources: java.lang.NoSuchMethodError: org.codehaus.plexus.util.cli.Commandline.getPid()J</w:t>
      </w:r>
    </w:p>
    <w:p w:rsidR="005A6F8A" w:rsidRDefault="005A6F8A" w:rsidP="005A6F8A">
      <w:pPr>
        <w:rPr>
          <w:rFonts w:ascii="Verdana" w:hAnsi="Verdana"/>
          <w:sz w:val="20"/>
          <w:szCs w:val="20"/>
          <w:lang w:val="en-GB"/>
        </w:rPr>
      </w:pPr>
      <w:r>
        <w:rPr>
          <w:rFonts w:ascii="Verdana" w:hAnsi="Verdana"/>
          <w:noProof/>
          <w:sz w:val="20"/>
          <w:szCs w:val="20"/>
          <w:lang w:val="ca-ES" w:eastAsia="ca-ES"/>
        </w:rPr>
        <w:lastRenderedPageBreak/>
        <w:drawing>
          <wp:inline distT="0" distB="0" distL="0" distR="0" wp14:anchorId="2D71C484" wp14:editId="008CC6D0">
            <wp:extent cx="5288280" cy="320802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88280" cy="3208020"/>
                    </a:xfrm>
                    <a:prstGeom prst="rect">
                      <a:avLst/>
                    </a:prstGeom>
                    <a:noFill/>
                    <a:ln>
                      <a:noFill/>
                    </a:ln>
                  </pic:spPr>
                </pic:pic>
              </a:graphicData>
            </a:graphic>
          </wp:inline>
        </w:drawing>
      </w:r>
    </w:p>
    <w:p w:rsidR="005A6F8A" w:rsidRPr="00766FBD" w:rsidRDefault="005A6F8A" w:rsidP="005A6F8A">
      <w:pPr>
        <w:rPr>
          <w:rFonts w:ascii="Verdana" w:hAnsi="Verdana"/>
          <w:b/>
          <w:sz w:val="28"/>
          <w:szCs w:val="28"/>
          <w:lang w:val="en-GB"/>
        </w:rPr>
      </w:pPr>
      <w:r w:rsidRPr="00766FBD">
        <w:rPr>
          <w:rFonts w:ascii="Verdana" w:hAnsi="Verdana"/>
          <w:sz w:val="28"/>
          <w:szCs w:val="28"/>
          <w:lang w:val="en-GB"/>
        </w:rPr>
        <w:t>Resum Maven</w: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Pr="00547D22"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lang w:val="en-GB"/>
        </w:rPr>
      </w:pPr>
      <w:r w:rsidRPr="00547D22">
        <w:rPr>
          <w:rFonts w:ascii="Courier New" w:hAnsi="Courier New" w:cs="Courier New"/>
          <w:i/>
          <w:sz w:val="20"/>
          <w:szCs w:val="20"/>
          <w:lang w:val="en-GB"/>
        </w:rPr>
        <w:t>mvn archetype:create \</w:t>
      </w:r>
    </w:p>
    <w:p w:rsidR="005A6F8A" w:rsidRPr="00547D22"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lang w:val="en-GB"/>
        </w:rPr>
      </w:pPr>
      <w:r w:rsidRPr="00547D22">
        <w:rPr>
          <w:rFonts w:ascii="Courier New" w:hAnsi="Courier New" w:cs="Courier New"/>
          <w:i/>
          <w:sz w:val="20"/>
          <w:szCs w:val="20"/>
          <w:lang w:val="en-GB"/>
        </w:rPr>
        <w:t xml:space="preserve">  -DarchetypeGroupId=org.apache.maven.archetypes \</w:t>
      </w:r>
    </w:p>
    <w:p w:rsidR="005A6F8A" w:rsidRPr="00547D22"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lang w:val="en-GB"/>
        </w:rPr>
      </w:pPr>
      <w:r w:rsidRPr="00547D22">
        <w:rPr>
          <w:rFonts w:ascii="Courier New" w:hAnsi="Courier New" w:cs="Courier New"/>
          <w:i/>
          <w:sz w:val="20"/>
          <w:szCs w:val="20"/>
          <w:lang w:val="en-GB"/>
        </w:rPr>
        <w:t xml:space="preserve">  -DgroupId=com.mycompany.app \</w:t>
      </w:r>
    </w:p>
    <w:p w:rsidR="005A6F8A" w:rsidRPr="00547D22"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lang w:val="en-GB"/>
        </w:rPr>
      </w:pPr>
      <w:r w:rsidRPr="00547D22">
        <w:rPr>
          <w:rFonts w:ascii="Courier New" w:hAnsi="Courier New" w:cs="Courier New"/>
          <w:i/>
          <w:sz w:val="20"/>
          <w:szCs w:val="20"/>
          <w:lang w:val="en-GB"/>
        </w:rPr>
        <w:t xml:space="preserve">  -DartifactId=my-app</w:t>
      </w:r>
    </w:p>
    <w:p w:rsidR="005A6F8A" w:rsidRDefault="005A6F8A" w:rsidP="005A6F8A">
      <w:pPr>
        <w:rPr>
          <w:rFonts w:ascii="Verdana" w:hAnsi="Verdana"/>
          <w:sz w:val="20"/>
          <w:szCs w:val="20"/>
          <w:lang w:val="en-GB"/>
        </w:rPr>
      </w:pPr>
    </w:p>
    <w:p w:rsidR="005A6F8A" w:rsidRDefault="005A6F8A" w:rsidP="005A6F8A">
      <w:pPr>
        <w:rPr>
          <w:rFonts w:ascii="Courier New" w:hAnsi="Courier New" w:cs="Courier New"/>
          <w:sz w:val="20"/>
          <w:szCs w:val="20"/>
          <w:lang w:val="en-GB"/>
        </w:rPr>
      </w:pPr>
    </w:p>
    <w:p w:rsidR="005A6F8A" w:rsidRDefault="005A6F8A" w:rsidP="005A6F8A">
      <w:pPr>
        <w:rPr>
          <w:rFonts w:ascii="Verdana" w:hAnsi="Verdana"/>
          <w:sz w:val="20"/>
          <w:szCs w:val="20"/>
        </w:rPr>
      </w:pPr>
      <w:r w:rsidRPr="00766FBD">
        <w:rPr>
          <w:rFonts w:ascii="Verdana" w:hAnsi="Verdana"/>
          <w:sz w:val="20"/>
          <w:szCs w:val="20"/>
        </w:rPr>
        <w:t>crea un projecte Maven2</w:t>
      </w:r>
      <w:r>
        <w:rPr>
          <w:rFonts w:ascii="Verdana" w:hAnsi="Verdana"/>
          <w:sz w:val="20"/>
          <w:szCs w:val="20"/>
        </w:rPr>
        <w:t xml:space="preserve"> simple</w: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61664" behindDoc="0" locked="0" layoutInCell="1" allowOverlap="1" wp14:anchorId="4ACED87E" wp14:editId="7C544152">
                <wp:simplePos x="0" y="0"/>
                <wp:positionH relativeFrom="column">
                  <wp:posOffset>1371600</wp:posOffset>
                </wp:positionH>
                <wp:positionV relativeFrom="paragraph">
                  <wp:posOffset>108585</wp:posOffset>
                </wp:positionV>
                <wp:extent cx="800100" cy="228600"/>
                <wp:effectExtent l="9525" t="13335" r="9525" b="5715"/>
                <wp:wrapNone/>
                <wp:docPr id="34"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Maven Goal</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65" type="#_x0000_t202" style="position:absolute;margin-left:108pt;margin-top:8.55pt;width:63pt;height: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9LwIAAFoEAAAOAAAAZHJzL2Uyb0RvYy54bWysVNuO0zAQfUfiHyy/06ShLW3UdLV0KUJa&#10;LtIuH+A4TmNhe4ztNilfz9jpli6IF0QerLFnfGbmnHHWN4NW5Cicl2AqOp3klAjDoZFmX9Gvj7tX&#10;S0p8YKZhCoyo6El4erN5+WLd21IU0IFqhCMIYnzZ24p2IdgyyzzvhGZ+AlYYdLbgNAu4dfuscaxH&#10;dK2yIs8XWQ+usQ648B5P70Yn3ST8thU8fG5bLwJRFcXaQlpdWuu4Zps1K/eO2U7ycxnsH6rQTBpM&#10;eoG6Y4GRg5N/QGnJHXhow4SDzqBtJRepB+xmmv/WzUPHrEi9IDneXmjy/w+Wfzp+cUQ2FX09o8Qw&#10;jRo9iiGQtzCQ6WIVCeqtLzHuwWJkGNCBQqdmvb0H/s0TA9uOmb24dQ76TrAGC5zGm9nV1RHHR5C6&#10;/wgNJmKHAAloaJ2O7CEfBNFRqNNFnFgMx8NljgShh6OrKJYLtGMGVj5dts6H9wI0iUZFHWqfwNnx&#10;3ocx9Ckk5vKgZLOTSqWN29db5ciR4Zzs8FulzhH9WZgypK/oal7Mx/7/CpGn71zgMwgtAw68kjp1&#10;hGExiJWRtXemSXZgUo025lfmTGNkbuQwDPUwSnaRp4bmhMQ6GAccHyQaHbgflPQ43BX13w/MCUrU&#10;B4PirKazWXwNaTObvylw46499bWHGY5QFQ2UjOY2jC/oYJ3cd5hpHAcDtyhoKxPZUfmxqnP9OMBJ&#10;rvNjiy/kep+ifv0SNj8BAAD//wMAUEsDBBQABgAIAAAAIQCYraSC3AAAAAkBAAAPAAAAZHJzL2Rv&#10;d25yZXYueG1sTI/BTsMwEETvSPyDtUjcqOMU0irEqRASB8SlpHyAE28TQ7yOYrcNf89yguPOjGbf&#10;VLvFj+KMc3SBNKhVBgKpC9ZRr+Hj8HK3BRGTIWvGQKjhGyPs6uurypQ2XOgdz03qBZdQLI2GIaWp&#10;lDJ2A3oTV2FCYu8YZm8Sn3Mv7WwuXO5HmWdZIb1xxB8GM+HzgN1Xc/IaioK2fo+fx/2be23M2G1I&#10;uVbr25vl6RFEwiX9heEXn9GhZqY2nMhGMWrIVcFbEhsbBYID6/uchVbDw1qBrCv5f0H9AwAA//8D&#10;AFBLAQItABQABgAIAAAAIQC2gziS/gAAAOEBAAATAAAAAAAAAAAAAAAAAAAAAABbQ29udGVudF9U&#10;eXBlc10ueG1sUEsBAi0AFAAGAAgAAAAhADj9If/WAAAAlAEAAAsAAAAAAAAAAAAAAAAALwEAAF9y&#10;ZWxzLy5yZWxzUEsBAi0AFAAGAAgAAAAhAAZL9v0vAgAAWgQAAA4AAAAAAAAAAAAAAAAALgIAAGRy&#10;cy9lMm9Eb2MueG1sUEsBAi0AFAAGAAgAAAAhAJitpILcAAAACQEAAA8AAAAAAAAAAAAAAAAAiQQA&#10;AGRycy9kb3ducmV2LnhtbFBLBQYAAAAABAAEAPMAAACSBQAAAAA=&#10;" fillcolor="#ff9">
                <v:textbo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Maven Goal</w:t>
                      </w:r>
                    </w:p>
                    <w:p w:rsidR="005A6F8A" w:rsidRPr="00291695" w:rsidRDefault="005A6F8A" w:rsidP="005A6F8A">
                      <w:pPr>
                        <w:rPr>
                          <w:szCs w:val="16"/>
                        </w:rPr>
                      </w:pPr>
                    </w:p>
                  </w:txbxContent>
                </v:textbox>
              </v:shape>
            </w:pict>
          </mc:Fallback>
        </mc:AlternateContent>
      </w:r>
      <w:r>
        <w:rPr>
          <w:rFonts w:ascii="Verdana" w:hAnsi="Verdana"/>
          <w:noProof/>
          <w:sz w:val="20"/>
          <w:szCs w:val="20"/>
          <w:lang w:val="ca-ES" w:eastAsia="ca-ES"/>
        </w:rPr>
        <mc:AlternateContent>
          <mc:Choice Requires="wps">
            <w:drawing>
              <wp:anchor distT="0" distB="0" distL="114300" distR="114300" simplePos="0" relativeHeight="251764736" behindDoc="0" locked="0" layoutInCell="1" allowOverlap="1" wp14:anchorId="475AE80A" wp14:editId="0584AE37">
                <wp:simplePos x="0" y="0"/>
                <wp:positionH relativeFrom="column">
                  <wp:posOffset>342900</wp:posOffset>
                </wp:positionH>
                <wp:positionV relativeFrom="paragraph">
                  <wp:posOffset>108585</wp:posOffset>
                </wp:positionV>
                <wp:extent cx="533400" cy="228600"/>
                <wp:effectExtent l="9525" t="13335" r="9525" b="5715"/>
                <wp:wrapNone/>
                <wp:docPr id="33"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28600"/>
                        </a:xfrm>
                        <a:prstGeom prst="rect">
                          <a:avLst/>
                        </a:prstGeom>
                        <a:solidFill>
                          <a:srgbClr val="FFFF99"/>
                        </a:solidFill>
                        <a:ln w="9525">
                          <a:solidFill>
                            <a:srgbClr val="000000"/>
                          </a:solidFill>
                          <a:miter lim="800000"/>
                          <a:headEnd/>
                          <a:tailEnd/>
                        </a:ln>
                      </wps:spPr>
                      <wps:txb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plugin</w:t>
                            </w:r>
                          </w:p>
                          <w:p w:rsidR="005A6F8A" w:rsidRPr="00291695" w:rsidRDefault="005A6F8A" w:rsidP="005A6F8A">
                            <w:pP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66" type="#_x0000_t202" style="position:absolute;margin-left:27pt;margin-top:8.55pt;width:42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7tgLwIAAFoEAAAOAAAAZHJzL2Uyb0RvYy54bWysVNtu2zAMfR+wfxD0vthxkjYx4hRdugwD&#10;ugvQ7gNkWbaFyaImKbGzry8lp2l2exnmB4EUyUPykPL6ZugUOQjrJOiCTicpJUJzqKRuCvr1cfdm&#10;SYnzTFdMgRYFPQpHbzavX617k4sMWlCVsARBtMt7U9DWe5MnieOt6JibgBEajTXYjnlUbZNUlvWI&#10;3qkkS9OrpAdbGQtcOIe3d6ORbiJ+XQvuP9e1E56ogmJtPp42nmU4k82a5Y1lppX8VAb7hyo6JjUm&#10;PUPdMc/I3srfoDrJLTio/YRDl0BdSy5iD9jNNP2lm4eWGRF7QXKcOdPk/h8s/3T4YomsCjqbUaJZ&#10;hzN6FIMnb2Eg0+ssENQbl6Pfg0FPP6ABBx2bdeYe+DdHNGxbphtxay30rWAVFjgNkclF6IjjAkjZ&#10;f4QKE7G9hwg01LYL7CEfBNFxUMfzcEIxHC8Xs9k8RQtHU5Ytr1AOGVj+HGys8+8FdCQIBbU4+wjO&#10;DvfOj67PLiGXAyWrnVQqKrYpt8qSA8M92eG3Wp3Qf3JTmvQFXS2yxdj/XyHS+P0JopMeF17JrqDL&#10;sxPLA2vvdIVlstwzqUYZu1P6RGNgbuTQD+UQRzaPFASOS6iOSKyFccHxQaLQgv1BSY/LXVD3fc+s&#10;oER90Dic1XSOscRHZb64zlCxl5by0sI0R6iCekpGcevHF7Q3VjYtZhrXQcMtDrSWkeyXqk714wLH&#10;cZ0eW3ghl3r0evklbJ4AAAD//wMAUEsDBBQABgAIAAAAIQBFfEJP2gAAAAgBAAAPAAAAZHJzL2Rv&#10;d25yZXYueG1sTI/BTsMwEETvSPyDtUjcqBMKaRTiVAiJA+JSUj7AibeJwV5HsduGv2d7guPOG83O&#10;1NvFO3HCOdpACvJVBgKpD8bSoOBz/3pXgohJk9EuECr4wQjb5vqq1pUJZ/rAU5sGwSEUK61gTGmq&#10;pIz9iF7HVZiQmB3C7HXicx6kmfWZw72T91lWSK8t8YdRT/gyYv/dHr2CoqDS7/DrsHu3b612/YZy&#10;2yl1e7M8P4FIuKQ/M1zqc3VouFMXjmSicAoeH3hKYn2Tg7jwdclCx2Cdg2xq+X9A8wsAAP//AwBQ&#10;SwECLQAUAAYACAAAACEAtoM4kv4AAADhAQAAEwAAAAAAAAAAAAAAAAAAAAAAW0NvbnRlbnRfVHlw&#10;ZXNdLnhtbFBLAQItABQABgAIAAAAIQA4/SH/1gAAAJQBAAALAAAAAAAAAAAAAAAAAC8BAABfcmVs&#10;cy8ucmVsc1BLAQItABQABgAIAAAAIQB2u7tgLwIAAFoEAAAOAAAAAAAAAAAAAAAAAC4CAABkcnMv&#10;ZTJvRG9jLnhtbFBLAQItABQABgAIAAAAIQBFfEJP2gAAAAgBAAAPAAAAAAAAAAAAAAAAAIkEAABk&#10;cnMvZG93bnJldi54bWxQSwUGAAAAAAQABADzAAAAkAUAAAAA&#10;" fillcolor="#ff9">
                <v:textbox>
                  <w:txbxContent>
                    <w:p w:rsidR="005A6F8A" w:rsidRPr="004C618F" w:rsidRDefault="005A6F8A" w:rsidP="005A6F8A">
                      <w:pPr>
                        <w:rPr>
                          <w:rStyle w:val="CdigoHTML"/>
                          <w:rFonts w:ascii="Verdana" w:hAnsi="Verdana"/>
                          <w:i/>
                          <w:sz w:val="14"/>
                          <w:szCs w:val="14"/>
                        </w:rPr>
                      </w:pPr>
                      <w:r>
                        <w:rPr>
                          <w:rStyle w:val="CdigoHTML"/>
                          <w:rFonts w:ascii="Verdana" w:hAnsi="Verdana"/>
                          <w:i/>
                          <w:sz w:val="14"/>
                          <w:szCs w:val="14"/>
                        </w:rPr>
                        <w:t>plugin</w:t>
                      </w:r>
                    </w:p>
                    <w:p w:rsidR="005A6F8A" w:rsidRPr="00291695" w:rsidRDefault="005A6F8A" w:rsidP="005A6F8A">
                      <w:pPr>
                        <w:rPr>
                          <w:szCs w:val="16"/>
                        </w:rPr>
                      </w:pPr>
                    </w:p>
                  </w:txbxContent>
                </v:textbox>
              </v:shape>
            </w:pict>
          </mc:Fallback>
        </mc:AlternateConten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66784" behindDoc="0" locked="0" layoutInCell="1" allowOverlap="1" wp14:anchorId="03532D70" wp14:editId="2902D637">
                <wp:simplePos x="0" y="0"/>
                <wp:positionH relativeFrom="column">
                  <wp:posOffset>571500</wp:posOffset>
                </wp:positionH>
                <wp:positionV relativeFrom="paragraph">
                  <wp:posOffset>28575</wp:posOffset>
                </wp:positionV>
                <wp:extent cx="114300" cy="228600"/>
                <wp:effectExtent l="57150" t="9525" r="9525" b="38100"/>
                <wp:wrapNone/>
                <wp:docPr id="32"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4"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5pt" to="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qyNAIAAFsEAAAOAAAAZHJzL2Uyb0RvYy54bWysVMuu2jAQ3VfqP1jeQx4ELkSEq4pAu6At&#10;0r39AGM7xKpjW7YhoKr/3rF5tLSbqioLM/bMnDnzyvz51El05NYJrSqcDVOMuKKaCbWv8JfX9WCK&#10;kfNEMSK14hU+c4efF2/fzHtT8ly3WjJuEYAoV/amwq33pkwSR1veETfUhitQNtp2xMPV7hNmSQ/o&#10;nUzyNJ0kvbbMWE25c/BaX5R4EfGbhlP/uWkc90hWGLj5eNp47sKZLOak3FtiWkGvNMg/sOiIUBD0&#10;DlUTT9DBij+gOkGtdrrxQ6q7RDeNoDzmANlk6W/ZvLTE8JgLFMeZe5nc/4Oln45biwSr8CjHSJEO&#10;erQRiqPsqQjF6Y0rwWaptjakR0/qxWw0/eqQ0suWqD2PJF/PBhyz4JE8uISLMxBi13/UDGzIwetY&#10;qVNjO9RIYT4ExwAO1UCn2JrzvTX85BGFxywrRik0kIIqz6cTkEMsUgaY4Gys8++57lAQKiwhhwhK&#10;jhvnL6Y3k2Cu9FpICe+klAr1FZ6N83F0cFoKFpRB5+x+t5QWHUmYn/i7xn0ws/qgWARrOWGrq+yJ&#10;kCAjH4vjrYBySY5DtI4zjCSHlQnShZ5UISIkDISv0mWEvs3S2Wq6mhaDIp+sBkVa14N362UxmKyz&#10;p3E9qpfLOvseyGdF2QrGuAr8b+OcFX83LtfFugzifaDvhUoe0WPxgeztP5KOvQ/tvgzOTrPz1obs&#10;whjABEfj67aFFfn1Hq1+fhMWPwAAAP//AwBQSwMEFAAGAAgAAAAhAG2MXXHbAAAABwEAAA8AAABk&#10;cnMvZG93bnJldi54bWxMj0FLw0AQhe+C/2EZwZvdrTRSYzZFRMGTaCuCt212TGKzszE7baK/3ulJ&#10;j483fO+bYjWFTh1wSG0kC/OZAYVURd9SbeF183CxBJXYkXddJLTwjQlW5elJ4XIfR3rBw5prJRBK&#10;ubPQMPe51qlqMLg0iz2SdB9xCI4lDrX2gxsFHjp9acyVDq4lWWhcj3cNVrv1Pli43oxZfB52b4t5&#10;+/X+c//J/eMTW3t+Nt3egGKc+O8YjvqiDqU4beOefFKdMIy8whYWGahjbZaSt5JNBros9H//8hcA&#10;AP//AwBQSwECLQAUAAYACAAAACEAtoM4kv4AAADhAQAAEwAAAAAAAAAAAAAAAAAAAAAAW0NvbnRl&#10;bnRfVHlwZXNdLnhtbFBLAQItABQABgAIAAAAIQA4/SH/1gAAAJQBAAALAAAAAAAAAAAAAAAAAC8B&#10;AABfcmVscy8ucmVsc1BLAQItABQABgAIAAAAIQBgdpqyNAIAAFsEAAAOAAAAAAAAAAAAAAAAAC4C&#10;AABkcnMvZTJvRG9jLnhtbFBLAQItABQABgAIAAAAIQBtjF1x2wAAAAcBAAAPAAAAAAAAAAAAAAAA&#10;AI4EAABkcnMvZG93bnJldi54bWxQSwUGAAAAAAQABADzAAAAlgUAAAAA&#10;">
                <v:stroke endarrow="block"/>
              </v:line>
            </w:pict>
          </mc:Fallback>
        </mc:AlternateContent>
      </w:r>
      <w:r>
        <w:rPr>
          <w:rFonts w:ascii="Verdana" w:hAnsi="Verdana"/>
          <w:noProof/>
          <w:sz w:val="20"/>
          <w:szCs w:val="20"/>
          <w:lang w:val="ca-ES" w:eastAsia="ca-ES"/>
        </w:rPr>
        <mc:AlternateContent>
          <mc:Choice Requires="wps">
            <w:drawing>
              <wp:anchor distT="0" distB="0" distL="114300" distR="114300" simplePos="0" relativeHeight="251762688" behindDoc="0" locked="0" layoutInCell="1" allowOverlap="1" wp14:anchorId="6CE0BC1E" wp14:editId="049DCE54">
                <wp:simplePos x="0" y="0"/>
                <wp:positionH relativeFrom="column">
                  <wp:posOffset>1371600</wp:posOffset>
                </wp:positionH>
                <wp:positionV relativeFrom="paragraph">
                  <wp:posOffset>34290</wp:posOffset>
                </wp:positionV>
                <wp:extent cx="228600" cy="114300"/>
                <wp:effectExtent l="38100" t="5715" r="9525" b="60960"/>
                <wp:wrapNone/>
                <wp:docPr id="3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pt" to="12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JMNAIAAFsEAAAOAAAAZHJzL2Uyb0RvYy54bWysVMuu2jAQ3VfqP1jeQx4ELkSEq4pAu6At&#10;0r39AGM7xKpjW7YhoKr/3rF5tLSbqmoWzjgenzlzZibz51Mn0ZFbJ7SqcDZMMeKKaibUvsJfXteD&#10;KUbOE8WI1IpX+Mwdfl68fTPvTclz3WrJuEUAolzZmwq33psySRxteUfcUBuu4LDRtiMetnafMEt6&#10;QO9kkqfpJOm1ZcZqyp2Dr/XlEC8iftNw6j83jeMeyQoDNx9XG9ddWJPFnJR7S0wr6JUG+QcWHREK&#10;gt6hauIJOljxB1QnqNVON35IdZfophGUxxwgmyz9LZuXlhgecwFxnLnL5P4fLP103FokWIVHGUaK&#10;dFCjjVAcZU9RnN64EnyWamtDevSkXsxG068OKb1sidrzSPL1bOBiFuRMHq6EjTMQYtd/1Ax8yMHr&#10;qNSpsR1qpDAfwsUADmqgUyzN+V4afvKIwsc8n05SKCCFoywrRmCHWKQMMOGysc6/57pDwaiwhBwi&#10;KDlunL+43lyCu9JrIWWsvlSor/BsnI/jBaelYOEwuDm73y2lRUcS+ic+17gPblYfFItgLSdsdbU9&#10;ERJs5KM43gqQS3IconWcYSQ5jEywLvSkChEhYSB8tS4t9G2WzlbT1bQYFPlkNSjSuh68Wy+LwWSd&#10;PY3rUb1c1tn3QD4rylYwxlXgf2vnrPi7drkO1qUR7w19Fyp5RI/iA9nbO5KOtQ/lDvPnyp1m560N&#10;2YUddHB0vk5bGJFf99Hr5z9h8QMAAP//AwBQSwMEFAAGAAgAAAAhAJjHBqjfAAAACAEAAA8AAABk&#10;cnMvZG93bnJldi54bWxMj8FOwzAQRO9I/IO1SNyok5BUEOJUCIHECdEWIXFzY5OExutgb5vA17Oc&#10;4LajGc2+qVazG8TRhth7VJAuEhAWG296bBW8bB8urkBE0mj04NEq+LIRVvXpSaVL4ydc2+OGWsEl&#10;GEutoCMaSylj01mn48KPFtl798FpYhlaaYKeuNwNMkuSpXS6R/7Q6dHedbbZbw5OwfV2Kvxz2L/m&#10;af/59n3/QePjEyl1fjbf3oAgO9NfGH7xGR1qZtr5A5ooBgVZuuQtpKDIQbCfFRnrHR+XOci6kv8H&#10;1D8AAAD//wMAUEsBAi0AFAAGAAgAAAAhALaDOJL+AAAA4QEAABMAAAAAAAAAAAAAAAAAAAAAAFtD&#10;b250ZW50X1R5cGVzXS54bWxQSwECLQAUAAYACAAAACEAOP0h/9YAAACUAQAACwAAAAAAAAAAAAAA&#10;AAAvAQAAX3JlbHMvLnJlbHNQSwECLQAUAAYACAAAACEAjBRCTDQCAABbBAAADgAAAAAAAAAAAAAA&#10;AAAuAgAAZHJzL2Uyb0RvYy54bWxQSwECLQAUAAYACAAAACEAmMcGqN8AAAAIAQAADwAAAAAAAAAA&#10;AAAAAACOBAAAZHJzL2Rvd25yZXYueG1sUEsFBgAAAAAEAAQA8wAAAJoFAAAAAA==&#10;">
                <v:stroke endarrow="block"/>
              </v:line>
            </w:pict>
          </mc:Fallback>
        </mc:AlternateContent>
      </w:r>
    </w:p>
    <w:p w:rsidR="005A6F8A" w:rsidRDefault="005A6F8A" w:rsidP="005A6F8A">
      <w:pPr>
        <w:rPr>
          <w:rFonts w:ascii="Courier New" w:hAnsi="Courier New" w:cs="Courier New"/>
          <w:sz w:val="20"/>
          <w:szCs w:val="20"/>
          <w:lang w:val="en-GB"/>
        </w:rPr>
      </w:pPr>
      <w:r>
        <w:rPr>
          <w:rFonts w:ascii="Verdana" w:hAnsi="Verdana"/>
          <w:noProof/>
          <w:sz w:val="20"/>
          <w:szCs w:val="20"/>
          <w:lang w:val="ca-ES" w:eastAsia="ca-ES"/>
        </w:rPr>
        <mc:AlternateContent>
          <mc:Choice Requires="wps">
            <w:drawing>
              <wp:anchor distT="0" distB="0" distL="114300" distR="114300" simplePos="0" relativeHeight="251765760" behindDoc="0" locked="0" layoutInCell="1" allowOverlap="1" wp14:anchorId="04EABF55" wp14:editId="3CBACF9C">
                <wp:simplePos x="0" y="0"/>
                <wp:positionH relativeFrom="column">
                  <wp:posOffset>571500</wp:posOffset>
                </wp:positionH>
                <wp:positionV relativeFrom="paragraph">
                  <wp:posOffset>-120015</wp:posOffset>
                </wp:positionV>
                <wp:extent cx="114300" cy="571500"/>
                <wp:effectExtent l="9525" t="13335" r="9525" b="5715"/>
                <wp:wrapNone/>
                <wp:docPr id="3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3" o:spid="_x0000_s1026" type="#_x0000_t87" style="position:absolute;margin-left:45pt;margin-top:-9.45pt;width:9pt;height:45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rSsjAIAAD0FAAAOAAAAZHJzL2Uyb0RvYy54bWysVNuO0zAQfUfiHyy/dxO3SS/RpqulaRHS&#10;AistfIBrO03AsYPtNl0Q/87YSUvLviBEHhzbMzozZ+aMb++OjUQHYWytVY7JTYyRUEzzWu1y/PnT&#10;ZjTHyDqqOJVaiRw/C4vvlq9f3XZtJsa60pILgwBE2axrc1w512ZRZFklGmpvdCsUGEttGurgaHYR&#10;N7QD9EZG4zieRp02vDWaCWvhtuiNeBnwy1Iw97EsrXBI5hhyc2E1Yd36NVre0mxnaFvVbEiD/kMW&#10;Da0VBD1DFdRRtDf1C6imZkZbXbobpptIl2XNROAAbEj8B5unirYicIHi2PZcJvv/YNmHw6NBNc/x&#10;BMqjaAM9ut87HUIjMpv4CnWtzcDxqX00nqNtHzT7asEQXVn8wYIP2nbvNQcgCkChKsfSNMhoqH6a&#10;xP4Lt8AeHUMrns+tEEeHGFwSkkzADTEwpTOSwt7Ho5mH8km0xrq3QjfIb3IsReneGMp8uWhGDw/W&#10;hXbwgRPlXwhGZSOhuwcqUUKm09nQ/Quf8aUPBD2HHRAhgVNgD6/0ppYyaEgq1OV4kY7TkIHVsube&#10;6N2s2W1X0iAIDETDN7C5cjN6r3gAqwTl62HvaC37PQSXyuNBkQZ+vlxBZj8W8WI9X8+TUTKerkdJ&#10;XBSj+80qGU03ZJYWk2K1KshPnxpJsqrmXCif3UnyJPk7SQ3D14v1LPorFldkN+F7STa6TiN0Fric&#10;/oFdEJfXUy/ArebPoK2gIhAGvDnQ9kqb7xh1ML85tt/21AiM5DsFA7IgSeIHPhySdDaGg7m0bC8t&#10;VDGAyrHDqN+uXP9I7FtT7yqIREJblfbDUdbuJP4+q2ESYEYDg+E98Y/A5Tl4/X71lr8AAAD//wMA&#10;UEsDBBQABgAIAAAAIQBo1Acf3QAAAAgBAAAPAAAAZHJzL2Rvd25yZXYueG1sTI/BTsMwEETvSPyD&#10;tUjcqJPS0irEqQoSvYHU0kO5ufESR8TrELtJ+Hs2JzjuzGj2Tb4ZXSN67ELtSUE6S0Agld7UVCk4&#10;vr/crUGEqMnoxhMq+MEAm+L6KteZ8QPtsT/ESnAJhUwrsDG2mZShtOh0mPkWib1P3zkd+ewqaTo9&#10;cLlr5DxJHqTTNfEHq1t8tlh+HS5OwfDm9nWKH9v57vV0ot33k133Vqnbm3H7CCLiGP/CMOEzOhTM&#10;dPYXMkE0CpYLnhJZX6UgJn8xCWcF98sUZJHL/wOKXwAAAP//AwBQSwECLQAUAAYACAAAACEAtoM4&#10;kv4AAADhAQAAEwAAAAAAAAAAAAAAAAAAAAAAW0NvbnRlbnRfVHlwZXNdLnhtbFBLAQItABQABgAI&#10;AAAAIQA4/SH/1gAAAJQBAAALAAAAAAAAAAAAAAAAAC8BAABfcmVscy8ucmVsc1BLAQItABQABgAI&#10;AAAAIQDL6rSsjAIAAD0FAAAOAAAAAAAAAAAAAAAAAC4CAABkcnMvZTJvRG9jLnhtbFBLAQItABQA&#10;BgAIAAAAIQBo1Acf3QAAAAgBAAAPAAAAAAAAAAAAAAAAAOYEAABkcnMvZG93bnJldi54bWxQSwUG&#10;AAAAAAQABADzAAAA8AUAAAAA&#10;"/>
            </w:pict>
          </mc:Fallback>
        </mc:AlternateContent>
      </w:r>
      <w:r>
        <w:rPr>
          <w:rFonts w:ascii="Verdana" w:hAnsi="Verdana"/>
          <w:noProof/>
          <w:sz w:val="20"/>
          <w:szCs w:val="20"/>
          <w:lang w:val="ca-ES" w:eastAsia="ca-ES"/>
        </w:rPr>
        <mc:AlternateContent>
          <mc:Choice Requires="wps">
            <w:drawing>
              <wp:anchor distT="0" distB="0" distL="114300" distR="114300" simplePos="0" relativeHeight="251763712" behindDoc="0" locked="0" layoutInCell="1" allowOverlap="1" wp14:anchorId="65BB6232" wp14:editId="60B2FFCA">
                <wp:simplePos x="0" y="0"/>
                <wp:positionH relativeFrom="column">
                  <wp:posOffset>1257300</wp:posOffset>
                </wp:positionH>
                <wp:positionV relativeFrom="paragraph">
                  <wp:posOffset>-120015</wp:posOffset>
                </wp:positionV>
                <wp:extent cx="114300" cy="571500"/>
                <wp:effectExtent l="9525" t="13335" r="9525" b="5715"/>
                <wp:wrapNone/>
                <wp:docPr id="2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26" type="#_x0000_t87" style="position:absolute;margin-left:99pt;margin-top:-9.45pt;width:9pt;height:4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ZLjAIAAD0FAAAOAAAAZHJzL2Uyb0RvYy54bWysVFFv0zAQfkfiP1h+7xJnSbtGS6fRtAhp&#10;wKTBD3Btpwk4drDdpgPx3zk7aWnZC0LkwbF9p+/uu/vOt3eHVqK9MLbRqsDkKsZIKKZ5o7YF/vxp&#10;PbnByDqqOJVaiQI/C4vvFq9f3fZdLhJda8mFQQCibN53Ba6d6/IosqwWLbVXuhMKjJU2LXVwNNuI&#10;G9oDeiujJI6nUa8N74xmwlq4LQcjXgT8qhLMfawqKxySBYbcXFhNWDd+jRa3NN8a2tUNG9Og/5BF&#10;SxsFQU9QJXUU7UzzAqptmNFWV+6K6TbSVdUwETgAGxL/weappp0IXKA4tjuVyf4/WPZh/2hQwwuc&#10;zDFStIUe3e+cDqERmRFfob6zOTg+dY/Gc7Tdg2ZfLRiiC4s/WPBBm/695gBEAShU5VCZFhkN1c/S&#10;2H/hFtijQ2jF86kV4uAQg0tC0mtwQwxM2YxksPfxaO6hfBKdse6t0C3ymwJLUbk3hjJfLprT/YN1&#10;oR185ET5F4JR1Uro7p5KlJLpdDZ2/8wnOfeBoKewIyIkcAzs4ZVeN1IGDUmF+gLPsyQLGVgtG+6N&#10;3s2a7WYpDYLAQDR8I5sLN6N3igewWlC+GveONnLYQ3CpPB4UaeTnyxVk9mMez1c3q5t0kibT1SSN&#10;y3Jyv16mk+mazLLyulwuS/LTp0bSvG44F8pnd5Q8Sf9OUuPwDWI9if6CxQXZdfheko0u0widBS7H&#10;f2AXxOX1NAhwo/kzaCuoCIQBbw60vdbmO0Y9zG+B7bcdNQIj+U7BgMxJmvqBD4c0myVwMOeWzbmF&#10;KgZQBXYYDdulGx6JXWeabQ2RSGir0n44qsYdxT9kNU4CzGhgML4n/hE4Pwev36/e4hcAAAD//wMA&#10;UEsDBBQABgAIAAAAIQCTNUPe3gAAAAkBAAAPAAAAZHJzL2Rvd25yZXYueG1sTI9BT8MwDIXvSPyH&#10;yEjcWNqijalrOg0kdgNpg8O4ZY3XVDROabK2/Hu8E7v52U/P3yvWk2vFgH1oPClIZwkIpMqbhmoF&#10;nx+vD0sQIWoyuvWECn4xwLq8vSl0bvxIOxz2sRYcQiHXCmyMXS5lqCw6HWa+Q+LbyfdOR5Z9LU2v&#10;Rw53rcySZCGdbog/WN3hi8Xqe392CsZ3t2tS/Npk27fDgbY/z3Y5WKXu76bNCkTEKf6b4YLP6FAy&#10;09GfyQTRsl5k3CXy8JSCYEM2vyyOCh7nKciykNcNyj8AAAD//wMAUEsBAi0AFAAGAAgAAAAhALaD&#10;OJL+AAAA4QEAABMAAAAAAAAAAAAAAAAAAAAAAFtDb250ZW50X1R5cGVzXS54bWxQSwECLQAUAAYA&#10;CAAAACEAOP0h/9YAAACUAQAACwAAAAAAAAAAAAAAAAAvAQAAX3JlbHMvLnJlbHNQSwECLQAUAAYA&#10;CAAAACEACChmS4wCAAA9BQAADgAAAAAAAAAAAAAAAAAuAgAAZHJzL2Uyb0RvYy54bWxQSwECLQAU&#10;AAYACAAAACEAkzVD3t4AAAAJAQAADwAAAAAAAAAAAAAAAADmBAAAZHJzL2Rvd25yZXYueG1sUEsF&#10;BgAAAAAEAAQA8wAAAPEFAAAAAA==&#10;"/>
            </w:pict>
          </mc:Fallback>
        </mc:AlternateContent>
      </w:r>
    </w:p>
    <w:p w:rsidR="005A6F8A" w:rsidRDefault="005A6F8A" w:rsidP="005A6F8A">
      <w:pPr>
        <w:rPr>
          <w:rFonts w:ascii="Courier New" w:hAnsi="Courier New" w:cs="Courier New"/>
          <w:sz w:val="20"/>
          <w:szCs w:val="20"/>
          <w:lang w:val="en-GB"/>
        </w:rPr>
      </w:pPr>
    </w:p>
    <w:p w:rsidR="005A6F8A" w:rsidRPr="00547D22" w:rsidRDefault="005A6F8A" w:rsidP="005A6F8A">
      <w:pPr>
        <w:rPr>
          <w:rFonts w:ascii="Courier New" w:hAnsi="Courier New" w:cs="Courier New"/>
          <w:i/>
          <w:sz w:val="20"/>
          <w:szCs w:val="20"/>
          <w:lang w:val="en-GB"/>
        </w:rPr>
      </w:pPr>
      <w:r w:rsidRPr="00547D22">
        <w:rPr>
          <w:rFonts w:ascii="Courier New" w:hAnsi="Courier New" w:cs="Courier New"/>
          <w:i/>
          <w:sz w:val="20"/>
          <w:szCs w:val="20"/>
          <w:lang w:val="en-GB"/>
        </w:rPr>
        <w:t>mvn archetype:generate -DgroupId=com.mycompany.app -DartifactId=my-app -DarchetypeArtifactId=</w:t>
      </w:r>
      <w:r w:rsidRPr="00547D22">
        <w:rPr>
          <w:rFonts w:ascii="Courier New" w:hAnsi="Courier New" w:cs="Courier New"/>
          <w:i/>
          <w:color w:val="FF6600"/>
          <w:sz w:val="20"/>
          <w:szCs w:val="20"/>
          <w:lang w:val="en-GB"/>
        </w:rPr>
        <w:t>maven-archetype-quickstart</w:t>
      </w:r>
      <w:r w:rsidRPr="00547D22">
        <w:rPr>
          <w:rFonts w:ascii="Courier New" w:hAnsi="Courier New" w:cs="Courier New"/>
          <w:i/>
          <w:sz w:val="20"/>
          <w:szCs w:val="20"/>
          <w:lang w:val="en-GB"/>
        </w:rPr>
        <w:t xml:space="preserve"> -DinteractiveMode=false</w:t>
      </w:r>
    </w:p>
    <w:p w:rsidR="005A6F8A" w:rsidRDefault="005A6F8A" w:rsidP="005A6F8A">
      <w:pPr>
        <w:rPr>
          <w:rFonts w:ascii="Courier New" w:hAnsi="Courier New" w:cs="Courier New"/>
          <w:sz w:val="20"/>
          <w:szCs w:val="20"/>
          <w:lang w:val="en-GB"/>
        </w:rPr>
      </w:pPr>
      <w:r>
        <w:rPr>
          <w:rFonts w:ascii="Courier New" w:hAnsi="Courier New" w:cs="Courier New"/>
          <w:noProof/>
          <w:sz w:val="20"/>
          <w:szCs w:val="20"/>
          <w:lang w:val="ca-ES" w:eastAsia="ca-ES"/>
        </w:rPr>
        <mc:AlternateContent>
          <mc:Choice Requires="wps">
            <w:drawing>
              <wp:anchor distT="0" distB="0" distL="114300" distR="114300" simplePos="0" relativeHeight="251767808" behindDoc="0" locked="0" layoutInCell="1" allowOverlap="1" wp14:anchorId="2E051469" wp14:editId="13ECD2B8">
                <wp:simplePos x="0" y="0"/>
                <wp:positionH relativeFrom="column">
                  <wp:posOffset>914400</wp:posOffset>
                </wp:positionH>
                <wp:positionV relativeFrom="paragraph">
                  <wp:posOffset>36830</wp:posOffset>
                </wp:positionV>
                <wp:extent cx="1485900" cy="1828800"/>
                <wp:effectExtent l="66675" t="8255" r="9525" b="58420"/>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182880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9pt" to="189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ghPwIAAHIEAAAOAAAAZHJzL2Uyb0RvYy54bWysVE2P0zAQvSPxHyzfu0lKuqTRpivUtHBY&#10;YKVdfoBrO42FY1u2t2mF+O/MON3CwgUhenDHnjfP8/Gcm9vjoMlB+qCsaWhxlVMiDbdCmX1Dvzxu&#10;ZxUlITIjmLZGNvQkA71dvX51M7pazm1vtZCeAIkJ9ega2sfo6iwLvJcDC1fWSQPOzvqBRdj6fSY8&#10;G4F90Nk8z6+z0XrhvOUyBDhtJyddJf6ukzx+7rogI9ENhdxiWn1ad7hmqxtW7z1zveLnNNg/ZDEw&#10;ZeDSC1XLIiNPXv1BNSjubbBdvOJ2yGzXKS5TDVBNkf9WzUPPnEy1QHOCu7Qp/D9a/ulw74kSDZ3D&#10;pAwbYEZ3ykhSvF1gc0YXasCszb3H8vjRPLg7y78GYuy6Z2YvU5KPJweBBUZkL0JwExxcsRs/WgEY&#10;9hRt6tSx8wPptHIfMBDJoRvkmEZzuoxGHiPhcFiU1WKZwwQ5+IpqXlWwwdtYjUQY7nyI76UdCBoN&#10;1VBFomWHuxAn6DME4cZuldZwzmptyNjQ5WK+SAHBaiXQib7g97u19uTAUEHpd773BQyZWxb6CSfA&#10;QhSrvX0yIlm9ZGJztiNTGmwSU9uY93akmMIgBSVawktCa8pZG+SBPkAVZ2tS1rdlvtxUm6qclfPr&#10;zazM23b2brsuZ9dbGF77pl2v2+I7VlSUda+EkAaLelZ5Uf6dis7vbdLnReeX7mUv2dNEINnn/5R0&#10;kgSqYNLTzorTvcfqUB0g7AQ+P0J8Ob/uE+rnp2L1AwAA//8DAFBLAwQUAAYACAAAACEAeYlrMd0A&#10;AAAJAQAADwAAAGRycy9kb3ducmV2LnhtbEyP0U6DQBBF3038h82Y+GaXQkGkLI0xMUbjS7EfMGW3&#10;QGRnCbu0+PeOT/bx5k7unFPuFjuIs5l870jBehWBMNQ43VOr4PD1+pCD8AFJ4+DIKPgxHnbV7U2J&#10;hXYX2ptzHVrBI+QLVNCFMBZS+qYzFv3KjYa4O7nJYuA4tVJPeOFxO8g4ijJpsSf+0OFoXjrTfNez&#10;VbA/tG9TvY5ckr3jHGeUfiSfqVL3d8vzFkQwS/g/hj98RoeKmY5uJu3FwHmzYZegIGUD7pPHnPNR&#10;QfyU5CCrUl4bVL8AAAD//wMAUEsBAi0AFAAGAAgAAAAhALaDOJL+AAAA4QEAABMAAAAAAAAAAAAA&#10;AAAAAAAAAFtDb250ZW50X1R5cGVzXS54bWxQSwECLQAUAAYACAAAACEAOP0h/9YAAACUAQAACwAA&#10;AAAAAAAAAAAAAAAvAQAAX3JlbHMvLnJlbHNQSwECLQAUAAYACAAAACEA5km4IT8CAAByBAAADgAA&#10;AAAAAAAAAAAAAAAuAgAAZHJzL2Uyb0RvYy54bWxQSwECLQAUAAYACAAAACEAeYlrMd0AAAAJAQAA&#10;DwAAAAAAAAAAAAAAAACZBAAAZHJzL2Rvd25yZXYueG1sUEsFBgAAAAAEAAQA8wAAAKMFAAAAAA==&#10;">
                <v:stroke dashstyle="dash" endarrow="open"/>
              </v:line>
            </w:pict>
          </mc:Fallback>
        </mc:AlternateContent>
      </w:r>
    </w:p>
    <w:p w:rsidR="005A6F8A" w:rsidRDefault="005A6F8A" w:rsidP="005A6F8A">
      <w:pPr>
        <w:rPr>
          <w:rFonts w:ascii="Courier New" w:hAnsi="Courier New" w:cs="Courier New"/>
          <w:sz w:val="20"/>
          <w:szCs w:val="20"/>
          <w:lang w:val="en-GB"/>
        </w:rPr>
      </w:pPr>
    </w:p>
    <w:p w:rsidR="005A6F8A" w:rsidRDefault="005A6F8A" w:rsidP="005A6F8A">
      <w:pPr>
        <w:rPr>
          <w:rFonts w:ascii="Verdana" w:hAnsi="Verdana"/>
          <w:sz w:val="20"/>
          <w:szCs w:val="20"/>
        </w:rPr>
      </w:pPr>
      <w:r w:rsidRPr="00766FBD">
        <w:rPr>
          <w:rFonts w:ascii="Verdana" w:hAnsi="Verdana"/>
          <w:sz w:val="20"/>
          <w:szCs w:val="20"/>
        </w:rPr>
        <w:t>crea un projecte Maven2 basat en un archetype</w:t>
      </w:r>
    </w:p>
    <w:p w:rsidR="005A6F8A" w:rsidRDefault="005A6F8A" w:rsidP="005A6F8A">
      <w:pPr>
        <w:rPr>
          <w:rFonts w:ascii="Verdana" w:hAnsi="Verdana"/>
          <w:sz w:val="20"/>
          <w:szCs w:val="20"/>
        </w:rPr>
      </w:pPr>
    </w:p>
    <w:p w:rsidR="005A6F8A" w:rsidRDefault="005A6F8A" w:rsidP="005A6F8A">
      <w:pPr>
        <w:rPr>
          <w:rFonts w:ascii="Verdana" w:hAnsi="Verdana"/>
          <w:sz w:val="20"/>
          <w:szCs w:val="20"/>
        </w:rPr>
      </w:pPr>
    </w:p>
    <w:tbl>
      <w:tblPr>
        <w:tblW w:w="5334" w:type="pct"/>
        <w:tblCellSpacing w:w="15" w:type="dxa"/>
        <w:tblInd w:w="-650" w:type="dxa"/>
        <w:tblCellMar>
          <w:left w:w="0" w:type="dxa"/>
          <w:right w:w="0" w:type="dxa"/>
        </w:tblCellMar>
        <w:tblLook w:val="0000" w:firstRow="0" w:lastRow="0" w:firstColumn="0" w:lastColumn="0" w:noHBand="0" w:noVBand="0"/>
      </w:tblPr>
      <w:tblGrid>
        <w:gridCol w:w="2644"/>
        <w:gridCol w:w="6577"/>
      </w:tblGrid>
      <w:tr w:rsidR="005A6F8A" w:rsidTr="00A07755">
        <w:trPr>
          <w:tblCellSpacing w:w="15" w:type="dxa"/>
        </w:trPr>
        <w:tc>
          <w:tcPr>
            <w:tcW w:w="1410" w:type="pct"/>
            <w:shd w:val="clear" w:color="auto" w:fill="BBBBBB"/>
            <w:tcMar>
              <w:top w:w="20" w:type="dxa"/>
              <w:left w:w="40" w:type="dxa"/>
              <w:bottom w:w="20" w:type="dxa"/>
              <w:right w:w="40" w:type="dxa"/>
            </w:tcMar>
          </w:tcPr>
          <w:p w:rsidR="005A6F8A" w:rsidRPr="000A42EB" w:rsidRDefault="005A6F8A" w:rsidP="00A07755">
            <w:pPr>
              <w:rPr>
                <w:rFonts w:ascii="Verdana" w:hAnsi="Verdana"/>
                <w:b/>
                <w:bCs/>
                <w:color w:val="FFFFFF"/>
                <w:sz w:val="16"/>
                <w:szCs w:val="16"/>
              </w:rPr>
            </w:pPr>
            <w:r w:rsidRPr="000A42EB">
              <w:rPr>
                <w:rFonts w:ascii="Verdana" w:hAnsi="Verdana"/>
                <w:b/>
                <w:bCs/>
                <w:color w:val="FFFFFF"/>
                <w:sz w:val="16"/>
                <w:szCs w:val="16"/>
              </w:rPr>
              <w:t>Archetype ArtifactIds</w:t>
            </w:r>
          </w:p>
        </w:tc>
        <w:tc>
          <w:tcPr>
            <w:tcW w:w="3545" w:type="pct"/>
            <w:shd w:val="clear" w:color="auto" w:fill="BBBBBB"/>
            <w:tcMar>
              <w:top w:w="20" w:type="dxa"/>
              <w:left w:w="40" w:type="dxa"/>
              <w:bottom w:w="20" w:type="dxa"/>
              <w:right w:w="40" w:type="dxa"/>
            </w:tcMar>
          </w:tcPr>
          <w:p w:rsidR="005A6F8A" w:rsidRPr="000A42EB" w:rsidRDefault="005A6F8A" w:rsidP="00A07755">
            <w:pPr>
              <w:rPr>
                <w:rFonts w:ascii="Verdana" w:hAnsi="Verdana"/>
                <w:b/>
                <w:bCs/>
                <w:color w:val="FFFFFF"/>
                <w:sz w:val="16"/>
                <w:szCs w:val="16"/>
              </w:rPr>
            </w:pPr>
            <w:r w:rsidRPr="000A42EB">
              <w:rPr>
                <w:rFonts w:ascii="Verdana" w:hAnsi="Verdana"/>
                <w:b/>
                <w:bCs/>
                <w:color w:val="FFFFFF"/>
                <w:sz w:val="16"/>
                <w:szCs w:val="16"/>
              </w:rPr>
              <w:t>Description</w:t>
            </w:r>
          </w:p>
        </w:tc>
      </w:tr>
      <w:tr w:rsidR="005A6F8A" w:rsidRPr="000A42EB"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maven-archetype-archetype</w:t>
            </w:r>
          </w:p>
        </w:tc>
        <w:tc>
          <w:tcPr>
            <w:tcW w:w="3545"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archetype.</w:t>
            </w:r>
          </w:p>
        </w:tc>
      </w:tr>
      <w:tr w:rsidR="005A6F8A" w:rsidRPr="000A42EB" w:rsidTr="00A07755">
        <w:trPr>
          <w:tblCellSpacing w:w="15" w:type="dxa"/>
        </w:trPr>
        <w:tc>
          <w:tcPr>
            <w:tcW w:w="1410"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maven-archetype-j2ee-simple</w:t>
            </w:r>
          </w:p>
        </w:tc>
        <w:tc>
          <w:tcPr>
            <w:tcW w:w="3545"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 xml:space="preserve">An archetype which contains a simplifed sample </w:t>
            </w:r>
            <w:r w:rsidRPr="00D45A85">
              <w:rPr>
                <w:rFonts w:ascii="Verdana" w:hAnsi="Verdana"/>
                <w:color w:val="008080"/>
                <w:sz w:val="16"/>
                <w:szCs w:val="16"/>
                <w:lang w:val="en-GB"/>
              </w:rPr>
              <w:t>J2EE application.</w:t>
            </w:r>
          </w:p>
        </w:tc>
      </w:tr>
      <w:tr w:rsidR="005A6F8A" w:rsidRPr="000A42EB"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maven-archetype-mojo</w:t>
            </w:r>
          </w:p>
        </w:tc>
        <w:tc>
          <w:tcPr>
            <w:tcW w:w="3545"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a sample Maven plugin.</w:t>
            </w:r>
          </w:p>
        </w:tc>
      </w:tr>
      <w:tr w:rsidR="005A6F8A" w:rsidRPr="000A42EB" w:rsidTr="00A07755">
        <w:trPr>
          <w:tblCellSpacing w:w="15" w:type="dxa"/>
        </w:trPr>
        <w:tc>
          <w:tcPr>
            <w:tcW w:w="1410"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maven-archetype-plugin</w:t>
            </w:r>
          </w:p>
        </w:tc>
        <w:tc>
          <w:tcPr>
            <w:tcW w:w="3545"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Maven plugin.</w:t>
            </w:r>
          </w:p>
        </w:tc>
      </w:tr>
      <w:tr w:rsidR="005A6F8A" w:rsidRPr="000A42EB"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maven-archetype-plugin-site</w:t>
            </w:r>
          </w:p>
        </w:tc>
        <w:tc>
          <w:tcPr>
            <w:tcW w:w="3545"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Maven plugin site.</w:t>
            </w:r>
          </w:p>
        </w:tc>
      </w:tr>
      <w:tr w:rsidR="005A6F8A" w:rsidRPr="000A42EB" w:rsidTr="00A07755">
        <w:trPr>
          <w:tblCellSpacing w:w="15" w:type="dxa"/>
        </w:trPr>
        <w:tc>
          <w:tcPr>
            <w:tcW w:w="1410"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maven-archetype-portlet</w:t>
            </w:r>
          </w:p>
        </w:tc>
        <w:tc>
          <w:tcPr>
            <w:tcW w:w="3545"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 xml:space="preserve">An archetype which contains a sample </w:t>
            </w:r>
            <w:r w:rsidRPr="00D45A85">
              <w:rPr>
                <w:rFonts w:ascii="Verdana" w:hAnsi="Verdana"/>
                <w:color w:val="008080"/>
                <w:sz w:val="16"/>
                <w:szCs w:val="16"/>
                <w:lang w:val="en-GB"/>
              </w:rPr>
              <w:t>JSR-268 Portlet</w:t>
            </w:r>
            <w:r w:rsidRPr="000A42EB">
              <w:rPr>
                <w:rFonts w:ascii="Verdana" w:hAnsi="Verdana"/>
                <w:color w:val="333333"/>
                <w:sz w:val="16"/>
                <w:szCs w:val="16"/>
                <w:lang w:val="en-GB"/>
              </w:rPr>
              <w:t>.</w:t>
            </w:r>
          </w:p>
        </w:tc>
      </w:tr>
      <w:tr w:rsidR="005A6F8A" w:rsidRPr="000A42EB"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maven-archetype-quickstart</w:t>
            </w:r>
          </w:p>
        </w:tc>
        <w:tc>
          <w:tcPr>
            <w:tcW w:w="3545"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Maven project.</w:t>
            </w:r>
          </w:p>
        </w:tc>
      </w:tr>
      <w:tr w:rsidR="005A6F8A" w:rsidRPr="000A42EB" w:rsidTr="00A07755">
        <w:trPr>
          <w:tblCellSpacing w:w="15" w:type="dxa"/>
        </w:trPr>
        <w:tc>
          <w:tcPr>
            <w:tcW w:w="1410"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maven-archetype-simple</w:t>
            </w:r>
          </w:p>
        </w:tc>
        <w:tc>
          <w:tcPr>
            <w:tcW w:w="3545"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simple Maven project.</w:t>
            </w:r>
          </w:p>
        </w:tc>
      </w:tr>
      <w:tr w:rsidR="005A6F8A" w:rsidRPr="000A42EB"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lastRenderedPageBreak/>
              <w:t>maven-archetype-site</w:t>
            </w:r>
          </w:p>
        </w:tc>
        <w:tc>
          <w:tcPr>
            <w:tcW w:w="3545"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Maven site which demonstrates some of the supported document types like APT, XDoc, and FML and demonstrates how to i18n your site.</w:t>
            </w:r>
          </w:p>
        </w:tc>
      </w:tr>
      <w:tr w:rsidR="005A6F8A" w:rsidRPr="000A42EB" w:rsidTr="00A07755">
        <w:trPr>
          <w:tblCellSpacing w:w="15" w:type="dxa"/>
        </w:trPr>
        <w:tc>
          <w:tcPr>
            <w:tcW w:w="1410"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maven-archetype-site-simple</w:t>
            </w:r>
          </w:p>
        </w:tc>
        <w:tc>
          <w:tcPr>
            <w:tcW w:w="3545" w:type="pct"/>
            <w:shd w:val="clear" w:color="auto" w:fill="DDDDDD"/>
            <w:tcMar>
              <w:top w:w="20" w:type="dxa"/>
              <w:left w:w="40" w:type="dxa"/>
              <w:bottom w:w="20" w:type="dxa"/>
              <w:right w:w="40" w:type="dxa"/>
            </w:tcMar>
          </w:tcPr>
          <w:p w:rsidR="005A6F8A" w:rsidRPr="000A42EB" w:rsidRDefault="005A6F8A" w:rsidP="00A07755">
            <w:pPr>
              <w:rPr>
                <w:rFonts w:ascii="Verdana" w:hAnsi="Verdana"/>
                <w:color w:val="333333"/>
                <w:sz w:val="16"/>
                <w:szCs w:val="16"/>
                <w:lang w:val="en-GB"/>
              </w:rPr>
            </w:pPr>
            <w:r w:rsidRPr="000A42EB">
              <w:rPr>
                <w:rFonts w:ascii="Verdana" w:hAnsi="Verdana"/>
                <w:color w:val="333333"/>
                <w:sz w:val="16"/>
                <w:szCs w:val="16"/>
                <w:lang w:val="en-GB"/>
              </w:rPr>
              <w:t>An archetype which contains a sample Maven site.</w:t>
            </w:r>
          </w:p>
        </w:tc>
      </w:tr>
      <w:tr w:rsidR="005A6F8A" w:rsidRPr="00D45A85" w:rsidTr="00A07755">
        <w:trPr>
          <w:tblCellSpacing w:w="15" w:type="dxa"/>
        </w:trPr>
        <w:tc>
          <w:tcPr>
            <w:tcW w:w="1410" w:type="pct"/>
            <w:shd w:val="clear" w:color="auto" w:fill="EEEEEE"/>
            <w:tcMar>
              <w:top w:w="20" w:type="dxa"/>
              <w:left w:w="40" w:type="dxa"/>
              <w:bottom w:w="20" w:type="dxa"/>
              <w:right w:w="40" w:type="dxa"/>
            </w:tcMar>
          </w:tcPr>
          <w:p w:rsidR="005A6F8A" w:rsidRPr="000A42EB" w:rsidRDefault="005A6F8A" w:rsidP="00A07755">
            <w:pPr>
              <w:rPr>
                <w:rFonts w:ascii="Verdana" w:hAnsi="Verdana"/>
                <w:color w:val="333333"/>
                <w:sz w:val="16"/>
                <w:szCs w:val="16"/>
              </w:rPr>
            </w:pPr>
            <w:r w:rsidRPr="000A42EB">
              <w:rPr>
                <w:rFonts w:ascii="Verdana" w:hAnsi="Verdana"/>
                <w:color w:val="333333"/>
                <w:sz w:val="16"/>
                <w:szCs w:val="16"/>
              </w:rPr>
              <w:t>maven-archetype-webapp</w:t>
            </w:r>
          </w:p>
        </w:tc>
        <w:tc>
          <w:tcPr>
            <w:tcW w:w="3545" w:type="pct"/>
            <w:shd w:val="clear" w:color="auto" w:fill="EEEEEE"/>
            <w:vAlign w:val="center"/>
          </w:tcPr>
          <w:p w:rsidR="005A6F8A" w:rsidRPr="00D45A85" w:rsidRDefault="005A6F8A" w:rsidP="00A07755">
            <w:pPr>
              <w:rPr>
                <w:sz w:val="16"/>
                <w:szCs w:val="16"/>
                <w:lang w:val="en-GB"/>
              </w:rPr>
            </w:pPr>
            <w:r>
              <w:rPr>
                <w:rFonts w:ascii="Verdana" w:hAnsi="Verdana"/>
                <w:color w:val="333333"/>
                <w:sz w:val="16"/>
                <w:szCs w:val="16"/>
                <w:lang w:val="en-GB"/>
              </w:rPr>
              <w:t xml:space="preserve"> </w:t>
            </w:r>
            <w:r w:rsidRPr="00D45A85">
              <w:rPr>
                <w:rFonts w:ascii="Verdana" w:hAnsi="Verdana"/>
                <w:color w:val="333333"/>
                <w:sz w:val="16"/>
                <w:szCs w:val="16"/>
                <w:lang w:val="en-GB"/>
              </w:rPr>
              <w:t xml:space="preserve">An archetype which contains a sample </w:t>
            </w:r>
            <w:r w:rsidRPr="00D45A85">
              <w:rPr>
                <w:rFonts w:ascii="Verdana" w:hAnsi="Verdana"/>
                <w:color w:val="008080"/>
                <w:sz w:val="16"/>
                <w:szCs w:val="16"/>
                <w:lang w:val="en-GB"/>
              </w:rPr>
              <w:t>Maven Webapp project</w:t>
            </w:r>
            <w:r w:rsidRPr="00D45A85">
              <w:rPr>
                <w:rFonts w:ascii="Verdana" w:hAnsi="Verdana"/>
                <w:color w:val="333333"/>
                <w:sz w:val="16"/>
                <w:szCs w:val="16"/>
                <w:lang w:val="en-GB"/>
              </w:rPr>
              <w:t>.</w:t>
            </w:r>
          </w:p>
        </w:tc>
      </w:tr>
    </w:tbl>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lang w:val="en-GB"/>
        </w:rPr>
      </w:pPr>
    </w:p>
    <w:p w:rsidR="005A6F8A" w:rsidRPr="00614400"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r w:rsidRPr="00614400">
        <w:rPr>
          <w:rFonts w:ascii="Courier New" w:hAnsi="Courier New" w:cs="Courier New"/>
          <w:i/>
          <w:sz w:val="20"/>
          <w:szCs w:val="20"/>
        </w:rPr>
        <w:t>mvn compile</w:t>
      </w:r>
    </w:p>
    <w:p w:rsidR="005A6F8A" w:rsidRDefault="005A6F8A" w:rsidP="005A6F8A">
      <w:pPr>
        <w:rPr>
          <w:rFonts w:ascii="Verdana" w:hAnsi="Verdana"/>
          <w:sz w:val="20"/>
          <w:szCs w:val="20"/>
          <w:lang w:val="en-GB"/>
        </w:rPr>
      </w:pPr>
    </w:p>
    <w:p w:rsidR="005A6F8A" w:rsidRDefault="005A6F8A" w:rsidP="005A6F8A">
      <w:pPr>
        <w:rPr>
          <w:rFonts w:ascii="Verdana" w:hAnsi="Verdana"/>
          <w:sz w:val="20"/>
          <w:szCs w:val="20"/>
        </w:rPr>
      </w:pPr>
      <w:r w:rsidRPr="00D92530">
        <w:rPr>
          <w:rFonts w:ascii="Verdana" w:hAnsi="Verdana"/>
          <w:sz w:val="20"/>
          <w:szCs w:val="20"/>
        </w:rPr>
        <w:t>compila un projecte Maven a partir del pom.xml</w:t>
      </w:r>
    </w:p>
    <w:p w:rsidR="005A6F8A" w:rsidRDefault="005A6F8A" w:rsidP="005A6F8A">
      <w:pPr>
        <w:rPr>
          <w:rFonts w:ascii="Verdana" w:hAnsi="Verdana"/>
          <w:sz w:val="20"/>
          <w:szCs w:val="20"/>
        </w:rPr>
      </w:pPr>
    </w:p>
    <w:p w:rsidR="005A6F8A" w:rsidRPr="00614400"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r w:rsidRPr="00614400">
        <w:rPr>
          <w:rFonts w:ascii="Courier New" w:hAnsi="Courier New" w:cs="Courier New"/>
          <w:i/>
          <w:sz w:val="20"/>
          <w:szCs w:val="20"/>
        </w:rPr>
        <w:t>mvn package</w:t>
      </w:r>
    </w:p>
    <w:p w:rsidR="005A6F8A" w:rsidRDefault="005A6F8A" w:rsidP="005A6F8A">
      <w:pPr>
        <w:rPr>
          <w:rFonts w:ascii="Verdana" w:hAnsi="Verdana"/>
          <w:sz w:val="20"/>
          <w:szCs w:val="20"/>
        </w:rPr>
      </w:pPr>
    </w:p>
    <w:p w:rsidR="005A6F8A" w:rsidRDefault="005A6F8A" w:rsidP="005A6F8A">
      <w:pPr>
        <w:rPr>
          <w:rFonts w:ascii="Verdana" w:hAnsi="Verdana"/>
          <w:sz w:val="20"/>
          <w:szCs w:val="20"/>
        </w:rPr>
      </w:pPr>
      <w:r>
        <w:rPr>
          <w:rFonts w:ascii="Verdana" w:hAnsi="Verdana"/>
          <w:sz w:val="20"/>
          <w:szCs w:val="20"/>
        </w:rPr>
        <w:t>crea el package (jar , war , rar, o el que sigui)</w:t>
      </w:r>
    </w:p>
    <w:p w:rsidR="005A6F8A" w:rsidRDefault="005A6F8A" w:rsidP="005A6F8A">
      <w:pPr>
        <w:rPr>
          <w:rFonts w:ascii="Verdana" w:hAnsi="Verdana"/>
          <w:sz w:val="20"/>
          <w:szCs w:val="20"/>
        </w:rPr>
      </w:pPr>
    </w:p>
    <w:p w:rsidR="005A6F8A" w:rsidRPr="00614400" w:rsidRDefault="005A6F8A" w:rsidP="005A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20"/>
          <w:szCs w:val="20"/>
        </w:rPr>
      </w:pPr>
      <w:r w:rsidRPr="00614400">
        <w:rPr>
          <w:rFonts w:ascii="Courier New" w:hAnsi="Courier New" w:cs="Courier New"/>
          <w:i/>
          <w:sz w:val="20"/>
          <w:szCs w:val="20"/>
        </w:rPr>
        <w:t>mvn install</w:t>
      </w:r>
    </w:p>
    <w:p w:rsidR="005A6F8A" w:rsidRDefault="005A6F8A" w:rsidP="005A6F8A">
      <w:pPr>
        <w:rPr>
          <w:rFonts w:ascii="Verdana" w:hAnsi="Verdana"/>
          <w:sz w:val="20"/>
          <w:szCs w:val="20"/>
        </w:rPr>
      </w:pPr>
    </w:p>
    <w:p w:rsidR="005A6F8A" w:rsidRDefault="005A6F8A" w:rsidP="005A6F8A">
      <w:pPr>
        <w:rPr>
          <w:rFonts w:ascii="Verdana" w:hAnsi="Verdana"/>
          <w:sz w:val="20"/>
          <w:szCs w:val="20"/>
        </w:rPr>
      </w:pPr>
    </w:p>
    <w:p w:rsidR="005A6F8A" w:rsidRDefault="005A6F8A" w:rsidP="005A6F8A">
      <w:pPr>
        <w:rPr>
          <w:rFonts w:ascii="Verdana" w:hAnsi="Verdana"/>
          <w:sz w:val="20"/>
          <w:szCs w:val="20"/>
        </w:rPr>
      </w:pPr>
    </w:p>
    <w:p w:rsidR="005A6F8A" w:rsidRDefault="005A6F8A" w:rsidP="005A6F8A">
      <w:pPr>
        <w:rPr>
          <w:rFonts w:ascii="Verdana" w:hAnsi="Verdana"/>
          <w:sz w:val="20"/>
          <w:szCs w:val="20"/>
        </w:rPr>
      </w:pPr>
    </w:p>
    <w:p w:rsidR="005A6F8A" w:rsidRPr="00D92530" w:rsidRDefault="005A6F8A" w:rsidP="005A6F8A">
      <w:pPr>
        <w:rPr>
          <w:rFonts w:ascii="Verdana" w:hAnsi="Verdana"/>
          <w:sz w:val="20"/>
          <w:szCs w:val="20"/>
        </w:rPr>
      </w:pPr>
      <w:r>
        <w:rPr>
          <w:rFonts w:ascii="Verdana" w:hAnsi="Verdana"/>
          <w:noProof/>
          <w:sz w:val="20"/>
          <w:szCs w:val="20"/>
          <w:lang w:val="ca-ES" w:eastAsia="ca-ES"/>
        </w:rPr>
        <w:drawing>
          <wp:inline distT="0" distB="0" distL="0" distR="0" wp14:anchorId="02CA7B40" wp14:editId="2CE6F72E">
            <wp:extent cx="4831080" cy="378714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31080" cy="3787140"/>
                    </a:xfrm>
                    <a:prstGeom prst="rect">
                      <a:avLst/>
                    </a:prstGeom>
                    <a:noFill/>
                    <a:ln>
                      <a:noFill/>
                    </a:ln>
                  </pic:spPr>
                </pic:pic>
              </a:graphicData>
            </a:graphic>
          </wp:inline>
        </w:drawing>
      </w:r>
    </w:p>
    <w:p w:rsidR="00394CDB" w:rsidRPr="00B36A85" w:rsidRDefault="00394CDB">
      <w:pPr>
        <w:rPr>
          <w:rFonts w:ascii="Verdana" w:hAnsi="Verdana"/>
        </w:rPr>
      </w:pPr>
    </w:p>
    <w:sectPr w:rsidR="00394CDB" w:rsidRPr="00B36A85">
      <w:headerReference w:type="even" r:id="rId72"/>
      <w:headerReference w:type="default" r:id="rId73"/>
      <w:footerReference w:type="even" r:id="rId74"/>
      <w:footerReference w:type="default" r:id="rId75"/>
      <w:headerReference w:type="first" r:id="rId76"/>
      <w:footerReference w:type="first" r:id="rId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31B" w:rsidRDefault="00D6231B" w:rsidP="005F1683">
      <w:r>
        <w:separator/>
      </w:r>
    </w:p>
  </w:endnote>
  <w:endnote w:type="continuationSeparator" w:id="0">
    <w:p w:rsidR="00D6231B" w:rsidRDefault="00D6231B" w:rsidP="005F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FC" w:rsidRDefault="008C6EF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1B0" w:rsidRDefault="00C961B0">
    <w:pPr>
      <w:pStyle w:val="Piedepgina"/>
    </w:pPr>
    <w:r>
      <w:rPr>
        <w:noProof/>
        <w:lang w:val="ca-ES" w:eastAsia="ca-ES"/>
      </w:rPr>
      <mc:AlternateContent>
        <mc:Choice Requires="wps">
          <w:drawing>
            <wp:anchor distT="0" distB="0" distL="114300" distR="114300" simplePos="0" relativeHeight="251662336" behindDoc="0" locked="0" layoutInCell="0" allowOverlap="1">
              <wp:simplePos x="0" y="0"/>
              <wp:positionH relativeFrom="rightMargin">
                <wp:align>left</wp:align>
              </wp:positionH>
              <wp:positionV relativeFrom="margin">
                <wp:align>bottom</wp:align>
              </wp:positionV>
              <wp:extent cx="531495" cy="8229600"/>
              <wp:effectExtent l="0" t="0" r="1905"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1B0" w:rsidRDefault="00D6231B">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sidR="00C961B0">
                                <w:rPr>
                                  <w:rFonts w:asciiTheme="majorHAnsi" w:eastAsiaTheme="majorEastAsia" w:hAnsiTheme="majorHAnsi" w:cstheme="majorBidi"/>
                                  <w:color w:val="7F7F7F" w:themeColor="text1" w:themeTint="80"/>
                                  <w:sz w:val="20"/>
                                  <w:szCs w:val="20"/>
                                </w:rPr>
                                <w:t>[Escriba el título del documento]</w:t>
                              </w:r>
                            </w:sdtContent>
                          </w:sdt>
                          <w:r w:rsidR="00C961B0">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C961B0">
                                <w:rPr>
                                  <w:rFonts w:asciiTheme="majorHAnsi" w:eastAsiaTheme="majorEastAsia" w:hAnsiTheme="majorHAnsi" w:cstheme="majorBidi"/>
                                  <w:color w:val="7F7F7F" w:themeColor="text1" w:themeTint="80"/>
                                  <w:sz w:val="20"/>
                                  <w:szCs w:val="20"/>
                                </w:rPr>
                                <w:t>[Seleccione la fecha]</w:t>
                              </w:r>
                            </w:sdtContent>
                          </w:sdt>
                          <w:r w:rsidR="00C961B0">
                            <w:rPr>
                              <w:rFonts w:asciiTheme="majorHAnsi" w:eastAsiaTheme="majorEastAsia" w:hAnsiTheme="majorHAnsi" w:cstheme="majorBidi"/>
                              <w:color w:val="7F7F7F" w:themeColor="text1" w:themeTint="80"/>
                              <w:sz w:val="20"/>
                              <w:szCs w:val="20"/>
                            </w:rPr>
                            <w:t xml:space="preserve"> </w:t>
                          </w:r>
                          <w:bookmarkStart w:id="0" w:name="_GoBack"/>
                          <w:bookmarkEnd w:id="0"/>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68" style="position:absolute;margin-left:0;margin-top:0;width:41.85pt;height:9in;z-index:251662336;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jwAIAAL8FAAAOAAAAZHJzL2Uyb0RvYy54bWysVNtu2zAMfR+wfxD07vpSOY6NOkUXx8OA&#10;bivW7QMUW46F2ZInKXGKYf8+Ss6laV+GbX4QTIkizyGPeHO77zu0Y0pzKXIcXgUYMVHJmotNjr99&#10;Lb05RtpQUdNOCpbjJ6bx7eLtm5txyFgkW9nVTCEIInQ2DjlujRky39dVy3qqr+TABBw2UvXUgKk2&#10;fq3oCNH7zo+CYOaPUtWDkhXTGnaL6RAvXPymYZX53DSaGdTlGLAZtyq3ru3qL25otlF0aHl1gEH/&#10;AkVPuYCkp1AFNRRtFX8VqueVklo25qqSvS+bhlfMcQA2YfCCzWNLB+a4QHH0cCqT/n9hq0+7B4V4&#10;neMYI0F7aNEXKBoVm46hKLL1GQedgdvj8KAsQz3cy+q7RkIuW3Bjd0rJsWW0BlSh9fcvLlhDw1W0&#10;Hj/KGsLTrZGuVPtG9TYgFAHtXUeeTh1he4Mq2IyvQ5ICsgqO5lGUzgLXMp9mx9uD0uY9kz2yPzlW&#10;AN5Fp7t7bSwamh1dbDIhS951ruuduNgAx2kHcsNVe2ZRuCb+TIN0NV/NiUei2cojQVF4d+WSeLMy&#10;TOLiulgui/CXzRuSrOV1zYRNcxRUSP6sYQdpT1I4SUrLjtc2nIWk1Wa97BTaURB06T5Xczg5u/mX&#10;MFwRgMsLSmFEgndR6pWzeeKRksRemgRzLwjTd1BnkpKivKR0zwX7d0pozHEaR7Hr0jPQL7gF7nvN&#10;jWY9NzAyOt6DJE5ONLMSXInatdZQ3k3/z0ph4Z9LAe0+NtoJ1mp00rrZr/fuRTg1W/2uZf0EClYS&#10;BAZDBMYd/Ng1SsAcYXrkWP/YUsUw6j4IeAhpSIgdN84gcRKBoZwRBmkSwVBcT9Z1Es7gjIqqlTCW&#10;KqOOxtJMY2o7KL5pIWHoKibkHTyghjttn8Ednh1MCUfxMNHsGHpuO6/z3F38BgAA//8DAFBLAwQU&#10;AAYACAAAACEABdqOo9wAAAAFAQAADwAAAGRycy9kb3ducmV2LnhtbEyPQUvDQBCF74L/YRnBS7Gb&#10;RmlrzKaIoHjw0iihx20yZkOzsyE7beO/d/SilwfDe7z3Tb6ZfK9OOMYukIHFPAGFVIemo9bAx/vz&#10;zRpUZEuN7QOhgS+MsCkuL3KbNeFMWzyV3CopoZhZA455yLSOtUNv4zwMSOJ9htFblnNsdTPas5T7&#10;XqdJstTediQLzg745LA+lEdvYFa9lFW9Y05Xh+rOudlu8eZejbm+mh4fQDFO/BeGH3xBh0KY9uFI&#10;TVS9AXmEf1W89e0K1F4y6f0yAV3k+j998Q0AAP//AwBQSwECLQAUAAYACAAAACEAtoM4kv4AAADh&#10;AQAAEwAAAAAAAAAAAAAAAAAAAAAAW0NvbnRlbnRfVHlwZXNdLnhtbFBLAQItABQABgAIAAAAIQA4&#10;/SH/1gAAAJQBAAALAAAAAAAAAAAAAAAAAC8BAABfcmVscy8ucmVsc1BLAQItABQABgAIAAAAIQC/&#10;G2OjwAIAAL8FAAAOAAAAAAAAAAAAAAAAAC4CAABkcnMvZTJvRG9jLnhtbFBLAQItABQABgAIAAAA&#10;IQAF2o6j3AAAAAUBAAAPAAAAAAAAAAAAAAAAABoFAABkcnMvZG93bnJldi54bWxQSwUGAAAAAAQA&#10;BADzAAAAIwYAAAAA&#10;" o:allowincell="f" filled="f" stroked="f">
              <v:textbox style="layout-flow:vertical;mso-layout-flow-alt:bottom-to-top" inset=",,8.64pt,10.8pt">
                <w:txbxContent>
                  <w:p w:rsidR="00C961B0" w:rsidRDefault="00C961B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le"/>
                        <w:id w:val="20196535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7F7F7F" w:themeColor="text1" w:themeTint="80"/>
                            <w:sz w:val="20"/>
                            <w:szCs w:val="20"/>
                          </w:rPr>
                          <w:t>[Escriba el título del documento]</w:t>
                        </w:r>
                      </w:sdtContent>
                    </w:sdt>
                    <w:r>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rFonts w:asciiTheme="majorHAnsi" w:eastAsiaTheme="majorEastAsia" w:hAnsiTheme="majorHAnsi" w:cstheme="majorBidi"/>
                            <w:color w:val="7F7F7F" w:themeColor="text1" w:themeTint="80"/>
                            <w:sz w:val="20"/>
                            <w:szCs w:val="20"/>
                          </w:rPr>
                          <w:t>[Seleccione la fecha]</w:t>
                        </w:r>
                      </w:sdtContent>
                    </w:sdt>
                    <w:r>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ca-ES" w:eastAsia="ca-ES"/>
      </w:rPr>
      <mc:AlternateContent>
        <mc:Choice Requires="wps">
          <w:drawing>
            <wp:anchor distT="0" distB="0" distL="114300" distR="114300" simplePos="0" relativeHeight="251661312"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961B0" w:rsidRDefault="00C961B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15DD6" w:rsidRPr="00615DD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69" style="position:absolute;margin-left:0;margin-top:0;width:41pt;height:41pt;z-index:251661312;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rnqjgIAACsFAAAOAAAAZHJzL2Uyb0RvYy54bWysVNtuGyEQfa/Uf0C8O3vROs6uvI5yqatK&#10;aRMp7QdgYL2oLFDAXqdV/r0DeN2kfamq7gM7MwzDOcOB5eVhkGjPrRNatbg4yzHiimom1LbFXz6v&#10;ZxcYOU8UI1Ir3uIn7vDl6u2b5WgaXupeS8YtgiLKNaNpce+9abLM0Z4PxJ1pwxVMdtoOxINrtxmz&#10;ZITqg8zKPD/PRm2ZsZpy5yB6mybxKtbvOk79fdc57pFsMWDzcbRx3IQxWy1Js7XE9IIeYZB/QDEQ&#10;oWDTU6lb4gnaWfFHqUFQq53u/BnVQ6a7TlAeOQCbIv+NzWNPDI9coDnOnNrk/l9Z+mn/YJFgLV5g&#10;pMgAR3S/JxKVRWjNaFwDGY/mwQZyztxp+tUhpW96orb8ylo99pwwABTzs1cLguNgKdqMHzWDymTn&#10;dezSobNDKAj80SEextPpMPjBIwrBeZkvcjgyClNHGxBlpJkWG+v8e64HFIwWcymFcaFdpCH7O+dT&#10;9pQV8Wsp2FpIGZ0gMX4jLQK+gI1SrnwRl8vdAIBTvMjDl3QCcVBTiscQoIlKDWUiNvdyB6nCPkqH&#10;HROYFAGGAC/MBa5RJT/qoqzy67Kerc8vFrNqXc1n9SK/mOVFfV2f51Vd3a6fA7iianrBGFd3QvFJ&#10;sUX1d4o43p2ktahZNLa4npfzyPsVeme3m1N3YhNOlF+StHqnGLAjTRDCu6PtiZDJzl4jjl0C2tM/&#10;NiLKJiglKc4fNocoyXLS4EazJ9CR1XDOIAl4b8Dotf2O0Qh3t8Xu245YjpH8oECL4aJPhp2MzWQQ&#10;RWFpi6m3GCXnxqcnYWes2PZQO+lA6StQbCeilIKaEw7AHhy4kZHF8fUIV/6lH7N+vXGrn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Y0rnqjgIAACsFAAAOAAAAAAAAAAAAAAAAAC4CAABkcnMvZTJvRG9jLnhtbFBLAQItABQABgAI&#10;AAAAIQAD9wbc2AAAAAMBAAAPAAAAAAAAAAAAAAAAAOgEAABkcnMvZG93bnJldi54bWxQSwUGAAAA&#10;AAQABADzAAAA7QUAAAAA&#10;" o:allowincell="f" fillcolor="#4f81bd [3204]" stroked="f">
              <v:textbox inset="0,0,0,0">
                <w:txbxContent>
                  <w:p w:rsidR="00C961B0" w:rsidRDefault="00C961B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615DD6" w:rsidRPr="00615DD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FC" w:rsidRDefault="008C6E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31B" w:rsidRDefault="00D6231B" w:rsidP="005F1683">
      <w:r>
        <w:separator/>
      </w:r>
    </w:p>
  </w:footnote>
  <w:footnote w:type="continuationSeparator" w:id="0">
    <w:p w:rsidR="00D6231B" w:rsidRDefault="00D6231B" w:rsidP="005F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FC" w:rsidRDefault="008C6E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C76" w:rsidRDefault="001D3C76">
    <w:pPr>
      <w:pStyle w:val="Encabezado"/>
    </w:pPr>
  </w:p>
  <w:p w:rsidR="001D3C76" w:rsidRDefault="001D3C76">
    <w:pPr>
      <w:pStyle w:val="Encabezado"/>
    </w:pPr>
  </w:p>
  <w:p w:rsidR="001D3C76" w:rsidRDefault="001D3C76">
    <w:pPr>
      <w:pStyle w:val="Encabezado"/>
    </w:pPr>
  </w:p>
  <w:p w:rsidR="005F1683" w:rsidRDefault="005F1683">
    <w:pPr>
      <w:pStyle w:val="Encabezado"/>
    </w:pPr>
    <w:r w:rsidRPr="00E23834">
      <w:rPr>
        <w:rFonts w:ascii="Verdana" w:hAnsi="Verdana"/>
        <w:noProof/>
        <w:lang w:val="ca-ES" w:eastAsia="ca-ES"/>
      </w:rPr>
      <mc:AlternateContent>
        <mc:Choice Requires="wps">
          <w:drawing>
            <wp:anchor distT="0" distB="0" distL="114300" distR="114300" simplePos="0" relativeHeight="251659264" behindDoc="0" locked="0" layoutInCell="1" allowOverlap="1" wp14:anchorId="333B29B6" wp14:editId="7FBBF54B">
              <wp:simplePos x="0" y="0"/>
              <wp:positionH relativeFrom="margin">
                <wp:posOffset>-344805</wp:posOffset>
              </wp:positionH>
              <wp:positionV relativeFrom="topMargin">
                <wp:posOffset>358140</wp:posOffset>
              </wp:positionV>
              <wp:extent cx="6484620" cy="731520"/>
              <wp:effectExtent l="114300" t="57150" r="106680" b="678180"/>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2" name="Rectángulo 1"/>
              <wp:cNvGraphicFramePr/>
              <a:graphic xmlns:a="http://schemas.openxmlformats.org/drawingml/2006/main">
                <a:graphicData uri="http://schemas.microsoft.com/office/word/2010/wordprocessingShape">
                  <wps:wsp>
                    <wps:cNvSpPr/>
                    <wps:spPr>
                      <a:xfrm>
                        <a:off x="0" y="0"/>
                        <a:ext cx="6484620" cy="731520"/>
                      </a:xfrm>
                      <a:prstGeom prst="rect">
                        <a:avLst/>
                      </a:prstGeom>
                      <a:ln>
                        <a:noFill/>
                      </a:ln>
                      <a:effectLst>
                        <a:outerShdw blurRad="88900" dist="50800" dir="5400000" algn="t" rotWithShape="0">
                          <a:prstClr val="black">
                            <a:alpha val="25000"/>
                          </a:prstClr>
                        </a:outerShdw>
                        <a:reflection blurRad="6350" stA="48000" endPos="84000" dir="5400000" sy="-100000" algn="bl" rotWithShape="0"/>
                      </a:effectLst>
                      <a:scene3d>
                        <a:camera prst="orthographicFront"/>
                        <a:lightRig rig="threePt" dir="t"/>
                      </a:scene3d>
                      <a:sp3d>
                        <a:bevelT/>
                      </a:sp3d>
                    </wps:spPr>
                    <wps:style>
                      <a:lnRef idx="2">
                        <a:schemeClr val="accent1">
                          <a:shade val="50000"/>
                        </a:schemeClr>
                      </a:lnRef>
                      <a:fillRef idx="1003">
                        <a:schemeClr val="dk2"/>
                      </a:fillRef>
                      <a:effectRef idx="0">
                        <a:schemeClr val="accent1"/>
                      </a:effectRef>
                      <a:fontRef idx="minor">
                        <a:schemeClr val="lt1"/>
                      </a:fontRef>
                    </wps:style>
                    <wps:txbx>
                      <w:txbxContent>
                        <w:tbl>
                          <w:tblPr>
                            <w:tblW w:w="5000" w:type="pct"/>
                            <w:jc w:val="center"/>
                            <w:tblLook w:val="04A0" w:firstRow="1" w:lastRow="0" w:firstColumn="1" w:lastColumn="0" w:noHBand="0" w:noVBand="1"/>
                          </w:tblPr>
                          <w:tblGrid>
                            <w:gridCol w:w="3372"/>
                            <w:gridCol w:w="3371"/>
                            <w:gridCol w:w="3372"/>
                          </w:tblGrid>
                          <w:tr w:rsidR="005F1683" w:rsidTr="00E23834">
                            <w:trPr>
                              <w:jc w:val="center"/>
                            </w:trPr>
                            <w:tc>
                              <w:tcPr>
                                <w:tcW w:w="3372" w:type="dxa"/>
                              </w:tcPr>
                              <w:p w:rsidR="005F1683" w:rsidRPr="007F64BA" w:rsidRDefault="00D6231B" w:rsidP="007F64BA">
                                <w:pPr>
                                  <w:spacing w:after="160" w:line="264" w:lineRule="auto"/>
                                  <w:rPr>
                                    <w:rFonts w:ascii="Verdana" w:hAnsi="Verdana"/>
                                    <w:color w:val="FFFFFF" w:themeColor="background1"/>
                                    <w:sz w:val="20"/>
                                    <w:szCs w:val="20"/>
                                  </w:rPr>
                                </w:pPr>
                                <w:sdt>
                                  <w:sdtPr>
                                    <w:rPr>
                                      <w:rFonts w:ascii="Verdana" w:hAnsi="Verdana"/>
                                      <w:color w:val="FFFFFF" w:themeColor="background1"/>
                                      <w:sz w:val="20"/>
                                      <w:szCs w:val="20"/>
                                    </w:rPr>
                                    <w:alias w:val="Compañía"/>
                                    <w:id w:val="-1440213622"/>
                                    <w:dataBinding w:prefixMappings="xmlns:ns0='http://schemas.openxmlformats.org/officeDocument/2006/extended-properties'" w:xpath="/ns0:Properties[1]/ns0:Company[1]" w:storeItemID="{6668398D-A668-4E3E-A5EB-62B293D839F1}"/>
                                    <w:text/>
                                  </w:sdtPr>
                                  <w:sdtEndPr/>
                                  <w:sdtContent>
                                    <w:r w:rsidR="005F1683" w:rsidRPr="007F64BA">
                                      <w:rPr>
                                        <w:rFonts w:ascii="Verdana" w:hAnsi="Verdana"/>
                                        <w:color w:val="FFFFFF" w:themeColor="background1"/>
                                        <w:sz w:val="20"/>
                                        <w:szCs w:val="20"/>
                                      </w:rPr>
                                      <w:t>degloba Consulting</w:t>
                                    </w:r>
                                  </w:sdtContent>
                                </w:sdt>
                              </w:p>
                            </w:tc>
                            <w:tc>
                              <w:tcPr>
                                <w:tcW w:w="3371" w:type="dxa"/>
                              </w:tcPr>
                              <w:p w:rsidR="005F1683" w:rsidRDefault="005F1683">
                                <w:pPr>
                                  <w:spacing w:after="160" w:line="264" w:lineRule="auto"/>
                                  <w:jc w:val="center"/>
                                </w:pPr>
                              </w:p>
                            </w:tc>
                            <w:tc>
                              <w:tcPr>
                                <w:tcW w:w="3372" w:type="dxa"/>
                              </w:tcPr>
                              <w:p w:rsidR="005F1683" w:rsidRPr="00615DD6" w:rsidRDefault="007F64BA">
                                <w:pPr>
                                  <w:jc w:val="center"/>
                                  <w:rPr>
                                    <w:rFonts w:ascii="Verdana" w:hAnsi="Verdana"/>
                                    <w:color w:val="FFFFFF" w:themeColor="background1"/>
                                    <w:sz w:val="20"/>
                                    <w:szCs w:val="20"/>
                                  </w:rPr>
                                </w:pPr>
                                <w:r w:rsidRPr="00615DD6">
                                  <w:rPr>
                                    <w:rFonts w:ascii="Verdana" w:hAnsi="Verdana"/>
                                    <w:color w:val="FFFFFF" w:themeColor="background1"/>
                                    <w:sz w:val="20"/>
                                    <w:szCs w:val="20"/>
                                  </w:rPr>
                                  <w:t xml:space="preserve">UIs - </w:t>
                                </w:r>
                                <w:sdt>
                                  <w:sdtPr>
                                    <w:rPr>
                                      <w:rFonts w:ascii="Verdana" w:hAnsi="Verdana"/>
                                      <w:color w:val="FFFFFF" w:themeColor="background1"/>
                                      <w:sz w:val="20"/>
                                      <w:szCs w:val="20"/>
                                    </w:rPr>
                                    <w:alias w:val="Volumen"/>
                                    <w:tag w:val="Volumen"/>
                                    <w:id w:val="-1945679705"/>
                                    <w:dataBinding w:xpath="/Newsletter/Volume" w:storeItemID="{0392F253-333C-4A53-9243-D24BE37970BC}"/>
                                    <w:text/>
                                  </w:sdtPr>
                                  <w:sdtEndPr/>
                                  <w:sdtContent>
                                    <w:r w:rsidRPr="00615DD6">
                                      <w:rPr>
                                        <w:rFonts w:ascii="Verdana" w:hAnsi="Verdana"/>
                                        <w:color w:val="FFFFFF" w:themeColor="background1"/>
                                        <w:sz w:val="20"/>
                                        <w:szCs w:val="20"/>
                                      </w:rPr>
                                      <w:t>Flamingo - Middleware</w:t>
                                    </w:r>
                                  </w:sdtContent>
                                </w:sdt>
                              </w:p>
                              <w:p w:rsidR="005F1683" w:rsidRDefault="005F1683">
                                <w:pPr>
                                  <w:jc w:val="center"/>
                                </w:pPr>
                              </w:p>
                            </w:tc>
                          </w:tr>
                        </w:tbl>
                        <w:p w:rsidR="005F1683" w:rsidRDefault="005F1683" w:rsidP="005F1683">
                          <w:pPr>
                            <w:jc w:val="center"/>
                          </w:pP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rect id="Rectángulo 1" o:spid="_x0000_s1067" style="position:absolute;margin-left:-27.15pt;margin-top:28.2pt;width:510.6pt;height:5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top-margin-area;v-text-anchor:middle" wrapcoords="-193 -542 -321 4338 -286 17061 11 17546 21591 17581 21762 15644 21838 4338 21709 -542 -193 -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5YWAMAAPsGAAAOAAAAZHJzL2Uyb0RvYy54bWysVc1u2zgQvhfYdyB4T2Q5dqoYUYIgRRYL&#10;BK2RZJEzTVEWUYrkkvRP9m36LH2x/UjKstvmVGwOygxnOPPNx5nx9e2+V2QrnJdG17Q8n1AiNDeN&#10;1Oua/v3ycFZR4gPTDVNGi5q+CU9vb/74cL2zCzE1nVGNcARBtF/sbE27EOyiKDzvRM/8ubFCw9ga&#10;17MA1a2LxrEdoveqmE4ml8XOuMY6w4X3OP2UjfQmxW9bwcOXtvUiEFVTYAvp69J3Fb/FzTVbrB2z&#10;neQDDPYbKHomNZKOoT6xwMjGyV9C9ZI7400bzrnpC9O2kotUA6opJz9V89wxK1ItIMfbkSb//4Xl&#10;n7dLR2RT0yklmvV4oieQ9v2bXm+UIWUkaGf9An7PdukGzUOM1e5b18f/qIPsE6lvI6liHwjH4eWs&#10;ml1OwT2H7eNFOYeMMMXxtnU+/ClMT6JQU4f8iUu2ffQhux5cYjKl41ebB6lUtuYTkZ4bVxKiTRDu&#10;uWt2ZKU27omhwKq6mgBGI2OS+aTKCnphPpvEP0qYWqOJAyXOhFcZusR/LChGjBDulSNbhlZaKca/&#10;ZpDKdiwfTucxyhEwvFOd5oAlhnGiVSgQ43JEdnkxR3Yf7mo6AyzIQjdLg2euIrSI+RSmB5FnJQxH&#10;zCv1K+gM5AdWPBdaXDQRB8dbOzZQblzozDAFD87oEKsA03LdhSe5Jk5imkPnhFiCnYQmueART0J6&#10;m0OvxFaol5w+nxWxhXLTJCm8KZES6CfRovvQJtPEZpp7MdLMOACHMps61ohMdOT5QPR4I1GtYsAY&#10;uUVzjLHB1cV74Zuv0+G5Bvd4MxM23s2PP2bJAA64Tik+JAZ74+VeauPey6xQVL7cZn+gP2EmimG/&#10;2sMliivTvGFK0ZVpxrzlDxLd+Mh8WDKHfYUWwQ4OX/BpldnV1AwSJZ1x/753Hv2xRmClZIf9V1P/&#10;z4Y5QYn6S6PzrsrZDGFDUspqWlXQ3KlplZTZ/GMcbr3p7w0Go0QfW57E6B/UQWyd6V+xq+9iWpiY&#10;5kheUx7cQbkP0GHCtufiDsMAGVvSsvCony2PweMDxUF82b8yZ4fuDVg1n81hWbLFT3sj+8ab2txt&#10;gmllWipHYgfusWFTDw1zEFf4qZ68jr9ZN/8BAAD//wMAUEsDBBQABgAIAAAAIQCzmWiS4AAAAAoB&#10;AAAPAAAAZHJzL2Rvd25yZXYueG1sTI9BTsMwEEX3SNzBGiR2rdOmMTTEqQoSYoMEbTmAE0/jiNgO&#10;sZOG2zOsYDn6T/+/KXaz7diEQ2i9k7BaJsDQ1V63rpHwcXpe3AMLUTmtOu9QwjcG2JXXV4XKtb+4&#10;A07H2DAqcSFXEkyMfc55qA1aFZa+R0fZ2Q9WRTqHhutBXajcdnydJIJb1TpaMKrHJ4P153G0ElSd&#10;7E/p9LXG85ge3quXx7fXzEh5ezPvH4BFnOMfDL/6pA4lOVV+dDqwTsIi26SESsjEBhgBWyG2wCoi&#10;71YCeFnw/y+UPwAAAP//AwBQSwECLQAUAAYACAAAACEAtoM4kv4AAADhAQAAEwAAAAAAAAAAAAAA&#10;AAAAAAAAW0NvbnRlbnRfVHlwZXNdLnhtbFBLAQItABQABgAIAAAAIQA4/SH/1gAAAJQBAAALAAAA&#10;AAAAAAAAAAAAAC8BAABfcmVscy8ucmVsc1BLAQItABQABgAIAAAAIQDw9g5YWAMAAPsGAAAOAAAA&#10;AAAAAAAAAAAAAC4CAABkcnMvZTJvRG9jLnhtbFBLAQItABQABgAIAAAAIQCzmWiS4AAAAAoBAAAP&#10;AAAAAAAAAAAAAAAAALIFAABkcnMvZG93bnJldi54bWxQSwUGAAAAAAQABADzAAAAvwYAAAAA&#10;" fillcolor="#2d69b5 [2578]" stroked="f" strokeweight="2pt">
              <v:fill color2="#091525 [962]" rotate="t" focusposition=".5,.5" focussize="" focus="100%" type="gradientRadial"/>
              <v:shadow on="t" color="black" opacity=".25" origin=",-.5" offset="0,4pt"/>
              <v:textbox inset=",14.4pt">
                <w:txbxContent>
                  <w:tbl>
                    <w:tblPr>
                      <w:tblW w:w="5000" w:type="pct"/>
                      <w:jc w:val="center"/>
                      <w:tblLook w:val="04A0" w:firstRow="1" w:lastRow="0" w:firstColumn="1" w:lastColumn="0" w:noHBand="0" w:noVBand="1"/>
                    </w:tblPr>
                    <w:tblGrid>
                      <w:gridCol w:w="3372"/>
                      <w:gridCol w:w="3371"/>
                      <w:gridCol w:w="3372"/>
                    </w:tblGrid>
                    <w:tr w:rsidR="005F1683" w:rsidTr="00E23834">
                      <w:trPr>
                        <w:jc w:val="center"/>
                      </w:trPr>
                      <w:tc>
                        <w:tcPr>
                          <w:tcW w:w="3372" w:type="dxa"/>
                        </w:tcPr>
                        <w:p w:rsidR="005F1683" w:rsidRPr="007F64BA" w:rsidRDefault="00D6231B" w:rsidP="007F64BA">
                          <w:pPr>
                            <w:spacing w:after="160" w:line="264" w:lineRule="auto"/>
                            <w:rPr>
                              <w:rFonts w:ascii="Verdana" w:hAnsi="Verdana"/>
                              <w:color w:val="FFFFFF" w:themeColor="background1"/>
                              <w:sz w:val="20"/>
                              <w:szCs w:val="20"/>
                            </w:rPr>
                          </w:pPr>
                          <w:sdt>
                            <w:sdtPr>
                              <w:rPr>
                                <w:rFonts w:ascii="Verdana" w:hAnsi="Verdana"/>
                                <w:color w:val="FFFFFF" w:themeColor="background1"/>
                                <w:sz w:val="20"/>
                                <w:szCs w:val="20"/>
                              </w:rPr>
                              <w:alias w:val="Compañía"/>
                              <w:id w:val="-1440213622"/>
                              <w:dataBinding w:prefixMappings="xmlns:ns0='http://schemas.openxmlformats.org/officeDocument/2006/extended-properties'" w:xpath="/ns0:Properties[1]/ns0:Company[1]" w:storeItemID="{6668398D-A668-4E3E-A5EB-62B293D839F1}"/>
                              <w:text/>
                            </w:sdtPr>
                            <w:sdtEndPr/>
                            <w:sdtContent>
                              <w:r w:rsidR="005F1683" w:rsidRPr="007F64BA">
                                <w:rPr>
                                  <w:rFonts w:ascii="Verdana" w:hAnsi="Verdana"/>
                                  <w:color w:val="FFFFFF" w:themeColor="background1"/>
                                  <w:sz w:val="20"/>
                                  <w:szCs w:val="20"/>
                                </w:rPr>
                                <w:t>degloba Consulting</w:t>
                              </w:r>
                            </w:sdtContent>
                          </w:sdt>
                        </w:p>
                      </w:tc>
                      <w:tc>
                        <w:tcPr>
                          <w:tcW w:w="3371" w:type="dxa"/>
                        </w:tcPr>
                        <w:p w:rsidR="005F1683" w:rsidRDefault="005F1683">
                          <w:pPr>
                            <w:spacing w:after="160" w:line="264" w:lineRule="auto"/>
                            <w:jc w:val="center"/>
                          </w:pPr>
                        </w:p>
                      </w:tc>
                      <w:tc>
                        <w:tcPr>
                          <w:tcW w:w="3372" w:type="dxa"/>
                        </w:tcPr>
                        <w:p w:rsidR="005F1683" w:rsidRPr="00615DD6" w:rsidRDefault="007F64BA">
                          <w:pPr>
                            <w:jc w:val="center"/>
                            <w:rPr>
                              <w:rFonts w:ascii="Verdana" w:hAnsi="Verdana"/>
                              <w:color w:val="FFFFFF" w:themeColor="background1"/>
                              <w:sz w:val="20"/>
                              <w:szCs w:val="20"/>
                            </w:rPr>
                          </w:pPr>
                          <w:r w:rsidRPr="00615DD6">
                            <w:rPr>
                              <w:rFonts w:ascii="Verdana" w:hAnsi="Verdana"/>
                              <w:color w:val="FFFFFF" w:themeColor="background1"/>
                              <w:sz w:val="20"/>
                              <w:szCs w:val="20"/>
                            </w:rPr>
                            <w:t xml:space="preserve">UIs - </w:t>
                          </w:r>
                          <w:sdt>
                            <w:sdtPr>
                              <w:rPr>
                                <w:rFonts w:ascii="Verdana" w:hAnsi="Verdana"/>
                                <w:color w:val="FFFFFF" w:themeColor="background1"/>
                                <w:sz w:val="20"/>
                                <w:szCs w:val="20"/>
                              </w:rPr>
                              <w:alias w:val="Volumen"/>
                              <w:tag w:val="Volumen"/>
                              <w:id w:val="-1945679705"/>
                              <w:dataBinding w:xpath="/Newsletter/Volume" w:storeItemID="{0392F253-333C-4A53-9243-D24BE37970BC}"/>
                              <w:text/>
                            </w:sdtPr>
                            <w:sdtEndPr/>
                            <w:sdtContent>
                              <w:r w:rsidRPr="00615DD6">
                                <w:rPr>
                                  <w:rFonts w:ascii="Verdana" w:hAnsi="Verdana"/>
                                  <w:color w:val="FFFFFF" w:themeColor="background1"/>
                                  <w:sz w:val="20"/>
                                  <w:szCs w:val="20"/>
                                </w:rPr>
                                <w:t>Flamingo - Middleware</w:t>
                              </w:r>
                            </w:sdtContent>
                          </w:sdt>
                        </w:p>
                        <w:p w:rsidR="005F1683" w:rsidRDefault="005F1683">
                          <w:pPr>
                            <w:jc w:val="center"/>
                          </w:pPr>
                        </w:p>
                      </w:tc>
                    </w:tr>
                  </w:tbl>
                  <w:p w:rsidR="005F1683" w:rsidRDefault="005F1683" w:rsidP="005F1683">
                    <w:pPr>
                      <w:jc w:val="center"/>
                    </w:pPr>
                  </w:p>
                </w:txbxContent>
              </v:textbox>
              <w10:wrap type="through" anchorx="margin" anchory="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FC" w:rsidRDefault="008C6E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6pt;height:11.4pt" o:bullet="t">
        <v:imagedata r:id="rId1" o:title="disk2"/>
      </v:shape>
    </w:pict>
  </w:numPicBullet>
  <w:abstractNum w:abstractNumId="0">
    <w:nsid w:val="FFFFFF83"/>
    <w:multiLevelType w:val="singleLevel"/>
    <w:tmpl w:val="FD148E30"/>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C87CCCDC"/>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34D104FA"/>
    <w:multiLevelType w:val="hybridMultilevel"/>
    <w:tmpl w:val="4D7638DC"/>
    <w:lvl w:ilvl="0" w:tplc="B5A06916">
      <w:start w:val="1"/>
      <w:numFmt w:val="bullet"/>
      <w:lvlText w:val=""/>
      <w:lvlPicBulletId w:val="0"/>
      <w:lvlJc w:val="left"/>
      <w:pPr>
        <w:tabs>
          <w:tab w:val="num" w:pos="720"/>
        </w:tabs>
        <w:ind w:left="720" w:hanging="360"/>
      </w:pPr>
      <w:rPr>
        <w:rFonts w:ascii="Symbol" w:hAnsi="Symbol" w:hint="default"/>
      </w:rPr>
    </w:lvl>
    <w:lvl w:ilvl="1" w:tplc="0AFCA6D0" w:tentative="1">
      <w:start w:val="1"/>
      <w:numFmt w:val="bullet"/>
      <w:lvlText w:val=""/>
      <w:lvlJc w:val="left"/>
      <w:pPr>
        <w:tabs>
          <w:tab w:val="num" w:pos="1440"/>
        </w:tabs>
        <w:ind w:left="1440" w:hanging="360"/>
      </w:pPr>
      <w:rPr>
        <w:rFonts w:ascii="Symbol" w:hAnsi="Symbol" w:hint="default"/>
      </w:rPr>
    </w:lvl>
    <w:lvl w:ilvl="2" w:tplc="1BE0BB64" w:tentative="1">
      <w:start w:val="1"/>
      <w:numFmt w:val="bullet"/>
      <w:lvlText w:val=""/>
      <w:lvlJc w:val="left"/>
      <w:pPr>
        <w:tabs>
          <w:tab w:val="num" w:pos="2160"/>
        </w:tabs>
        <w:ind w:left="2160" w:hanging="360"/>
      </w:pPr>
      <w:rPr>
        <w:rFonts w:ascii="Symbol" w:hAnsi="Symbol" w:hint="default"/>
      </w:rPr>
    </w:lvl>
    <w:lvl w:ilvl="3" w:tplc="8C8A29C0" w:tentative="1">
      <w:start w:val="1"/>
      <w:numFmt w:val="bullet"/>
      <w:lvlText w:val=""/>
      <w:lvlJc w:val="left"/>
      <w:pPr>
        <w:tabs>
          <w:tab w:val="num" w:pos="2880"/>
        </w:tabs>
        <w:ind w:left="2880" w:hanging="360"/>
      </w:pPr>
      <w:rPr>
        <w:rFonts w:ascii="Symbol" w:hAnsi="Symbol" w:hint="default"/>
      </w:rPr>
    </w:lvl>
    <w:lvl w:ilvl="4" w:tplc="2B247F22" w:tentative="1">
      <w:start w:val="1"/>
      <w:numFmt w:val="bullet"/>
      <w:lvlText w:val=""/>
      <w:lvlJc w:val="left"/>
      <w:pPr>
        <w:tabs>
          <w:tab w:val="num" w:pos="3600"/>
        </w:tabs>
        <w:ind w:left="3600" w:hanging="360"/>
      </w:pPr>
      <w:rPr>
        <w:rFonts w:ascii="Symbol" w:hAnsi="Symbol" w:hint="default"/>
      </w:rPr>
    </w:lvl>
    <w:lvl w:ilvl="5" w:tplc="E078034C" w:tentative="1">
      <w:start w:val="1"/>
      <w:numFmt w:val="bullet"/>
      <w:lvlText w:val=""/>
      <w:lvlJc w:val="left"/>
      <w:pPr>
        <w:tabs>
          <w:tab w:val="num" w:pos="4320"/>
        </w:tabs>
        <w:ind w:left="4320" w:hanging="360"/>
      </w:pPr>
      <w:rPr>
        <w:rFonts w:ascii="Symbol" w:hAnsi="Symbol" w:hint="default"/>
      </w:rPr>
    </w:lvl>
    <w:lvl w:ilvl="6" w:tplc="C6DEC242" w:tentative="1">
      <w:start w:val="1"/>
      <w:numFmt w:val="bullet"/>
      <w:lvlText w:val=""/>
      <w:lvlJc w:val="left"/>
      <w:pPr>
        <w:tabs>
          <w:tab w:val="num" w:pos="5040"/>
        </w:tabs>
        <w:ind w:left="5040" w:hanging="360"/>
      </w:pPr>
      <w:rPr>
        <w:rFonts w:ascii="Symbol" w:hAnsi="Symbol" w:hint="default"/>
      </w:rPr>
    </w:lvl>
    <w:lvl w:ilvl="7" w:tplc="DB28201A" w:tentative="1">
      <w:start w:val="1"/>
      <w:numFmt w:val="bullet"/>
      <w:lvlText w:val=""/>
      <w:lvlJc w:val="left"/>
      <w:pPr>
        <w:tabs>
          <w:tab w:val="num" w:pos="5760"/>
        </w:tabs>
        <w:ind w:left="5760" w:hanging="360"/>
      </w:pPr>
      <w:rPr>
        <w:rFonts w:ascii="Symbol" w:hAnsi="Symbol" w:hint="default"/>
      </w:rPr>
    </w:lvl>
    <w:lvl w:ilvl="8" w:tplc="D2BC094C" w:tentative="1">
      <w:start w:val="1"/>
      <w:numFmt w:val="bullet"/>
      <w:lvlText w:val=""/>
      <w:lvlJc w:val="left"/>
      <w:pPr>
        <w:tabs>
          <w:tab w:val="num" w:pos="6480"/>
        </w:tabs>
        <w:ind w:left="6480" w:hanging="360"/>
      </w:pPr>
      <w:rPr>
        <w:rFonts w:ascii="Symbol" w:hAnsi="Symbol" w:hint="default"/>
      </w:rPr>
    </w:lvl>
  </w:abstractNum>
  <w:abstractNum w:abstractNumId="3">
    <w:nsid w:val="3CB829F9"/>
    <w:multiLevelType w:val="hybridMultilevel"/>
    <w:tmpl w:val="F0BE36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F877619"/>
    <w:multiLevelType w:val="multilevel"/>
    <w:tmpl w:val="C63A547C"/>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92" w:hanging="432"/>
      </w:pPr>
      <w:rPr>
        <w:rFonts w:hint="default"/>
        <w:b w:val="0"/>
        <w:sz w:val="22"/>
        <w:szCs w:val="2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7563197C"/>
    <w:multiLevelType w:val="hybridMultilevel"/>
    <w:tmpl w:val="E4A8B3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9AB684E"/>
    <w:multiLevelType w:val="hybridMultilevel"/>
    <w:tmpl w:val="A9EE911A"/>
    <w:lvl w:ilvl="0" w:tplc="0DE80250">
      <w:start w:val="1"/>
      <w:numFmt w:val="bullet"/>
      <w:lvlText w:val=""/>
      <w:lvlPicBulletId w:val="0"/>
      <w:lvlJc w:val="left"/>
      <w:pPr>
        <w:tabs>
          <w:tab w:val="num" w:pos="720"/>
        </w:tabs>
        <w:ind w:left="720" w:hanging="360"/>
      </w:pPr>
      <w:rPr>
        <w:rFonts w:ascii="Symbol" w:hAnsi="Symbol" w:hint="default"/>
      </w:rPr>
    </w:lvl>
    <w:lvl w:ilvl="1" w:tplc="FC90E8FC" w:tentative="1">
      <w:start w:val="1"/>
      <w:numFmt w:val="bullet"/>
      <w:lvlText w:val=""/>
      <w:lvlJc w:val="left"/>
      <w:pPr>
        <w:tabs>
          <w:tab w:val="num" w:pos="1440"/>
        </w:tabs>
        <w:ind w:left="1440" w:hanging="360"/>
      </w:pPr>
      <w:rPr>
        <w:rFonts w:ascii="Symbol" w:hAnsi="Symbol" w:hint="default"/>
      </w:rPr>
    </w:lvl>
    <w:lvl w:ilvl="2" w:tplc="D1C87366" w:tentative="1">
      <w:start w:val="1"/>
      <w:numFmt w:val="bullet"/>
      <w:lvlText w:val=""/>
      <w:lvlJc w:val="left"/>
      <w:pPr>
        <w:tabs>
          <w:tab w:val="num" w:pos="2160"/>
        </w:tabs>
        <w:ind w:left="2160" w:hanging="360"/>
      </w:pPr>
      <w:rPr>
        <w:rFonts w:ascii="Symbol" w:hAnsi="Symbol" w:hint="default"/>
      </w:rPr>
    </w:lvl>
    <w:lvl w:ilvl="3" w:tplc="8000E3D4" w:tentative="1">
      <w:start w:val="1"/>
      <w:numFmt w:val="bullet"/>
      <w:lvlText w:val=""/>
      <w:lvlJc w:val="left"/>
      <w:pPr>
        <w:tabs>
          <w:tab w:val="num" w:pos="2880"/>
        </w:tabs>
        <w:ind w:left="2880" w:hanging="360"/>
      </w:pPr>
      <w:rPr>
        <w:rFonts w:ascii="Symbol" w:hAnsi="Symbol" w:hint="default"/>
      </w:rPr>
    </w:lvl>
    <w:lvl w:ilvl="4" w:tplc="E092CDA2" w:tentative="1">
      <w:start w:val="1"/>
      <w:numFmt w:val="bullet"/>
      <w:lvlText w:val=""/>
      <w:lvlJc w:val="left"/>
      <w:pPr>
        <w:tabs>
          <w:tab w:val="num" w:pos="3600"/>
        </w:tabs>
        <w:ind w:left="3600" w:hanging="360"/>
      </w:pPr>
      <w:rPr>
        <w:rFonts w:ascii="Symbol" w:hAnsi="Symbol" w:hint="default"/>
      </w:rPr>
    </w:lvl>
    <w:lvl w:ilvl="5" w:tplc="62EA1458" w:tentative="1">
      <w:start w:val="1"/>
      <w:numFmt w:val="bullet"/>
      <w:lvlText w:val=""/>
      <w:lvlJc w:val="left"/>
      <w:pPr>
        <w:tabs>
          <w:tab w:val="num" w:pos="4320"/>
        </w:tabs>
        <w:ind w:left="4320" w:hanging="360"/>
      </w:pPr>
      <w:rPr>
        <w:rFonts w:ascii="Symbol" w:hAnsi="Symbol" w:hint="default"/>
      </w:rPr>
    </w:lvl>
    <w:lvl w:ilvl="6" w:tplc="D0B2FC34" w:tentative="1">
      <w:start w:val="1"/>
      <w:numFmt w:val="bullet"/>
      <w:lvlText w:val=""/>
      <w:lvlJc w:val="left"/>
      <w:pPr>
        <w:tabs>
          <w:tab w:val="num" w:pos="5040"/>
        </w:tabs>
        <w:ind w:left="5040" w:hanging="360"/>
      </w:pPr>
      <w:rPr>
        <w:rFonts w:ascii="Symbol" w:hAnsi="Symbol" w:hint="default"/>
      </w:rPr>
    </w:lvl>
    <w:lvl w:ilvl="7" w:tplc="FC3E6E7A" w:tentative="1">
      <w:start w:val="1"/>
      <w:numFmt w:val="bullet"/>
      <w:lvlText w:val=""/>
      <w:lvlJc w:val="left"/>
      <w:pPr>
        <w:tabs>
          <w:tab w:val="num" w:pos="5760"/>
        </w:tabs>
        <w:ind w:left="5760" w:hanging="360"/>
      </w:pPr>
      <w:rPr>
        <w:rFonts w:ascii="Symbol" w:hAnsi="Symbol" w:hint="default"/>
      </w:rPr>
    </w:lvl>
    <w:lvl w:ilvl="8" w:tplc="D370E9A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F8A"/>
    <w:rsid w:val="001758A2"/>
    <w:rsid w:val="001D3C76"/>
    <w:rsid w:val="00394CDB"/>
    <w:rsid w:val="004B5B01"/>
    <w:rsid w:val="004D188F"/>
    <w:rsid w:val="00530311"/>
    <w:rsid w:val="00552E04"/>
    <w:rsid w:val="005A6F8A"/>
    <w:rsid w:val="005F1683"/>
    <w:rsid w:val="00615DD6"/>
    <w:rsid w:val="007F64BA"/>
    <w:rsid w:val="008C6EFC"/>
    <w:rsid w:val="008D1387"/>
    <w:rsid w:val="00A35491"/>
    <w:rsid w:val="00A647EC"/>
    <w:rsid w:val="00A967B5"/>
    <w:rsid w:val="00B36A85"/>
    <w:rsid w:val="00BC0840"/>
    <w:rsid w:val="00C961B0"/>
    <w:rsid w:val="00CF276F"/>
    <w:rsid w:val="00D6231B"/>
    <w:rsid w:val="00DA69D4"/>
    <w:rsid w:val="00F3073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F8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qFormat/>
    <w:rsid w:val="00BC0840"/>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nhideWhenUsed/>
    <w:qFormat/>
    <w:rsid w:val="00A967B5"/>
    <w:pPr>
      <w:keepNext/>
      <w:keepLines/>
      <w:spacing w:before="200"/>
      <w:outlineLvl w:val="1"/>
    </w:pPr>
    <w:rPr>
      <w:rFonts w:ascii="Verdana" w:eastAsiaTheme="majorEastAsia" w:hAnsi="Verdana" w:cstheme="majorBidi"/>
      <w:b/>
      <w:bCs/>
      <w:color w:val="4F81BD" w:themeColor="accent1"/>
      <w:sz w:val="26"/>
      <w:szCs w:val="26"/>
    </w:rPr>
  </w:style>
  <w:style w:type="paragraph" w:styleId="Ttulo3">
    <w:name w:val="heading 3"/>
    <w:basedOn w:val="Normal"/>
    <w:next w:val="Normal"/>
    <w:link w:val="Ttulo3Car"/>
    <w:qFormat/>
    <w:rsid w:val="005A6F8A"/>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5A6F8A"/>
    <w:pPr>
      <w:keepNext/>
      <w:spacing w:before="240" w:after="60"/>
      <w:outlineLvl w:val="3"/>
    </w:pPr>
    <w:rPr>
      <w:b/>
      <w:bCs/>
      <w:sz w:val="28"/>
      <w:szCs w:val="28"/>
    </w:rPr>
  </w:style>
  <w:style w:type="paragraph" w:styleId="Ttulo5">
    <w:name w:val="heading 5"/>
    <w:basedOn w:val="Normal"/>
    <w:next w:val="Normal"/>
    <w:link w:val="Ttulo5Car"/>
    <w:qFormat/>
    <w:rsid w:val="005A6F8A"/>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4D188F"/>
    <w:pPr>
      <w:spacing w:after="100"/>
      <w:jc w:val="center"/>
    </w:pPr>
  </w:style>
  <w:style w:type="paragraph" w:styleId="Textodeglobo">
    <w:name w:val="Balloon Text"/>
    <w:basedOn w:val="Normal"/>
    <w:link w:val="TextodegloboCar"/>
    <w:unhideWhenUsed/>
    <w:rsid w:val="004D188F"/>
    <w:rPr>
      <w:rFonts w:ascii="Tahoma" w:hAnsi="Tahoma" w:cs="Tahoma"/>
      <w:sz w:val="16"/>
      <w:szCs w:val="16"/>
    </w:rPr>
  </w:style>
  <w:style w:type="character" w:customStyle="1" w:styleId="TextodegloboCar">
    <w:name w:val="Texto de globo Car"/>
    <w:basedOn w:val="Fuentedeprrafopredeter"/>
    <w:link w:val="Textodeglobo"/>
    <w:rsid w:val="004D188F"/>
    <w:rPr>
      <w:rFonts w:ascii="Tahoma" w:hAnsi="Tahoma" w:cs="Tahoma"/>
      <w:sz w:val="16"/>
      <w:szCs w:val="16"/>
    </w:rPr>
  </w:style>
  <w:style w:type="paragraph" w:styleId="Encabezado">
    <w:name w:val="header"/>
    <w:basedOn w:val="Normal"/>
    <w:link w:val="EncabezadoCar"/>
    <w:unhideWhenUsed/>
    <w:rsid w:val="005F1683"/>
    <w:pPr>
      <w:tabs>
        <w:tab w:val="center" w:pos="4252"/>
        <w:tab w:val="right" w:pos="8504"/>
      </w:tabs>
    </w:pPr>
  </w:style>
  <w:style w:type="character" w:customStyle="1" w:styleId="EncabezadoCar">
    <w:name w:val="Encabezado Car"/>
    <w:basedOn w:val="Fuentedeprrafopredeter"/>
    <w:link w:val="Encabezado"/>
    <w:rsid w:val="005F1683"/>
  </w:style>
  <w:style w:type="paragraph" w:styleId="Piedepgina">
    <w:name w:val="footer"/>
    <w:basedOn w:val="Normal"/>
    <w:link w:val="PiedepginaCar"/>
    <w:unhideWhenUsed/>
    <w:rsid w:val="005F1683"/>
    <w:pPr>
      <w:tabs>
        <w:tab w:val="center" w:pos="4252"/>
        <w:tab w:val="right" w:pos="8504"/>
      </w:tabs>
    </w:pPr>
  </w:style>
  <w:style w:type="character" w:customStyle="1" w:styleId="PiedepginaCar">
    <w:name w:val="Pie de página Car"/>
    <w:basedOn w:val="Fuentedeprrafopredeter"/>
    <w:link w:val="Piedepgina"/>
    <w:rsid w:val="005F1683"/>
  </w:style>
  <w:style w:type="paragraph" w:styleId="Sinespaciado">
    <w:name w:val="No Spacing"/>
    <w:autoRedefine/>
    <w:uiPriority w:val="1"/>
    <w:qFormat/>
    <w:rsid w:val="00A967B5"/>
    <w:pPr>
      <w:spacing w:after="0" w:line="240" w:lineRule="auto"/>
    </w:pPr>
    <w:rPr>
      <w:rFonts w:ascii="Verdana" w:hAnsi="Verdana"/>
    </w:rPr>
  </w:style>
  <w:style w:type="character" w:customStyle="1" w:styleId="Ttulo2Car">
    <w:name w:val="Título 2 Car"/>
    <w:basedOn w:val="Fuentedeprrafopredeter"/>
    <w:link w:val="Ttulo2"/>
    <w:rsid w:val="00A967B5"/>
    <w:rPr>
      <w:rFonts w:ascii="Verdana" w:eastAsiaTheme="majorEastAsia" w:hAnsi="Verdana" w:cstheme="majorBidi"/>
      <w:b/>
      <w:bCs/>
      <w:color w:val="4F81BD" w:themeColor="accent1"/>
      <w:sz w:val="26"/>
      <w:szCs w:val="26"/>
    </w:rPr>
  </w:style>
  <w:style w:type="paragraph" w:styleId="Citadestacada">
    <w:name w:val="Intense Quote"/>
    <w:basedOn w:val="Normal"/>
    <w:next w:val="Normal"/>
    <w:link w:val="CitadestacadaCar"/>
    <w:autoRedefine/>
    <w:uiPriority w:val="30"/>
    <w:qFormat/>
    <w:rsid w:val="00B36A85"/>
    <w:pPr>
      <w:pBdr>
        <w:bottom w:val="single" w:sz="4" w:space="4" w:color="4F81BD" w:themeColor="accent1"/>
      </w:pBdr>
      <w:spacing w:before="200" w:after="280"/>
      <w:ind w:left="936" w:right="936"/>
    </w:pPr>
    <w:rPr>
      <w:rFonts w:ascii="Verdana" w:hAnsi="Verdana"/>
      <w:b/>
      <w:bCs/>
      <w:i/>
      <w:iCs/>
      <w:color w:val="4F81BD" w:themeColor="accent1"/>
    </w:rPr>
  </w:style>
  <w:style w:type="character" w:customStyle="1" w:styleId="CitadestacadaCar">
    <w:name w:val="Cita destacada Car"/>
    <w:basedOn w:val="Fuentedeprrafopredeter"/>
    <w:link w:val="Citadestacada"/>
    <w:uiPriority w:val="30"/>
    <w:rsid w:val="00B36A85"/>
    <w:rPr>
      <w:rFonts w:ascii="Verdana" w:hAnsi="Verdana"/>
      <w:b/>
      <w:bCs/>
      <w:i/>
      <w:iCs/>
      <w:color w:val="4F81BD" w:themeColor="accent1"/>
    </w:rPr>
  </w:style>
  <w:style w:type="character" w:styleId="Textoennegrita">
    <w:name w:val="Strong"/>
    <w:basedOn w:val="Fuentedeprrafopredeter"/>
    <w:qFormat/>
    <w:rsid w:val="00BC0840"/>
    <w:rPr>
      <w:rFonts w:ascii="Verdana" w:hAnsi="Verdana"/>
      <w:b/>
      <w:bCs/>
    </w:rPr>
  </w:style>
  <w:style w:type="character" w:customStyle="1" w:styleId="Ttulo1Car">
    <w:name w:val="Título 1 Car"/>
    <w:basedOn w:val="Fuentedeprrafopredeter"/>
    <w:link w:val="Ttulo1"/>
    <w:rsid w:val="00BC0840"/>
    <w:rPr>
      <w:rFonts w:ascii="Verdana" w:eastAsiaTheme="majorEastAsia" w:hAnsi="Verdana" w:cstheme="majorBidi"/>
      <w:b/>
      <w:bCs/>
      <w:color w:val="365F91" w:themeColor="accent1" w:themeShade="BF"/>
      <w:sz w:val="28"/>
      <w:szCs w:val="28"/>
    </w:rPr>
  </w:style>
  <w:style w:type="paragraph" w:styleId="Ttulo">
    <w:name w:val="Title"/>
    <w:basedOn w:val="Normal"/>
    <w:next w:val="Normal"/>
    <w:link w:val="TtuloCar"/>
    <w:autoRedefine/>
    <w:uiPriority w:val="10"/>
    <w:qFormat/>
    <w:rsid w:val="00A35491"/>
    <w:pPr>
      <w:pBdr>
        <w:bottom w:val="single" w:sz="8" w:space="4" w:color="4F81BD" w:themeColor="accent1"/>
      </w:pBdr>
      <w:spacing w:after="300"/>
      <w:contextualSpacing/>
    </w:pPr>
    <w:rPr>
      <w:rFonts w:eastAsiaTheme="majorEastAsia" w:cstheme="majorBidi"/>
      <w:color w:val="17365D" w:themeColor="text2" w:themeShade="BF"/>
      <w:spacing w:val="5"/>
      <w:kern w:val="28"/>
      <w:sz w:val="32"/>
      <w:szCs w:val="52"/>
    </w:rPr>
  </w:style>
  <w:style w:type="character" w:customStyle="1" w:styleId="TtuloCar">
    <w:name w:val="Título Car"/>
    <w:basedOn w:val="Fuentedeprrafopredeter"/>
    <w:link w:val="Ttulo"/>
    <w:uiPriority w:val="10"/>
    <w:rsid w:val="00A35491"/>
    <w:rPr>
      <w:rFonts w:ascii="Verdana" w:eastAsiaTheme="majorEastAsia" w:hAnsi="Verdana" w:cstheme="majorBidi"/>
      <w:color w:val="17365D" w:themeColor="text2" w:themeShade="BF"/>
      <w:spacing w:val="5"/>
      <w:kern w:val="28"/>
      <w:sz w:val="32"/>
      <w:szCs w:val="52"/>
    </w:rPr>
  </w:style>
  <w:style w:type="paragraph" w:styleId="Subttulo">
    <w:name w:val="Subtitle"/>
    <w:basedOn w:val="Normal"/>
    <w:next w:val="Normal"/>
    <w:link w:val="SubttuloCar"/>
    <w:autoRedefine/>
    <w:uiPriority w:val="11"/>
    <w:qFormat/>
    <w:rsid w:val="00A35491"/>
    <w:pPr>
      <w:numPr>
        <w:ilvl w:val="1"/>
      </w:numPr>
    </w:pPr>
    <w:rPr>
      <w:rFonts w:eastAsiaTheme="majorEastAsia" w:cstheme="majorBidi"/>
      <w:i/>
      <w:iCs/>
      <w:color w:val="4F81BD" w:themeColor="accent1"/>
      <w:spacing w:val="15"/>
    </w:rPr>
  </w:style>
  <w:style w:type="character" w:customStyle="1" w:styleId="SubttuloCar">
    <w:name w:val="Subtítulo Car"/>
    <w:basedOn w:val="Fuentedeprrafopredeter"/>
    <w:link w:val="Subttulo"/>
    <w:uiPriority w:val="11"/>
    <w:rsid w:val="00A35491"/>
    <w:rPr>
      <w:rFonts w:ascii="Verdana" w:eastAsiaTheme="majorEastAsia" w:hAnsi="Verdana" w:cstheme="majorBidi"/>
      <w:i/>
      <w:iCs/>
      <w:color w:val="4F81BD" w:themeColor="accent1"/>
      <w:spacing w:val="15"/>
      <w:sz w:val="24"/>
      <w:szCs w:val="24"/>
    </w:rPr>
  </w:style>
  <w:style w:type="character" w:styleId="nfasis">
    <w:name w:val="Emphasis"/>
    <w:basedOn w:val="Fuentedeprrafopredeter"/>
    <w:qFormat/>
    <w:rsid w:val="00A35491"/>
    <w:rPr>
      <w:rFonts w:ascii="Verdana" w:hAnsi="Verdana"/>
      <w:i/>
      <w:iCs/>
    </w:rPr>
  </w:style>
  <w:style w:type="character" w:styleId="Referenciaintensa">
    <w:name w:val="Intense Reference"/>
    <w:basedOn w:val="Fuentedeprrafopredeter"/>
    <w:uiPriority w:val="32"/>
    <w:qFormat/>
    <w:rsid w:val="00F30730"/>
    <w:rPr>
      <w:rFonts w:ascii="Verdana" w:hAnsi="Verdana"/>
      <w:b/>
      <w:bCs/>
      <w:smallCaps/>
      <w:color w:val="C0504D" w:themeColor="accent2"/>
      <w:spacing w:val="5"/>
      <w:u w:val="single"/>
    </w:rPr>
  </w:style>
  <w:style w:type="character" w:styleId="Ttulodellibro">
    <w:name w:val="Book Title"/>
    <w:basedOn w:val="Fuentedeprrafopredeter"/>
    <w:uiPriority w:val="33"/>
    <w:qFormat/>
    <w:rsid w:val="00F30730"/>
    <w:rPr>
      <w:rFonts w:ascii="Verdana" w:hAnsi="Verdana"/>
      <w:b/>
      <w:bCs/>
      <w:smallCaps/>
      <w:spacing w:val="5"/>
    </w:rPr>
  </w:style>
  <w:style w:type="character" w:styleId="nfasisintenso">
    <w:name w:val="Intense Emphasis"/>
    <w:basedOn w:val="Fuentedeprrafopredeter"/>
    <w:uiPriority w:val="21"/>
    <w:qFormat/>
    <w:rsid w:val="00F30730"/>
    <w:rPr>
      <w:rFonts w:ascii="Verdana" w:hAnsi="Verdana"/>
      <w:b/>
      <w:bCs/>
      <w:i/>
      <w:iCs/>
      <w:color w:val="4F81BD" w:themeColor="accent1"/>
    </w:rPr>
  </w:style>
  <w:style w:type="character" w:styleId="nfasissutil">
    <w:name w:val="Subtle Emphasis"/>
    <w:basedOn w:val="Fuentedeprrafopredeter"/>
    <w:uiPriority w:val="19"/>
    <w:qFormat/>
    <w:rsid w:val="00F30730"/>
    <w:rPr>
      <w:rFonts w:ascii="Verdana" w:hAnsi="Verdana"/>
      <w:i/>
      <w:iCs/>
      <w:color w:val="808080" w:themeColor="text1" w:themeTint="7F"/>
    </w:rPr>
  </w:style>
  <w:style w:type="character" w:customStyle="1" w:styleId="Ttulo3Car">
    <w:name w:val="Título 3 Car"/>
    <w:basedOn w:val="Fuentedeprrafopredeter"/>
    <w:link w:val="Ttulo3"/>
    <w:rsid w:val="005A6F8A"/>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5A6F8A"/>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5A6F8A"/>
    <w:rPr>
      <w:rFonts w:ascii="Times New Roman" w:eastAsia="Times New Roman" w:hAnsi="Times New Roman" w:cs="Times New Roman"/>
      <w:b/>
      <w:bCs/>
      <w:i/>
      <w:iCs/>
      <w:sz w:val="26"/>
      <w:szCs w:val="26"/>
      <w:lang w:val="es-ES" w:eastAsia="es-ES"/>
    </w:rPr>
  </w:style>
  <w:style w:type="character" w:styleId="Hipervnculo">
    <w:name w:val="Hyperlink"/>
    <w:rsid w:val="005A6F8A"/>
    <w:rPr>
      <w:color w:val="0000FF"/>
      <w:u w:val="single"/>
    </w:rPr>
  </w:style>
  <w:style w:type="character" w:styleId="CdigoHTML">
    <w:name w:val="HTML Code"/>
    <w:rsid w:val="005A6F8A"/>
    <w:rPr>
      <w:rFonts w:ascii="Courier New" w:eastAsia="Times New Roman" w:hAnsi="Courier New" w:cs="Courier New"/>
      <w:sz w:val="20"/>
      <w:szCs w:val="20"/>
    </w:rPr>
  </w:style>
  <w:style w:type="table" w:styleId="Tablaconcuadrcula">
    <w:name w:val="Table Grid"/>
    <w:basedOn w:val="Tablanormal"/>
    <w:rsid w:val="005A6F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A6F8A"/>
    <w:pPr>
      <w:spacing w:before="100" w:beforeAutospacing="1" w:after="100" w:afterAutospacing="1"/>
    </w:pPr>
  </w:style>
  <w:style w:type="paragraph" w:styleId="Lista">
    <w:name w:val="List"/>
    <w:basedOn w:val="Normal"/>
    <w:rsid w:val="005A6F8A"/>
    <w:pPr>
      <w:ind w:left="283" w:hanging="283"/>
    </w:pPr>
  </w:style>
  <w:style w:type="paragraph" w:styleId="Listaconvietas">
    <w:name w:val="List Bullet"/>
    <w:basedOn w:val="Normal"/>
    <w:rsid w:val="005A6F8A"/>
    <w:pPr>
      <w:numPr>
        <w:numId w:val="3"/>
      </w:numPr>
    </w:pPr>
  </w:style>
  <w:style w:type="paragraph" w:styleId="Listaconvietas2">
    <w:name w:val="List Bullet 2"/>
    <w:basedOn w:val="Normal"/>
    <w:rsid w:val="005A6F8A"/>
    <w:pPr>
      <w:numPr>
        <w:numId w:val="4"/>
      </w:numPr>
    </w:pPr>
  </w:style>
  <w:style w:type="paragraph" w:styleId="Textoindependiente">
    <w:name w:val="Body Text"/>
    <w:basedOn w:val="Normal"/>
    <w:link w:val="TextoindependienteCar"/>
    <w:rsid w:val="005A6F8A"/>
    <w:pPr>
      <w:spacing w:after="120"/>
    </w:pPr>
  </w:style>
  <w:style w:type="character" w:customStyle="1" w:styleId="TextoindependienteCar">
    <w:name w:val="Texto independiente Car"/>
    <w:basedOn w:val="Fuentedeprrafopredeter"/>
    <w:link w:val="Textoindependiente"/>
    <w:rsid w:val="005A6F8A"/>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5A6F8A"/>
    <w:pPr>
      <w:spacing w:after="120"/>
      <w:ind w:left="283"/>
    </w:pPr>
  </w:style>
  <w:style w:type="character" w:customStyle="1" w:styleId="SangradetextonormalCar">
    <w:name w:val="Sangría de texto normal Car"/>
    <w:basedOn w:val="Fuentedeprrafopredeter"/>
    <w:link w:val="Sangradetextonormal"/>
    <w:rsid w:val="005A6F8A"/>
    <w:rPr>
      <w:rFonts w:ascii="Times New Roman" w:eastAsia="Times New Roman" w:hAnsi="Times New Roman" w:cs="Times New Roman"/>
      <w:sz w:val="24"/>
      <w:szCs w:val="24"/>
      <w:lang w:val="es-ES" w:eastAsia="es-ES"/>
    </w:rPr>
  </w:style>
  <w:style w:type="paragraph" w:styleId="Sangranormal">
    <w:name w:val="Normal Indent"/>
    <w:basedOn w:val="Normal"/>
    <w:rsid w:val="005A6F8A"/>
    <w:pPr>
      <w:ind w:left="708"/>
    </w:pPr>
  </w:style>
  <w:style w:type="paragraph" w:styleId="Textoindependienteprimerasangra">
    <w:name w:val="Body Text First Indent"/>
    <w:basedOn w:val="Textoindependiente"/>
    <w:link w:val="TextoindependienteprimerasangraCar"/>
    <w:rsid w:val="005A6F8A"/>
    <w:pPr>
      <w:ind w:firstLine="210"/>
    </w:pPr>
  </w:style>
  <w:style w:type="character" w:customStyle="1" w:styleId="TextoindependienteprimerasangraCar">
    <w:name w:val="Texto independiente primera sangría Car"/>
    <w:basedOn w:val="TextoindependienteCar"/>
    <w:link w:val="Textoindependienteprimerasangra"/>
    <w:rsid w:val="005A6F8A"/>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5A6F8A"/>
    <w:pPr>
      <w:ind w:firstLine="210"/>
    </w:pPr>
  </w:style>
  <w:style w:type="character" w:customStyle="1" w:styleId="Textoindependienteprimerasangra2Car">
    <w:name w:val="Texto independiente primera sangría 2 Car"/>
    <w:basedOn w:val="SangradetextonormalCar"/>
    <w:link w:val="Textoindependienteprimerasangra2"/>
    <w:rsid w:val="005A6F8A"/>
    <w:rPr>
      <w:rFonts w:ascii="Times New Roman" w:eastAsia="Times New Roman" w:hAnsi="Times New Roman" w:cs="Times New Roman"/>
      <w:sz w:val="24"/>
      <w:szCs w:val="24"/>
      <w:lang w:val="es-ES" w:eastAsia="es-ES"/>
    </w:rPr>
  </w:style>
  <w:style w:type="character" w:customStyle="1" w:styleId="iladicon1">
    <w:name w:val="il_ad_icon1"/>
    <w:rsid w:val="005A6F8A"/>
    <w:rPr>
      <w:rFonts w:ascii="Arial" w:hAnsi="Arial" w:cs="Arial" w:hint="default"/>
      <w:b w:val="0"/>
      <w:bCs w:val="0"/>
      <w:i w:val="0"/>
      <w:iCs w:val="0"/>
      <w:vanish w:val="0"/>
      <w:webHidden w:val="0"/>
      <w:color w:val="0066CC"/>
      <w:specVanish w:val="0"/>
    </w:rPr>
  </w:style>
  <w:style w:type="character" w:customStyle="1" w:styleId="iladicon2">
    <w:name w:val="il_ad_icon2"/>
    <w:rsid w:val="005A6F8A"/>
    <w:rPr>
      <w:rFonts w:ascii="Arial" w:hAnsi="Arial" w:cs="Arial" w:hint="default"/>
      <w:b w:val="0"/>
      <w:bCs w:val="0"/>
      <w:i w:val="0"/>
      <w:iCs w:val="0"/>
      <w:vanish w:val="0"/>
      <w:webHidden w:val="0"/>
      <w:color w:val="0066CC"/>
      <w:specVanish w:val="0"/>
    </w:rPr>
  </w:style>
  <w:style w:type="character" w:customStyle="1" w:styleId="iladicon3">
    <w:name w:val="il_ad_icon3"/>
    <w:rsid w:val="005A6F8A"/>
    <w:rPr>
      <w:rFonts w:ascii="Arial" w:hAnsi="Arial" w:cs="Arial" w:hint="default"/>
      <w:b w:val="0"/>
      <w:bCs w:val="0"/>
      <w:i w:val="0"/>
      <w:iCs w:val="0"/>
      <w:vanish w:val="0"/>
      <w:webHidden w:val="0"/>
      <w:color w:val="0066CC"/>
      <w:specVanish w:val="0"/>
    </w:rPr>
  </w:style>
  <w:style w:type="character" w:styleId="Hipervnculovisitado">
    <w:name w:val="FollowedHyperlink"/>
    <w:rsid w:val="005A6F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F8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qFormat/>
    <w:rsid w:val="00BC0840"/>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nhideWhenUsed/>
    <w:qFormat/>
    <w:rsid w:val="00A967B5"/>
    <w:pPr>
      <w:keepNext/>
      <w:keepLines/>
      <w:spacing w:before="200"/>
      <w:outlineLvl w:val="1"/>
    </w:pPr>
    <w:rPr>
      <w:rFonts w:ascii="Verdana" w:eastAsiaTheme="majorEastAsia" w:hAnsi="Verdana" w:cstheme="majorBidi"/>
      <w:b/>
      <w:bCs/>
      <w:color w:val="4F81BD" w:themeColor="accent1"/>
      <w:sz w:val="26"/>
      <w:szCs w:val="26"/>
    </w:rPr>
  </w:style>
  <w:style w:type="paragraph" w:styleId="Ttulo3">
    <w:name w:val="heading 3"/>
    <w:basedOn w:val="Normal"/>
    <w:next w:val="Normal"/>
    <w:link w:val="Ttulo3Car"/>
    <w:qFormat/>
    <w:rsid w:val="005A6F8A"/>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5A6F8A"/>
    <w:pPr>
      <w:keepNext/>
      <w:spacing w:before="240" w:after="60"/>
      <w:outlineLvl w:val="3"/>
    </w:pPr>
    <w:rPr>
      <w:b/>
      <w:bCs/>
      <w:sz w:val="28"/>
      <w:szCs w:val="28"/>
    </w:rPr>
  </w:style>
  <w:style w:type="paragraph" w:styleId="Ttulo5">
    <w:name w:val="heading 5"/>
    <w:basedOn w:val="Normal"/>
    <w:next w:val="Normal"/>
    <w:link w:val="Ttulo5Car"/>
    <w:qFormat/>
    <w:rsid w:val="005A6F8A"/>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4D188F"/>
    <w:pPr>
      <w:spacing w:after="100"/>
      <w:jc w:val="center"/>
    </w:pPr>
  </w:style>
  <w:style w:type="paragraph" w:styleId="Textodeglobo">
    <w:name w:val="Balloon Text"/>
    <w:basedOn w:val="Normal"/>
    <w:link w:val="TextodegloboCar"/>
    <w:unhideWhenUsed/>
    <w:rsid w:val="004D188F"/>
    <w:rPr>
      <w:rFonts w:ascii="Tahoma" w:hAnsi="Tahoma" w:cs="Tahoma"/>
      <w:sz w:val="16"/>
      <w:szCs w:val="16"/>
    </w:rPr>
  </w:style>
  <w:style w:type="character" w:customStyle="1" w:styleId="TextodegloboCar">
    <w:name w:val="Texto de globo Car"/>
    <w:basedOn w:val="Fuentedeprrafopredeter"/>
    <w:link w:val="Textodeglobo"/>
    <w:rsid w:val="004D188F"/>
    <w:rPr>
      <w:rFonts w:ascii="Tahoma" w:hAnsi="Tahoma" w:cs="Tahoma"/>
      <w:sz w:val="16"/>
      <w:szCs w:val="16"/>
    </w:rPr>
  </w:style>
  <w:style w:type="paragraph" w:styleId="Encabezado">
    <w:name w:val="header"/>
    <w:basedOn w:val="Normal"/>
    <w:link w:val="EncabezadoCar"/>
    <w:unhideWhenUsed/>
    <w:rsid w:val="005F1683"/>
    <w:pPr>
      <w:tabs>
        <w:tab w:val="center" w:pos="4252"/>
        <w:tab w:val="right" w:pos="8504"/>
      </w:tabs>
    </w:pPr>
  </w:style>
  <w:style w:type="character" w:customStyle="1" w:styleId="EncabezadoCar">
    <w:name w:val="Encabezado Car"/>
    <w:basedOn w:val="Fuentedeprrafopredeter"/>
    <w:link w:val="Encabezado"/>
    <w:rsid w:val="005F1683"/>
  </w:style>
  <w:style w:type="paragraph" w:styleId="Piedepgina">
    <w:name w:val="footer"/>
    <w:basedOn w:val="Normal"/>
    <w:link w:val="PiedepginaCar"/>
    <w:unhideWhenUsed/>
    <w:rsid w:val="005F1683"/>
    <w:pPr>
      <w:tabs>
        <w:tab w:val="center" w:pos="4252"/>
        <w:tab w:val="right" w:pos="8504"/>
      </w:tabs>
    </w:pPr>
  </w:style>
  <w:style w:type="character" w:customStyle="1" w:styleId="PiedepginaCar">
    <w:name w:val="Pie de página Car"/>
    <w:basedOn w:val="Fuentedeprrafopredeter"/>
    <w:link w:val="Piedepgina"/>
    <w:rsid w:val="005F1683"/>
  </w:style>
  <w:style w:type="paragraph" w:styleId="Sinespaciado">
    <w:name w:val="No Spacing"/>
    <w:autoRedefine/>
    <w:uiPriority w:val="1"/>
    <w:qFormat/>
    <w:rsid w:val="00A967B5"/>
    <w:pPr>
      <w:spacing w:after="0" w:line="240" w:lineRule="auto"/>
    </w:pPr>
    <w:rPr>
      <w:rFonts w:ascii="Verdana" w:hAnsi="Verdana"/>
    </w:rPr>
  </w:style>
  <w:style w:type="character" w:customStyle="1" w:styleId="Ttulo2Car">
    <w:name w:val="Título 2 Car"/>
    <w:basedOn w:val="Fuentedeprrafopredeter"/>
    <w:link w:val="Ttulo2"/>
    <w:rsid w:val="00A967B5"/>
    <w:rPr>
      <w:rFonts w:ascii="Verdana" w:eastAsiaTheme="majorEastAsia" w:hAnsi="Verdana" w:cstheme="majorBidi"/>
      <w:b/>
      <w:bCs/>
      <w:color w:val="4F81BD" w:themeColor="accent1"/>
      <w:sz w:val="26"/>
      <w:szCs w:val="26"/>
    </w:rPr>
  </w:style>
  <w:style w:type="paragraph" w:styleId="Citadestacada">
    <w:name w:val="Intense Quote"/>
    <w:basedOn w:val="Normal"/>
    <w:next w:val="Normal"/>
    <w:link w:val="CitadestacadaCar"/>
    <w:autoRedefine/>
    <w:uiPriority w:val="30"/>
    <w:qFormat/>
    <w:rsid w:val="00B36A85"/>
    <w:pPr>
      <w:pBdr>
        <w:bottom w:val="single" w:sz="4" w:space="4" w:color="4F81BD" w:themeColor="accent1"/>
      </w:pBdr>
      <w:spacing w:before="200" w:after="280"/>
      <w:ind w:left="936" w:right="936"/>
    </w:pPr>
    <w:rPr>
      <w:rFonts w:ascii="Verdana" w:hAnsi="Verdana"/>
      <w:b/>
      <w:bCs/>
      <w:i/>
      <w:iCs/>
      <w:color w:val="4F81BD" w:themeColor="accent1"/>
    </w:rPr>
  </w:style>
  <w:style w:type="character" w:customStyle="1" w:styleId="CitadestacadaCar">
    <w:name w:val="Cita destacada Car"/>
    <w:basedOn w:val="Fuentedeprrafopredeter"/>
    <w:link w:val="Citadestacada"/>
    <w:uiPriority w:val="30"/>
    <w:rsid w:val="00B36A85"/>
    <w:rPr>
      <w:rFonts w:ascii="Verdana" w:hAnsi="Verdana"/>
      <w:b/>
      <w:bCs/>
      <w:i/>
      <w:iCs/>
      <w:color w:val="4F81BD" w:themeColor="accent1"/>
    </w:rPr>
  </w:style>
  <w:style w:type="character" w:styleId="Textoennegrita">
    <w:name w:val="Strong"/>
    <w:basedOn w:val="Fuentedeprrafopredeter"/>
    <w:qFormat/>
    <w:rsid w:val="00BC0840"/>
    <w:rPr>
      <w:rFonts w:ascii="Verdana" w:hAnsi="Verdana"/>
      <w:b/>
      <w:bCs/>
    </w:rPr>
  </w:style>
  <w:style w:type="character" w:customStyle="1" w:styleId="Ttulo1Car">
    <w:name w:val="Título 1 Car"/>
    <w:basedOn w:val="Fuentedeprrafopredeter"/>
    <w:link w:val="Ttulo1"/>
    <w:rsid w:val="00BC0840"/>
    <w:rPr>
      <w:rFonts w:ascii="Verdana" w:eastAsiaTheme="majorEastAsia" w:hAnsi="Verdana" w:cstheme="majorBidi"/>
      <w:b/>
      <w:bCs/>
      <w:color w:val="365F91" w:themeColor="accent1" w:themeShade="BF"/>
      <w:sz w:val="28"/>
      <w:szCs w:val="28"/>
    </w:rPr>
  </w:style>
  <w:style w:type="paragraph" w:styleId="Ttulo">
    <w:name w:val="Title"/>
    <w:basedOn w:val="Normal"/>
    <w:next w:val="Normal"/>
    <w:link w:val="TtuloCar"/>
    <w:autoRedefine/>
    <w:uiPriority w:val="10"/>
    <w:qFormat/>
    <w:rsid w:val="00A35491"/>
    <w:pPr>
      <w:pBdr>
        <w:bottom w:val="single" w:sz="8" w:space="4" w:color="4F81BD" w:themeColor="accent1"/>
      </w:pBdr>
      <w:spacing w:after="300"/>
      <w:contextualSpacing/>
    </w:pPr>
    <w:rPr>
      <w:rFonts w:eastAsiaTheme="majorEastAsia" w:cstheme="majorBidi"/>
      <w:color w:val="17365D" w:themeColor="text2" w:themeShade="BF"/>
      <w:spacing w:val="5"/>
      <w:kern w:val="28"/>
      <w:sz w:val="32"/>
      <w:szCs w:val="52"/>
    </w:rPr>
  </w:style>
  <w:style w:type="character" w:customStyle="1" w:styleId="TtuloCar">
    <w:name w:val="Título Car"/>
    <w:basedOn w:val="Fuentedeprrafopredeter"/>
    <w:link w:val="Ttulo"/>
    <w:uiPriority w:val="10"/>
    <w:rsid w:val="00A35491"/>
    <w:rPr>
      <w:rFonts w:ascii="Verdana" w:eastAsiaTheme="majorEastAsia" w:hAnsi="Verdana" w:cstheme="majorBidi"/>
      <w:color w:val="17365D" w:themeColor="text2" w:themeShade="BF"/>
      <w:spacing w:val="5"/>
      <w:kern w:val="28"/>
      <w:sz w:val="32"/>
      <w:szCs w:val="52"/>
    </w:rPr>
  </w:style>
  <w:style w:type="paragraph" w:styleId="Subttulo">
    <w:name w:val="Subtitle"/>
    <w:basedOn w:val="Normal"/>
    <w:next w:val="Normal"/>
    <w:link w:val="SubttuloCar"/>
    <w:autoRedefine/>
    <w:uiPriority w:val="11"/>
    <w:qFormat/>
    <w:rsid w:val="00A35491"/>
    <w:pPr>
      <w:numPr>
        <w:ilvl w:val="1"/>
      </w:numPr>
    </w:pPr>
    <w:rPr>
      <w:rFonts w:eastAsiaTheme="majorEastAsia" w:cstheme="majorBidi"/>
      <w:i/>
      <w:iCs/>
      <w:color w:val="4F81BD" w:themeColor="accent1"/>
      <w:spacing w:val="15"/>
    </w:rPr>
  </w:style>
  <w:style w:type="character" w:customStyle="1" w:styleId="SubttuloCar">
    <w:name w:val="Subtítulo Car"/>
    <w:basedOn w:val="Fuentedeprrafopredeter"/>
    <w:link w:val="Subttulo"/>
    <w:uiPriority w:val="11"/>
    <w:rsid w:val="00A35491"/>
    <w:rPr>
      <w:rFonts w:ascii="Verdana" w:eastAsiaTheme="majorEastAsia" w:hAnsi="Verdana" w:cstheme="majorBidi"/>
      <w:i/>
      <w:iCs/>
      <w:color w:val="4F81BD" w:themeColor="accent1"/>
      <w:spacing w:val="15"/>
      <w:sz w:val="24"/>
      <w:szCs w:val="24"/>
    </w:rPr>
  </w:style>
  <w:style w:type="character" w:styleId="nfasis">
    <w:name w:val="Emphasis"/>
    <w:basedOn w:val="Fuentedeprrafopredeter"/>
    <w:qFormat/>
    <w:rsid w:val="00A35491"/>
    <w:rPr>
      <w:rFonts w:ascii="Verdana" w:hAnsi="Verdana"/>
      <w:i/>
      <w:iCs/>
    </w:rPr>
  </w:style>
  <w:style w:type="character" w:styleId="Referenciaintensa">
    <w:name w:val="Intense Reference"/>
    <w:basedOn w:val="Fuentedeprrafopredeter"/>
    <w:uiPriority w:val="32"/>
    <w:qFormat/>
    <w:rsid w:val="00F30730"/>
    <w:rPr>
      <w:rFonts w:ascii="Verdana" w:hAnsi="Verdana"/>
      <w:b/>
      <w:bCs/>
      <w:smallCaps/>
      <w:color w:val="C0504D" w:themeColor="accent2"/>
      <w:spacing w:val="5"/>
      <w:u w:val="single"/>
    </w:rPr>
  </w:style>
  <w:style w:type="character" w:styleId="Ttulodellibro">
    <w:name w:val="Book Title"/>
    <w:basedOn w:val="Fuentedeprrafopredeter"/>
    <w:uiPriority w:val="33"/>
    <w:qFormat/>
    <w:rsid w:val="00F30730"/>
    <w:rPr>
      <w:rFonts w:ascii="Verdana" w:hAnsi="Verdana"/>
      <w:b/>
      <w:bCs/>
      <w:smallCaps/>
      <w:spacing w:val="5"/>
    </w:rPr>
  </w:style>
  <w:style w:type="character" w:styleId="nfasisintenso">
    <w:name w:val="Intense Emphasis"/>
    <w:basedOn w:val="Fuentedeprrafopredeter"/>
    <w:uiPriority w:val="21"/>
    <w:qFormat/>
    <w:rsid w:val="00F30730"/>
    <w:rPr>
      <w:rFonts w:ascii="Verdana" w:hAnsi="Verdana"/>
      <w:b/>
      <w:bCs/>
      <w:i/>
      <w:iCs/>
      <w:color w:val="4F81BD" w:themeColor="accent1"/>
    </w:rPr>
  </w:style>
  <w:style w:type="character" w:styleId="nfasissutil">
    <w:name w:val="Subtle Emphasis"/>
    <w:basedOn w:val="Fuentedeprrafopredeter"/>
    <w:uiPriority w:val="19"/>
    <w:qFormat/>
    <w:rsid w:val="00F30730"/>
    <w:rPr>
      <w:rFonts w:ascii="Verdana" w:hAnsi="Verdana"/>
      <w:i/>
      <w:iCs/>
      <w:color w:val="808080" w:themeColor="text1" w:themeTint="7F"/>
    </w:rPr>
  </w:style>
  <w:style w:type="character" w:customStyle="1" w:styleId="Ttulo3Car">
    <w:name w:val="Título 3 Car"/>
    <w:basedOn w:val="Fuentedeprrafopredeter"/>
    <w:link w:val="Ttulo3"/>
    <w:rsid w:val="005A6F8A"/>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5A6F8A"/>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5A6F8A"/>
    <w:rPr>
      <w:rFonts w:ascii="Times New Roman" w:eastAsia="Times New Roman" w:hAnsi="Times New Roman" w:cs="Times New Roman"/>
      <w:b/>
      <w:bCs/>
      <w:i/>
      <w:iCs/>
      <w:sz w:val="26"/>
      <w:szCs w:val="26"/>
      <w:lang w:val="es-ES" w:eastAsia="es-ES"/>
    </w:rPr>
  </w:style>
  <w:style w:type="character" w:styleId="Hipervnculo">
    <w:name w:val="Hyperlink"/>
    <w:rsid w:val="005A6F8A"/>
    <w:rPr>
      <w:color w:val="0000FF"/>
      <w:u w:val="single"/>
    </w:rPr>
  </w:style>
  <w:style w:type="character" w:styleId="CdigoHTML">
    <w:name w:val="HTML Code"/>
    <w:rsid w:val="005A6F8A"/>
    <w:rPr>
      <w:rFonts w:ascii="Courier New" w:eastAsia="Times New Roman" w:hAnsi="Courier New" w:cs="Courier New"/>
      <w:sz w:val="20"/>
      <w:szCs w:val="20"/>
    </w:rPr>
  </w:style>
  <w:style w:type="table" w:styleId="Tablaconcuadrcula">
    <w:name w:val="Table Grid"/>
    <w:basedOn w:val="Tablanormal"/>
    <w:rsid w:val="005A6F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A6F8A"/>
    <w:pPr>
      <w:spacing w:before="100" w:beforeAutospacing="1" w:after="100" w:afterAutospacing="1"/>
    </w:pPr>
  </w:style>
  <w:style w:type="paragraph" w:styleId="Lista">
    <w:name w:val="List"/>
    <w:basedOn w:val="Normal"/>
    <w:rsid w:val="005A6F8A"/>
    <w:pPr>
      <w:ind w:left="283" w:hanging="283"/>
    </w:pPr>
  </w:style>
  <w:style w:type="paragraph" w:styleId="Listaconvietas">
    <w:name w:val="List Bullet"/>
    <w:basedOn w:val="Normal"/>
    <w:rsid w:val="005A6F8A"/>
    <w:pPr>
      <w:numPr>
        <w:numId w:val="3"/>
      </w:numPr>
    </w:pPr>
  </w:style>
  <w:style w:type="paragraph" w:styleId="Listaconvietas2">
    <w:name w:val="List Bullet 2"/>
    <w:basedOn w:val="Normal"/>
    <w:rsid w:val="005A6F8A"/>
    <w:pPr>
      <w:numPr>
        <w:numId w:val="4"/>
      </w:numPr>
    </w:pPr>
  </w:style>
  <w:style w:type="paragraph" w:styleId="Textoindependiente">
    <w:name w:val="Body Text"/>
    <w:basedOn w:val="Normal"/>
    <w:link w:val="TextoindependienteCar"/>
    <w:rsid w:val="005A6F8A"/>
    <w:pPr>
      <w:spacing w:after="120"/>
    </w:pPr>
  </w:style>
  <w:style w:type="character" w:customStyle="1" w:styleId="TextoindependienteCar">
    <w:name w:val="Texto independiente Car"/>
    <w:basedOn w:val="Fuentedeprrafopredeter"/>
    <w:link w:val="Textoindependiente"/>
    <w:rsid w:val="005A6F8A"/>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5A6F8A"/>
    <w:pPr>
      <w:spacing w:after="120"/>
      <w:ind w:left="283"/>
    </w:pPr>
  </w:style>
  <w:style w:type="character" w:customStyle="1" w:styleId="SangradetextonormalCar">
    <w:name w:val="Sangría de texto normal Car"/>
    <w:basedOn w:val="Fuentedeprrafopredeter"/>
    <w:link w:val="Sangradetextonormal"/>
    <w:rsid w:val="005A6F8A"/>
    <w:rPr>
      <w:rFonts w:ascii="Times New Roman" w:eastAsia="Times New Roman" w:hAnsi="Times New Roman" w:cs="Times New Roman"/>
      <w:sz w:val="24"/>
      <w:szCs w:val="24"/>
      <w:lang w:val="es-ES" w:eastAsia="es-ES"/>
    </w:rPr>
  </w:style>
  <w:style w:type="paragraph" w:styleId="Sangranormal">
    <w:name w:val="Normal Indent"/>
    <w:basedOn w:val="Normal"/>
    <w:rsid w:val="005A6F8A"/>
    <w:pPr>
      <w:ind w:left="708"/>
    </w:pPr>
  </w:style>
  <w:style w:type="paragraph" w:styleId="Textoindependienteprimerasangra">
    <w:name w:val="Body Text First Indent"/>
    <w:basedOn w:val="Textoindependiente"/>
    <w:link w:val="TextoindependienteprimerasangraCar"/>
    <w:rsid w:val="005A6F8A"/>
    <w:pPr>
      <w:ind w:firstLine="210"/>
    </w:pPr>
  </w:style>
  <w:style w:type="character" w:customStyle="1" w:styleId="TextoindependienteprimerasangraCar">
    <w:name w:val="Texto independiente primera sangría Car"/>
    <w:basedOn w:val="TextoindependienteCar"/>
    <w:link w:val="Textoindependienteprimerasangra"/>
    <w:rsid w:val="005A6F8A"/>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5A6F8A"/>
    <w:pPr>
      <w:ind w:firstLine="210"/>
    </w:pPr>
  </w:style>
  <w:style w:type="character" w:customStyle="1" w:styleId="Textoindependienteprimerasangra2Car">
    <w:name w:val="Texto independiente primera sangría 2 Car"/>
    <w:basedOn w:val="SangradetextonormalCar"/>
    <w:link w:val="Textoindependienteprimerasangra2"/>
    <w:rsid w:val="005A6F8A"/>
    <w:rPr>
      <w:rFonts w:ascii="Times New Roman" w:eastAsia="Times New Roman" w:hAnsi="Times New Roman" w:cs="Times New Roman"/>
      <w:sz w:val="24"/>
      <w:szCs w:val="24"/>
      <w:lang w:val="es-ES" w:eastAsia="es-ES"/>
    </w:rPr>
  </w:style>
  <w:style w:type="character" w:customStyle="1" w:styleId="iladicon1">
    <w:name w:val="il_ad_icon1"/>
    <w:rsid w:val="005A6F8A"/>
    <w:rPr>
      <w:rFonts w:ascii="Arial" w:hAnsi="Arial" w:cs="Arial" w:hint="default"/>
      <w:b w:val="0"/>
      <w:bCs w:val="0"/>
      <w:i w:val="0"/>
      <w:iCs w:val="0"/>
      <w:vanish w:val="0"/>
      <w:webHidden w:val="0"/>
      <w:color w:val="0066CC"/>
      <w:specVanish w:val="0"/>
    </w:rPr>
  </w:style>
  <w:style w:type="character" w:customStyle="1" w:styleId="iladicon2">
    <w:name w:val="il_ad_icon2"/>
    <w:rsid w:val="005A6F8A"/>
    <w:rPr>
      <w:rFonts w:ascii="Arial" w:hAnsi="Arial" w:cs="Arial" w:hint="default"/>
      <w:b w:val="0"/>
      <w:bCs w:val="0"/>
      <w:i w:val="0"/>
      <w:iCs w:val="0"/>
      <w:vanish w:val="0"/>
      <w:webHidden w:val="0"/>
      <w:color w:val="0066CC"/>
      <w:specVanish w:val="0"/>
    </w:rPr>
  </w:style>
  <w:style w:type="character" w:customStyle="1" w:styleId="iladicon3">
    <w:name w:val="il_ad_icon3"/>
    <w:rsid w:val="005A6F8A"/>
    <w:rPr>
      <w:rFonts w:ascii="Arial" w:hAnsi="Arial" w:cs="Arial" w:hint="default"/>
      <w:b w:val="0"/>
      <w:bCs w:val="0"/>
      <w:i w:val="0"/>
      <w:iCs w:val="0"/>
      <w:vanish w:val="0"/>
      <w:webHidden w:val="0"/>
      <w:color w:val="0066CC"/>
      <w:specVanish w:val="0"/>
    </w:rPr>
  </w:style>
  <w:style w:type="character" w:styleId="Hipervnculovisitado">
    <w:name w:val="FollowedHyperlink"/>
    <w:rsid w:val="005A6F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lamingo.exadel.com" TargetMode="External"/><Relationship Id="rId18" Type="http://schemas.openxmlformats.org/officeDocument/2006/relationships/image" Target="media/image9.png"/><Relationship Id="rId26" Type="http://schemas.openxmlformats.org/officeDocument/2006/relationships/hyperlink" Target="http://maven.springframework.org/milestone/android/android/1.6_r2/a" TargetMode="External"/><Relationship Id="rId39" Type="http://schemas.openxmlformats.org/officeDocument/2006/relationships/hyperlink" Target="http://maven.springframework.org/milest" TargetMode="External"/><Relationship Id="rId21" Type="http://schemas.openxmlformats.org/officeDocument/2006/relationships/hyperlink" Target="http://repository.jboss.org/maven2" TargetMode="External"/><Relationship Id="rId34" Type="http://schemas.openxmlformats.org/officeDocument/2006/relationships/hyperlink" Target="http://repository.springsource.com/maven/bundles/release/android/an" TargetMode="External"/><Relationship Id="rId42" Type="http://schemas.openxmlformats.org/officeDocument/2006/relationships/hyperlink" Target="http://repo1.maven.org/maven2/android/android/1.6_r2/android-1.6_r2" TargetMode="External"/><Relationship Id="rId47" Type="http://schemas.openxmlformats.org/officeDocument/2006/relationships/hyperlink" Target="http://repository.springsource.c" TargetMode="External"/><Relationship Id="rId50" Type="http://schemas.openxmlformats.org/officeDocument/2006/relationships/hyperlink" Target="http://repository.jboss.org/maven2" TargetMode="External"/><Relationship Id="rId55" Type="http://schemas.openxmlformats.org/officeDocument/2006/relationships/image" Target="media/image16.png"/><Relationship Id="rId63" Type="http://schemas.openxmlformats.org/officeDocument/2006/relationships/image" Target="media/image21.png"/><Relationship Id="rId68" Type="http://schemas.openxmlformats.org/officeDocument/2006/relationships/hyperlink" Target="http://www.mkyong.com/maven/how-do-use-maven-to-create-a-dynamic-web-project-in-eclipse/" TargetMode="Externa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repository.springsource.com/" TargetMode="External"/><Relationship Id="rId11" Type="http://schemas.openxmlformats.org/officeDocument/2006/relationships/image" Target="media/image4.png"/><Relationship Id="rId24" Type="http://schemas.openxmlformats.org/officeDocument/2006/relationships/hyperlink" Target="http://repository.springsource.com/maven/bundles/external/android/a" TargetMode="External"/><Relationship Id="rId32" Type="http://schemas.openxmlformats.org/officeDocument/2006/relationships/hyperlink" Target="http://repository.jboss.org/maven2/android/android/1.6_r2/android-1" TargetMode="External"/><Relationship Id="rId37" Type="http://schemas.openxmlformats.org/officeDocument/2006/relationships/hyperlink" Target="http://repository.springsource.com/maven" TargetMode="External"/><Relationship Id="rId40" Type="http://schemas.openxmlformats.org/officeDocument/2006/relationships/hyperlink" Target="http://repository.springsource.com/maven/bundles/milestone/android/" TargetMode="External"/><Relationship Id="rId45" Type="http://schemas.openxmlformats.org/officeDocument/2006/relationships/hyperlink" Target="http://repository.springsource.co" TargetMode="External"/><Relationship Id="rId53" Type="http://schemas.openxmlformats.org/officeDocument/2006/relationships/image" Target="media/image14.png"/><Relationship Id="rId58" Type="http://schemas.openxmlformats.org/officeDocument/2006/relationships/image" Target="media/image19.jpeg"/><Relationship Id="rId66" Type="http://schemas.openxmlformats.org/officeDocument/2006/relationships/image" Target="media/image22.png"/><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repo1.maven.org/maven2" TargetMode="External"/><Relationship Id="rId10" Type="http://schemas.openxmlformats.org/officeDocument/2006/relationships/hyperlink" Target="http://monkiki.wordpress.com/2010/05/07/crear-un-repositorio-de-maven/" TargetMode="External"/><Relationship Id="rId19" Type="http://schemas.openxmlformats.org/officeDocument/2006/relationships/image" Target="media/image10.png"/><Relationship Id="rId31" Type="http://schemas.openxmlformats.org/officeDocument/2006/relationships/hyperlink" Target="http://repo1.maven.org/maven2" TargetMode="External"/><Relationship Id="rId44" Type="http://schemas.openxmlformats.org/officeDocument/2006/relationships/image" Target="media/image11.png"/><Relationship Id="rId52" Type="http://schemas.openxmlformats.org/officeDocument/2006/relationships/image" Target="media/image13.wmf"/><Relationship Id="rId60" Type="http://schemas.openxmlformats.org/officeDocument/2006/relationships/image" Target="media/image20.jpeg"/><Relationship Id="rId65" Type="http://schemas.openxmlformats.org/officeDocument/2006/relationships/hyperlink" Target="https://repository.sonatype.org/index.html"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repository.springsource.com/maven/bundles/release/android/an" TargetMode="External"/><Relationship Id="rId27" Type="http://schemas.openxmlformats.org/officeDocument/2006/relationships/hyperlink" Target="http://maven.springframework.org/milest" TargetMode="External"/><Relationship Id="rId30" Type="http://schemas.openxmlformats.org/officeDocument/2006/relationships/hyperlink" Target="http://repo1.maven.org/maven2/android/android/1.6_r2/android-1.6_r2" TargetMode="External"/><Relationship Id="rId35" Type="http://schemas.openxmlformats.org/officeDocument/2006/relationships/hyperlink" Target="http://repository.springsource.com/maven/" TargetMode="External"/><Relationship Id="rId43" Type="http://schemas.openxmlformats.org/officeDocument/2006/relationships/hyperlink" Target="http://repo1.maven.org/maven2" TargetMode="External"/><Relationship Id="rId48" Type="http://schemas.openxmlformats.org/officeDocument/2006/relationships/hyperlink" Target="http://repo1.maven.org/maven2" TargetMode="External"/><Relationship Id="rId56" Type="http://schemas.openxmlformats.org/officeDocument/2006/relationships/image" Target="media/image17.png"/><Relationship Id="rId64" Type="http://schemas.openxmlformats.org/officeDocument/2006/relationships/hyperlink" Target="http://www.mkyong.com/maven/how-to-include-library-manully-into-maven-local-repository/" TargetMode="External"/><Relationship Id="rId69" Type="http://schemas.openxmlformats.org/officeDocument/2006/relationships/hyperlink" Target="http://seamframework.org/Community/SeamMaven2SkeletonEclipseProjectForYourConvenience" TargetMode="External"/><Relationship Id="rId77"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image" Target="media/image12.wmf"/><Relationship Id="rId7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repository.springsource.com/maven" TargetMode="External"/><Relationship Id="rId33" Type="http://schemas.openxmlformats.org/officeDocument/2006/relationships/hyperlink" Target="http://repository.jboss.org/maven2" TargetMode="External"/><Relationship Id="rId38" Type="http://schemas.openxmlformats.org/officeDocument/2006/relationships/hyperlink" Target="http://maven.springframework.org/milestone/android/android/1.6_r2/a" TargetMode="External"/><Relationship Id="rId46" Type="http://schemas.openxmlformats.org/officeDocument/2006/relationships/hyperlink" Target="http://repository.springsou" TargetMode="External"/><Relationship Id="rId59" Type="http://schemas.openxmlformats.org/officeDocument/2006/relationships/hyperlink" Target="http://maven.apache.org/guides/introduction/introduction-to-the-standard-directory-layout.html" TargetMode="External"/><Relationship Id="rId67" Type="http://schemas.openxmlformats.org/officeDocument/2006/relationships/hyperlink" Target="http://www.mkyong.com/maven/tomcat-deploy-maven-project-web-xml-to-a-wrong-folder-in-eclipse/" TargetMode="External"/><Relationship Id="rId20" Type="http://schemas.openxmlformats.org/officeDocument/2006/relationships/hyperlink" Target="http://repository.jboss.org/maven2/android/android/1.6_r2/android-1.6_r2.pom" TargetMode="External"/><Relationship Id="rId41" Type="http://schemas.openxmlformats.org/officeDocument/2006/relationships/hyperlink" Target="http://repository.springsource.com/" TargetMode="External"/><Relationship Id="rId54" Type="http://schemas.openxmlformats.org/officeDocument/2006/relationships/image" Target="media/image15.png"/><Relationship Id="rId62" Type="http://schemas.openxmlformats.org/officeDocument/2006/relationships/hyperlink" Target="http://download.java.net/maven/2" TargetMode="External"/><Relationship Id="rId70" Type="http://schemas.openxmlformats.org/officeDocument/2006/relationships/image" Target="media/image23.png"/><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l-ssl.google.com/android/eclipse/" TargetMode="External"/><Relationship Id="rId23" Type="http://schemas.openxmlformats.org/officeDocument/2006/relationships/hyperlink" Target="http://repository.springsource.com/maven/" TargetMode="External"/><Relationship Id="rId28" Type="http://schemas.openxmlformats.org/officeDocument/2006/relationships/hyperlink" Target="http://repository.springsource.com/maven/bundles/milestone/android/" TargetMode="External"/><Relationship Id="rId36" Type="http://schemas.openxmlformats.org/officeDocument/2006/relationships/hyperlink" Target="http://repository.springsource.com/maven/bundles/external/android/a" TargetMode="External"/><Relationship Id="rId49" Type="http://schemas.openxmlformats.org/officeDocument/2006/relationships/hyperlink" Target="http://maven.springframework.or" TargetMode="External"/><Relationship Id="rId57"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globa\AppData\Roaming\Microsoft\Plantillas\plantillaDeglo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plantillaDegloba</Template>
  <TotalTime>16</TotalTime>
  <Pages>29</Pages>
  <Words>4976</Words>
  <Characters>28369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degloba Consulting</Company>
  <LinksUpToDate>false</LinksUpToDate>
  <CharactersWithSpaces>33279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degloba</dc:creator>
  <cp:lastModifiedBy>degloba</cp:lastModifiedBy>
  <cp:revision>5</cp:revision>
  <cp:lastPrinted>2011-02-02T18:48:00Z</cp:lastPrinted>
  <dcterms:created xsi:type="dcterms:W3CDTF">2011-02-02T18:12:00Z</dcterms:created>
  <dcterms:modified xsi:type="dcterms:W3CDTF">2011-02-02T18:50:00Z</dcterms:modified>
</cp:coreProperties>
</file>